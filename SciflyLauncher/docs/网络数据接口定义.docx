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72" w:rsidRPr="007F102F" w:rsidRDefault="00983072" w:rsidP="00983072">
      <w:pPr>
        <w:rPr>
          <w:rFonts w:eastAsia="宋体"/>
          <w:color w:val="000000"/>
          <w:lang w:eastAsia="zh-CN"/>
        </w:rPr>
      </w:pPr>
    </w:p>
    <w:p w:rsidR="00983072" w:rsidRPr="008C1E91" w:rsidRDefault="00983072" w:rsidP="00983072">
      <w:pPr>
        <w:rPr>
          <w:color w:val="000000"/>
        </w:rPr>
      </w:pPr>
    </w:p>
    <w:p w:rsidR="00983072" w:rsidRPr="008C1E91" w:rsidRDefault="00983072" w:rsidP="00983072">
      <w:pPr>
        <w:rPr>
          <w:color w:val="000000"/>
        </w:rPr>
      </w:pPr>
    </w:p>
    <w:p w:rsidR="00656889" w:rsidRPr="008C1E91" w:rsidRDefault="006828E0" w:rsidP="00297019">
      <w:pPr>
        <w:spacing w:line="360" w:lineRule="auto"/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</w:pPr>
      <w:r w:rsidRPr="006828E0"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 xml:space="preserve">Interface </w:t>
      </w:r>
      <w:r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>D</w:t>
      </w:r>
      <w:r w:rsidRPr="006828E0"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>efinition</w:t>
      </w:r>
    </w:p>
    <w:p w:rsidR="00656889" w:rsidRPr="008C1E91" w:rsidRDefault="00656889" w:rsidP="00297019">
      <w:pPr>
        <w:spacing w:line="360" w:lineRule="auto"/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</w:pPr>
      <w:r w:rsidRPr="008C1E91"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>for</w:t>
      </w:r>
    </w:p>
    <w:p w:rsidR="00983072" w:rsidRPr="00B31F11" w:rsidRDefault="00C7600B" w:rsidP="00297019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72"/>
          <w:szCs w:val="72"/>
          <w:lang w:val="sv-SE" w:eastAsia="zh-CN"/>
        </w:rPr>
      </w:pPr>
      <w:r w:rsidRPr="00C7600B">
        <w:rPr>
          <w:rFonts w:ascii="Times New Roman" w:eastAsia="宋体" w:hAnsi="Times New Roman" w:cs="Times New Roman"/>
          <w:b/>
          <w:color w:val="000000" w:themeColor="text1"/>
          <w:sz w:val="72"/>
          <w:szCs w:val="72"/>
          <w:lang w:val="sv-SE" w:eastAsia="zh-CN"/>
        </w:rPr>
        <w:t>I_6A628_01</w:t>
      </w:r>
      <w:r w:rsidR="006828E0" w:rsidRPr="006828E0">
        <w:rPr>
          <w:rFonts w:ascii="Times New Roman" w:eastAsia="宋体" w:hAnsi="Times New Roman" w:cs="Times New Roman"/>
          <w:b/>
          <w:color w:val="000000" w:themeColor="text1"/>
          <w:sz w:val="72"/>
          <w:szCs w:val="72"/>
          <w:lang w:val="sv-SE" w:eastAsia="zh-CN"/>
        </w:rPr>
        <w:t>_SW_SPEC</w:t>
      </w:r>
    </w:p>
    <w:p w:rsidR="00297019" w:rsidRPr="008C1E91" w:rsidRDefault="00297019" w:rsidP="00297019">
      <w:pPr>
        <w:spacing w:line="360" w:lineRule="auto"/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</w:pPr>
    </w:p>
    <w:p w:rsidR="00983072" w:rsidRPr="008C1E91" w:rsidRDefault="00983072" w:rsidP="00393CF1">
      <w:pPr>
        <w:tabs>
          <w:tab w:val="right" w:pos="9911"/>
        </w:tabs>
        <w:jc w:val="right"/>
        <w:rPr>
          <w:color w:val="000000"/>
          <w:sz w:val="96"/>
          <w:szCs w:val="96"/>
          <w:u w:val="single"/>
        </w:rPr>
      </w:pPr>
      <w:r w:rsidRPr="008C1E91">
        <w:rPr>
          <w:color w:val="000000"/>
          <w:sz w:val="96"/>
          <w:szCs w:val="96"/>
          <w:u w:val="single"/>
        </w:rPr>
        <w:tab/>
      </w:r>
    </w:p>
    <w:p w:rsidR="00297019" w:rsidRPr="008C1E91" w:rsidRDefault="00297019" w:rsidP="00297019">
      <w:pPr>
        <w:wordWrap w:val="0"/>
        <w:spacing w:line="480" w:lineRule="auto"/>
        <w:jc w:val="right"/>
        <w:rPr>
          <w:b/>
          <w:color w:val="000000"/>
          <w:sz w:val="28"/>
          <w:szCs w:val="28"/>
        </w:rPr>
      </w:pPr>
    </w:p>
    <w:p w:rsidR="007B453F" w:rsidRPr="00B31F11" w:rsidRDefault="007B453F" w:rsidP="007B453F">
      <w:pPr>
        <w:spacing w:line="480" w:lineRule="auto"/>
        <w:jc w:val="right"/>
        <w:rPr>
          <w:rFonts w:eastAsia="宋体"/>
          <w:b/>
          <w:color w:val="000000" w:themeColor="text1"/>
          <w:sz w:val="28"/>
          <w:szCs w:val="28"/>
          <w:lang w:eastAsia="zh-CN"/>
        </w:rPr>
      </w:pPr>
      <w:r w:rsidRPr="00B31F11">
        <w:rPr>
          <w:b/>
          <w:color w:val="000000" w:themeColor="text1"/>
          <w:sz w:val="28"/>
          <w:szCs w:val="28"/>
        </w:rPr>
        <w:t>Version</w:t>
      </w:r>
      <w:r w:rsidRPr="00B31F11">
        <w:rPr>
          <w:rFonts w:hint="eastAsia"/>
          <w:b/>
          <w:color w:val="000000" w:themeColor="text1"/>
          <w:sz w:val="28"/>
          <w:szCs w:val="28"/>
        </w:rPr>
        <w:t xml:space="preserve"> 0.</w:t>
      </w:r>
      <w:r w:rsidR="007B6D51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1</w:t>
      </w:r>
    </w:p>
    <w:p w:rsidR="007B453F" w:rsidRPr="00B31F11" w:rsidRDefault="007B453F" w:rsidP="007B453F">
      <w:pPr>
        <w:wordWrap w:val="0"/>
        <w:spacing w:line="480" w:lineRule="auto"/>
        <w:jc w:val="right"/>
        <w:rPr>
          <w:rFonts w:eastAsia="宋体"/>
          <w:b/>
          <w:color w:val="000000" w:themeColor="text1"/>
          <w:sz w:val="28"/>
          <w:szCs w:val="28"/>
          <w:lang w:eastAsia="zh-CN"/>
        </w:rPr>
      </w:pPr>
      <w:r w:rsidRPr="00B31F11">
        <w:rPr>
          <w:rFonts w:hint="eastAsia"/>
          <w:b/>
          <w:color w:val="000000" w:themeColor="text1"/>
          <w:sz w:val="28"/>
          <w:szCs w:val="28"/>
        </w:rPr>
        <w:t xml:space="preserve">Prepared by </w:t>
      </w:r>
      <w:r w:rsidR="007B6D51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Jimmy.liu</w:t>
      </w:r>
    </w:p>
    <w:p w:rsidR="007B453F" w:rsidRPr="00B31F11" w:rsidRDefault="00B31F11" w:rsidP="00B31F11">
      <w:pPr>
        <w:spacing w:line="480" w:lineRule="auto"/>
        <w:jc w:val="right"/>
        <w:rPr>
          <w:rFonts w:eastAsia="宋体"/>
          <w:b/>
          <w:color w:val="000000" w:themeColor="text1"/>
          <w:sz w:val="28"/>
          <w:szCs w:val="28"/>
          <w:lang w:eastAsia="zh-CN"/>
        </w:rPr>
      </w:pPr>
      <w:r w:rsidRPr="00B31F11">
        <w:rPr>
          <w:rFonts w:eastAsia="宋体"/>
          <w:b/>
          <w:color w:val="000000" w:themeColor="text1"/>
          <w:sz w:val="28"/>
          <w:szCs w:val="28"/>
          <w:lang w:eastAsia="zh-CN"/>
        </w:rPr>
        <w:t>201</w:t>
      </w:r>
      <w:r w:rsidR="007B6D51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4</w:t>
      </w:r>
      <w:r w:rsidRPr="00B31F11">
        <w:rPr>
          <w:rFonts w:eastAsia="宋体"/>
          <w:b/>
          <w:color w:val="000000" w:themeColor="text1"/>
          <w:sz w:val="28"/>
          <w:szCs w:val="28"/>
          <w:lang w:eastAsia="zh-CN"/>
        </w:rPr>
        <w:t>/</w:t>
      </w:r>
      <w:r w:rsidR="007B6D51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07</w:t>
      </w:r>
      <w:r w:rsidRPr="00B31F11">
        <w:rPr>
          <w:rFonts w:eastAsia="宋体"/>
          <w:b/>
          <w:color w:val="000000" w:themeColor="text1"/>
          <w:sz w:val="28"/>
          <w:szCs w:val="28"/>
          <w:lang w:eastAsia="zh-CN"/>
        </w:rPr>
        <w:t>/</w:t>
      </w:r>
      <w:r w:rsidR="007B6D51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09</w:t>
      </w:r>
    </w:p>
    <w:p w:rsidR="00983072" w:rsidRPr="007B453F" w:rsidRDefault="00983072" w:rsidP="00983072">
      <w:pPr>
        <w:rPr>
          <w:color w:val="000000"/>
        </w:rPr>
      </w:pPr>
    </w:p>
    <w:p w:rsidR="00983072" w:rsidRPr="008C1E91" w:rsidRDefault="00983072" w:rsidP="004E557C">
      <w:pPr>
        <w:rPr>
          <w:color w:val="000000"/>
          <w:lang w:val="sv-SE"/>
        </w:rPr>
        <w:sectPr w:rsidR="00983072" w:rsidRPr="008C1E91" w:rsidSect="00983072">
          <w:headerReference w:type="default" r:id="rId12"/>
          <w:type w:val="continuous"/>
          <w:pgSz w:w="11906" w:h="16838" w:code="9"/>
          <w:pgMar w:top="2268" w:right="998" w:bottom="1247" w:left="998" w:header="851" w:footer="567" w:gutter="0"/>
          <w:cols w:space="720"/>
          <w:docGrid w:linePitch="367" w:charSpace="37100"/>
        </w:sectPr>
      </w:pPr>
    </w:p>
    <w:p w:rsidR="001A70DC" w:rsidRPr="008C1E91" w:rsidRDefault="00693321" w:rsidP="00693321">
      <w:pPr>
        <w:pStyle w:val="RHTOC"/>
      </w:pPr>
      <w:bookmarkStart w:id="0" w:name="_Toc326066595"/>
      <w:bookmarkStart w:id="1" w:name="_Toc342641923"/>
      <w:bookmarkStart w:id="2" w:name="_Toc342641957"/>
      <w:bookmarkStart w:id="3" w:name="_Toc392688654"/>
      <w:r w:rsidRPr="008C1E91">
        <w:lastRenderedPageBreak/>
        <w:t>REVISION HISTORY</w:t>
      </w:r>
      <w:bookmarkEnd w:id="0"/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5259"/>
        <w:gridCol w:w="1243"/>
        <w:gridCol w:w="1410"/>
        <w:gridCol w:w="1555"/>
      </w:tblGrid>
      <w:tr w:rsidR="00364F63" w:rsidRPr="00617057" w:rsidTr="00364F63">
        <w:tc>
          <w:tcPr>
            <w:tcW w:w="325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Rev.</w:t>
            </w:r>
          </w:p>
        </w:tc>
        <w:tc>
          <w:tcPr>
            <w:tcW w:w="2597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 w:rsidRPr="00617057">
              <w:rPr>
                <w:b/>
              </w:rPr>
              <w:t>Description</w:t>
            </w:r>
          </w:p>
        </w:tc>
        <w:tc>
          <w:tcPr>
            <w:tcW w:w="614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 w:rsidRPr="00617057">
              <w:rPr>
                <w:b/>
              </w:rPr>
              <w:t>Date</w:t>
            </w:r>
          </w:p>
        </w:tc>
        <w:tc>
          <w:tcPr>
            <w:tcW w:w="696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 w:rsidRPr="00617057">
              <w:rPr>
                <w:b/>
              </w:rPr>
              <w:t>Author</w:t>
            </w:r>
          </w:p>
        </w:tc>
        <w:tc>
          <w:tcPr>
            <w:tcW w:w="768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Approval</w:t>
            </w:r>
          </w:p>
        </w:tc>
      </w:tr>
      <w:tr w:rsidR="00364F63" w:rsidRPr="00617057" w:rsidTr="00364F63">
        <w:tc>
          <w:tcPr>
            <w:tcW w:w="325" w:type="pct"/>
          </w:tcPr>
          <w:p w:rsidR="00364F63" w:rsidRPr="00B31F11" w:rsidRDefault="00364F63" w:rsidP="00A85F7D">
            <w:pPr>
              <w:spacing w:before="40" w:after="40"/>
              <w:rPr>
                <w:color w:val="000000" w:themeColor="text1"/>
              </w:rPr>
            </w:pPr>
            <w:r w:rsidRPr="00B31F11">
              <w:rPr>
                <w:color w:val="000000" w:themeColor="text1"/>
              </w:rPr>
              <w:t>0.1</w:t>
            </w:r>
          </w:p>
        </w:tc>
        <w:tc>
          <w:tcPr>
            <w:tcW w:w="2597" w:type="pct"/>
          </w:tcPr>
          <w:p w:rsidR="00364F63" w:rsidRPr="00B31F11" w:rsidRDefault="00B31F11" w:rsidP="00A85F7D">
            <w:pPr>
              <w:spacing w:before="40" w:after="40"/>
              <w:rPr>
                <w:rFonts w:eastAsia="宋体"/>
                <w:color w:val="000000" w:themeColor="text1"/>
                <w:lang w:eastAsia="zh-CN"/>
              </w:rPr>
            </w:pPr>
            <w:r w:rsidRPr="00B31F11">
              <w:rPr>
                <w:rFonts w:eastAsia="宋体" w:hint="eastAsia"/>
                <w:color w:val="000000" w:themeColor="text1"/>
                <w:lang w:eastAsia="zh-CN"/>
              </w:rPr>
              <w:t>初始版本</w:t>
            </w:r>
          </w:p>
        </w:tc>
        <w:tc>
          <w:tcPr>
            <w:tcW w:w="614" w:type="pct"/>
          </w:tcPr>
          <w:p w:rsidR="00364F63" w:rsidRPr="00B31F11" w:rsidRDefault="00690054" w:rsidP="007B6D51">
            <w:pPr>
              <w:rPr>
                <w:rFonts w:eastAsia="宋体"/>
                <w:color w:val="000000" w:themeColor="text1"/>
                <w:lang w:eastAsia="zh-CN"/>
              </w:rPr>
            </w:pPr>
            <w:r w:rsidRPr="00B31F11">
              <w:rPr>
                <w:rFonts w:hint="eastAsia"/>
                <w:color w:val="000000" w:themeColor="text1"/>
              </w:rPr>
              <w:t>201</w:t>
            </w:r>
            <w:r w:rsidR="007B6D51">
              <w:rPr>
                <w:rFonts w:eastAsia="宋体" w:hint="eastAsia"/>
                <w:color w:val="000000" w:themeColor="text1"/>
                <w:lang w:eastAsia="zh-CN"/>
              </w:rPr>
              <w:t>4</w:t>
            </w:r>
            <w:r w:rsidR="00364F63" w:rsidRPr="00B31F11">
              <w:rPr>
                <w:color w:val="000000" w:themeColor="text1"/>
              </w:rPr>
              <w:t>/</w:t>
            </w:r>
            <w:r w:rsidR="007B6D51">
              <w:rPr>
                <w:rFonts w:eastAsia="宋体" w:hint="eastAsia"/>
                <w:color w:val="000000" w:themeColor="text1"/>
                <w:lang w:eastAsia="zh-CN"/>
              </w:rPr>
              <w:t>07</w:t>
            </w:r>
            <w:r w:rsidR="00364F63" w:rsidRPr="00B31F11">
              <w:rPr>
                <w:color w:val="000000" w:themeColor="text1"/>
              </w:rPr>
              <w:t>/</w:t>
            </w:r>
            <w:r w:rsidR="007B6D51">
              <w:rPr>
                <w:rFonts w:eastAsia="宋体" w:hint="eastAsia"/>
                <w:color w:val="000000" w:themeColor="text1"/>
                <w:lang w:eastAsia="zh-CN"/>
              </w:rPr>
              <w:t>09</w:t>
            </w:r>
          </w:p>
        </w:tc>
        <w:tc>
          <w:tcPr>
            <w:tcW w:w="696" w:type="pct"/>
          </w:tcPr>
          <w:p w:rsidR="00364F63" w:rsidRPr="00B31F11" w:rsidRDefault="007B6D51" w:rsidP="00A85F7D">
            <w:pPr>
              <w:spacing w:before="40" w:after="4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Jimmy.liu</w:t>
            </w:r>
          </w:p>
        </w:tc>
        <w:tc>
          <w:tcPr>
            <w:tcW w:w="768" w:type="pct"/>
          </w:tcPr>
          <w:p w:rsidR="00364F63" w:rsidRPr="00B31F11" w:rsidRDefault="00364F63" w:rsidP="00A85F7D">
            <w:pPr>
              <w:spacing w:before="40" w:after="40"/>
              <w:rPr>
                <w:color w:val="000000" w:themeColor="text1"/>
              </w:rPr>
            </w:pPr>
          </w:p>
        </w:tc>
      </w:tr>
      <w:tr w:rsidR="00364F63" w:rsidRPr="00617057" w:rsidTr="00364F63">
        <w:tc>
          <w:tcPr>
            <w:tcW w:w="325" w:type="pct"/>
          </w:tcPr>
          <w:p w:rsidR="00364F63" w:rsidRPr="00346B3C" w:rsidRDefault="00364F63" w:rsidP="00A85F7D">
            <w:pPr>
              <w:spacing w:before="40" w:after="40"/>
              <w:rPr>
                <w:color w:val="000000" w:themeColor="text1"/>
              </w:rPr>
            </w:pPr>
          </w:p>
        </w:tc>
        <w:tc>
          <w:tcPr>
            <w:tcW w:w="2597" w:type="pct"/>
          </w:tcPr>
          <w:p w:rsidR="00364F63" w:rsidRPr="00346B3C" w:rsidRDefault="00364F63" w:rsidP="00A85F7D">
            <w:pPr>
              <w:rPr>
                <w:color w:val="000000" w:themeColor="text1"/>
              </w:rPr>
            </w:pPr>
          </w:p>
        </w:tc>
        <w:tc>
          <w:tcPr>
            <w:tcW w:w="614" w:type="pct"/>
          </w:tcPr>
          <w:p w:rsidR="00364F63" w:rsidRPr="00346B3C" w:rsidRDefault="00364F63" w:rsidP="00A85F7D">
            <w:pPr>
              <w:rPr>
                <w:color w:val="000000" w:themeColor="text1"/>
              </w:rPr>
            </w:pPr>
          </w:p>
        </w:tc>
        <w:tc>
          <w:tcPr>
            <w:tcW w:w="696" w:type="pct"/>
          </w:tcPr>
          <w:p w:rsidR="00364F63" w:rsidRPr="00346B3C" w:rsidRDefault="00364F63" w:rsidP="00A85F7D">
            <w:pPr>
              <w:rPr>
                <w:color w:val="000000" w:themeColor="text1"/>
              </w:rPr>
            </w:pPr>
          </w:p>
        </w:tc>
        <w:tc>
          <w:tcPr>
            <w:tcW w:w="768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</w:tr>
      <w:tr w:rsidR="00364F63" w:rsidRPr="00617057" w:rsidTr="00364F63">
        <w:tc>
          <w:tcPr>
            <w:tcW w:w="325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2597" w:type="pct"/>
          </w:tcPr>
          <w:p w:rsidR="00364F63" w:rsidRPr="00271289" w:rsidRDefault="00364F63" w:rsidP="00B31F11">
            <w:pPr>
              <w:rPr>
                <w:color w:val="FF0000"/>
              </w:rPr>
            </w:pPr>
          </w:p>
        </w:tc>
        <w:tc>
          <w:tcPr>
            <w:tcW w:w="614" w:type="pct"/>
          </w:tcPr>
          <w:p w:rsidR="00364F63" w:rsidRPr="00271289" w:rsidRDefault="00364F63" w:rsidP="006768A0">
            <w:pPr>
              <w:rPr>
                <w:color w:val="FF0000"/>
              </w:rPr>
            </w:pPr>
          </w:p>
        </w:tc>
        <w:tc>
          <w:tcPr>
            <w:tcW w:w="696" w:type="pct"/>
          </w:tcPr>
          <w:p w:rsidR="00364F63" w:rsidRPr="00271289" w:rsidRDefault="00364F63" w:rsidP="00A85F7D">
            <w:pPr>
              <w:rPr>
                <w:color w:val="FF0000"/>
              </w:rPr>
            </w:pPr>
          </w:p>
        </w:tc>
        <w:tc>
          <w:tcPr>
            <w:tcW w:w="768" w:type="pct"/>
          </w:tcPr>
          <w:p w:rsidR="00364F63" w:rsidRPr="0029758C" w:rsidRDefault="00364F63" w:rsidP="00364F63">
            <w:pPr>
              <w:spacing w:before="40" w:after="40"/>
              <w:rPr>
                <w:color w:val="FF0000"/>
              </w:rPr>
            </w:pPr>
          </w:p>
        </w:tc>
      </w:tr>
      <w:tr w:rsidR="00364F63" w:rsidRPr="00617057" w:rsidTr="00364F63">
        <w:tc>
          <w:tcPr>
            <w:tcW w:w="325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2597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614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696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768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</w:tr>
    </w:tbl>
    <w:p w:rsidR="005C5E52" w:rsidRPr="008C1E91" w:rsidRDefault="005C5E52" w:rsidP="001A70DC">
      <w:pPr>
        <w:rPr>
          <w:color w:val="000000"/>
        </w:rPr>
      </w:pPr>
    </w:p>
    <w:p w:rsidR="001A70DC" w:rsidRPr="008C1E91" w:rsidRDefault="001A70DC" w:rsidP="004E557C">
      <w:pPr>
        <w:rPr>
          <w:color w:val="000000"/>
          <w:lang w:val="sv-SE"/>
        </w:rPr>
        <w:sectPr w:rsidR="001A70DC" w:rsidRPr="008C1E91" w:rsidSect="00007883">
          <w:headerReference w:type="default" r:id="rId13"/>
          <w:footerReference w:type="default" r:id="rId14"/>
          <w:pgSz w:w="11906" w:h="16838" w:code="9"/>
          <w:pgMar w:top="2268" w:right="998" w:bottom="1247" w:left="998" w:header="851" w:footer="567" w:gutter="0"/>
          <w:pgNumType w:fmt="lowerRoman" w:start="1"/>
          <w:cols w:space="720"/>
          <w:docGrid w:linePitch="367" w:charSpace="37100"/>
        </w:sectPr>
      </w:pPr>
    </w:p>
    <w:p w:rsidR="001A70DC" w:rsidRPr="008C1E91" w:rsidRDefault="00CC1A79" w:rsidP="00693321">
      <w:pPr>
        <w:pStyle w:val="RHTOC"/>
      </w:pPr>
      <w:bookmarkStart w:id="4" w:name="_Toc326066596"/>
      <w:bookmarkStart w:id="5" w:name="_Toc342641925"/>
      <w:bookmarkStart w:id="6" w:name="_Toc342641959"/>
      <w:bookmarkStart w:id="7" w:name="_Toc392688655"/>
      <w:r w:rsidRPr="008C1E91">
        <w:lastRenderedPageBreak/>
        <w:t>T</w:t>
      </w:r>
      <w:bookmarkEnd w:id="4"/>
      <w:r w:rsidR="00693321" w:rsidRPr="008C1E91">
        <w:rPr>
          <w:rFonts w:hint="eastAsia"/>
        </w:rPr>
        <w:t>ABLE OF CONTENT</w:t>
      </w:r>
      <w:bookmarkEnd w:id="5"/>
      <w:bookmarkEnd w:id="6"/>
      <w:bookmarkEnd w:id="7"/>
    </w:p>
    <w:p w:rsidR="00C727D6" w:rsidRDefault="00DA3067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 w:rsidRPr="00DA3067">
        <w:rPr>
          <w:color w:val="000000"/>
        </w:rPr>
        <w:fldChar w:fldCharType="begin"/>
      </w:r>
      <w:r w:rsidR="009C5BED">
        <w:rPr>
          <w:color w:val="000000"/>
        </w:rPr>
        <w:instrText xml:space="preserve"> TOC \o "1-3" \h \z \u </w:instrText>
      </w:r>
      <w:r w:rsidRPr="00DA3067">
        <w:rPr>
          <w:color w:val="000000"/>
        </w:rPr>
        <w:fldChar w:fldCharType="separate"/>
      </w:r>
      <w:hyperlink w:anchor="_Toc392688654" w:history="1">
        <w:r w:rsidR="00C727D6" w:rsidRPr="0069040D">
          <w:rPr>
            <w:rStyle w:val="afff2"/>
          </w:rPr>
          <w:t>REVISION HISTORY</w:t>
        </w:r>
        <w:r w:rsidR="00C727D6">
          <w:rPr>
            <w:webHidden/>
          </w:rPr>
          <w:tab/>
        </w:r>
        <w:r>
          <w:rPr>
            <w:webHidden/>
          </w:rPr>
          <w:fldChar w:fldCharType="begin"/>
        </w:r>
        <w:r w:rsidR="00C727D6">
          <w:rPr>
            <w:webHidden/>
          </w:rPr>
          <w:instrText xml:space="preserve"> PAGEREF _Toc392688654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7D6"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C727D6" w:rsidRDefault="00DA3067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92688655" w:history="1">
        <w:r w:rsidR="00C727D6" w:rsidRPr="0069040D">
          <w:rPr>
            <w:rStyle w:val="afff2"/>
          </w:rPr>
          <w:t>TABLE OF CONTENT</w:t>
        </w:r>
        <w:r w:rsidR="00C727D6">
          <w:rPr>
            <w:webHidden/>
          </w:rPr>
          <w:tab/>
        </w:r>
        <w:r>
          <w:rPr>
            <w:webHidden/>
          </w:rPr>
          <w:fldChar w:fldCharType="begin"/>
        </w:r>
        <w:r w:rsidR="00C727D6">
          <w:rPr>
            <w:webHidden/>
          </w:rPr>
          <w:instrText xml:space="preserve"> PAGEREF _Toc392688655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7D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727D6" w:rsidRDefault="00DA3067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92688656" w:history="1">
        <w:r w:rsidR="00C727D6" w:rsidRPr="0069040D">
          <w:rPr>
            <w:rStyle w:val="afff2"/>
          </w:rPr>
          <w:t>1.</w:t>
        </w:r>
        <w:r w:rsidR="00C727D6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</w:rPr>
          <w:t>Introduction</w:t>
        </w:r>
        <w:r w:rsidR="00C727D6">
          <w:rPr>
            <w:webHidden/>
          </w:rPr>
          <w:tab/>
        </w:r>
        <w:r>
          <w:rPr>
            <w:webHidden/>
          </w:rPr>
          <w:fldChar w:fldCharType="begin"/>
        </w:r>
        <w:r w:rsidR="00C727D6">
          <w:rPr>
            <w:webHidden/>
          </w:rPr>
          <w:instrText xml:space="preserve"> PAGEREF _Toc392688656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7D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727D6" w:rsidRDefault="00DA3067" w:rsidP="00C727D6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57" w:history="1">
        <w:r w:rsidR="00C727D6" w:rsidRPr="0069040D">
          <w:rPr>
            <w:rStyle w:val="afff2"/>
            <w:noProof/>
          </w:rPr>
          <w:t>1.1.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noProof/>
          </w:rPr>
          <w:t>Goal of the Document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27D6" w:rsidRDefault="00DA3067" w:rsidP="00C727D6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58" w:history="1">
        <w:r w:rsidR="00C727D6" w:rsidRPr="0069040D">
          <w:rPr>
            <w:rStyle w:val="afff2"/>
            <w:noProof/>
          </w:rPr>
          <w:t>1.2.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noProof/>
          </w:rPr>
          <w:t>Definitions, Acronyms, and Abbreviations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27D6" w:rsidRDefault="00DA3067" w:rsidP="00C727D6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59" w:history="1">
        <w:r w:rsidR="00C727D6" w:rsidRPr="0069040D">
          <w:rPr>
            <w:rStyle w:val="afff2"/>
            <w:noProof/>
          </w:rPr>
          <w:t>1.3.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noProof/>
          </w:rPr>
          <w:t>Reference Documents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27D6" w:rsidRDefault="00DA3067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92688660" w:history="1">
        <w:r w:rsidR="00C727D6" w:rsidRPr="0069040D">
          <w:rPr>
            <w:rStyle w:val="afff2"/>
          </w:rPr>
          <w:t>2.</w:t>
        </w:r>
        <w:r w:rsidR="00C727D6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</w:rPr>
          <w:t>Interface description</w:t>
        </w:r>
        <w:r w:rsidR="00C727D6">
          <w:rPr>
            <w:webHidden/>
          </w:rPr>
          <w:tab/>
        </w:r>
        <w:r>
          <w:rPr>
            <w:webHidden/>
          </w:rPr>
          <w:fldChar w:fldCharType="begin"/>
        </w:r>
        <w:r w:rsidR="00C727D6">
          <w:rPr>
            <w:webHidden/>
          </w:rPr>
          <w:instrText xml:space="preserve"> PAGEREF _Toc392688660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7D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727D6" w:rsidRDefault="00DA3067" w:rsidP="00C727D6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61" w:history="1">
        <w:r w:rsidR="00C727D6" w:rsidRPr="0069040D">
          <w:rPr>
            <w:rStyle w:val="afff2"/>
            <w:noProof/>
          </w:rPr>
          <w:t>2.1.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noProof/>
          </w:rPr>
          <w:t>Launcher</w:t>
        </w:r>
        <w:r w:rsidR="00C727D6" w:rsidRPr="0069040D">
          <w:rPr>
            <w:rStyle w:val="afff2"/>
            <w:rFonts w:hint="eastAsia"/>
            <w:noProof/>
          </w:rPr>
          <w:t>页面布局接口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D6" w:rsidRDefault="00DA3067" w:rsidP="00C727D6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62" w:history="1">
        <w:r w:rsidR="00C727D6" w:rsidRPr="0069040D">
          <w:rPr>
            <w:rStyle w:val="afff2"/>
            <w:noProof/>
          </w:rPr>
          <w:t>2.1.1.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rFonts w:eastAsia="宋体" w:hint="eastAsia"/>
            <w:noProof/>
            <w:lang w:eastAsia="zh-CN"/>
          </w:rPr>
          <w:t>接口访问地址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D6" w:rsidRDefault="00DA3067" w:rsidP="00C727D6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63" w:history="1">
        <w:r w:rsidR="00C727D6" w:rsidRPr="0069040D">
          <w:rPr>
            <w:rStyle w:val="afff2"/>
            <w:noProof/>
          </w:rPr>
          <w:t>2.1.2.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rFonts w:eastAsia="宋体" w:hint="eastAsia"/>
            <w:noProof/>
            <w:lang w:eastAsia="zh-CN"/>
          </w:rPr>
          <w:t>接口功能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D6" w:rsidRDefault="00DA3067" w:rsidP="00C727D6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64" w:history="1">
        <w:r w:rsidR="00C727D6" w:rsidRPr="0069040D">
          <w:rPr>
            <w:rStyle w:val="afff2"/>
            <w:noProof/>
          </w:rPr>
          <w:t>2.1.3.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rFonts w:eastAsia="宋体" w:hint="eastAsia"/>
            <w:noProof/>
            <w:lang w:eastAsia="zh-CN"/>
          </w:rPr>
          <w:t>请求数据结构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D6" w:rsidRDefault="00DA3067" w:rsidP="00C727D6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92688665" w:history="1">
        <w:r w:rsidR="00C727D6" w:rsidRPr="0069040D">
          <w:rPr>
            <w:rStyle w:val="afff2"/>
            <w:noProof/>
          </w:rPr>
          <w:t>2.1.4.</w:t>
        </w:r>
        <w:r w:rsidR="00C727D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D6" w:rsidRPr="0069040D">
          <w:rPr>
            <w:rStyle w:val="afff2"/>
            <w:rFonts w:eastAsia="宋体" w:hint="eastAsia"/>
            <w:noProof/>
            <w:lang w:eastAsia="zh-CN"/>
          </w:rPr>
          <w:t>应答数据结构</w:t>
        </w:r>
        <w:r w:rsidR="00C727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D6">
          <w:rPr>
            <w:noProof/>
            <w:webHidden/>
          </w:rPr>
          <w:instrText xml:space="preserve"> PAGEREF _Toc392688665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B8C" w:rsidRPr="008C1E91" w:rsidRDefault="00DA3067">
      <w:pPr>
        <w:rPr>
          <w:color w:val="000000"/>
        </w:rPr>
      </w:pPr>
      <w:r>
        <w:rPr>
          <w:rFonts w:eastAsia="Tahoma"/>
          <w:noProof/>
          <w:color w:val="000000"/>
        </w:rPr>
        <w:fldChar w:fldCharType="end"/>
      </w:r>
    </w:p>
    <w:p w:rsidR="00393CF1" w:rsidRPr="008C1E91" w:rsidRDefault="00393CF1">
      <w:pPr>
        <w:rPr>
          <w:color w:val="000000"/>
        </w:rPr>
      </w:pPr>
    </w:p>
    <w:p w:rsidR="00637547" w:rsidRPr="008C1E91" w:rsidRDefault="00637547" w:rsidP="003D26A5">
      <w:pPr>
        <w:pStyle w:val="10"/>
      </w:pPr>
      <w:bookmarkStart w:id="8" w:name="_Toc342641928"/>
      <w:bookmarkStart w:id="9" w:name="_Toc342641962"/>
      <w:bookmarkStart w:id="10" w:name="_Toc392688656"/>
      <w:r w:rsidRPr="008C1E91">
        <w:lastRenderedPageBreak/>
        <w:t>Introduction</w:t>
      </w:r>
      <w:bookmarkEnd w:id="8"/>
      <w:bookmarkEnd w:id="9"/>
      <w:bookmarkEnd w:id="10"/>
    </w:p>
    <w:p w:rsidR="00A46BD2" w:rsidRPr="00D90900" w:rsidRDefault="002B5C45" w:rsidP="00D90900">
      <w:pPr>
        <w:ind w:leftChars="213" w:left="426"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D90900">
        <w:rPr>
          <w:rFonts w:ascii="宋体" w:eastAsia="宋体" w:hAnsi="宋体" w:hint="eastAsia"/>
          <w:sz w:val="21"/>
          <w:szCs w:val="21"/>
          <w:lang w:eastAsia="zh-CN"/>
        </w:rPr>
        <w:t>运行在Android</w:t>
      </w:r>
      <w:r w:rsidR="003F53E9" w:rsidRPr="00D90900">
        <w:rPr>
          <w:rFonts w:ascii="宋体" w:eastAsia="宋体" w:hAnsi="宋体"/>
          <w:sz w:val="21"/>
          <w:szCs w:val="21"/>
          <w:lang w:eastAsia="zh-CN"/>
        </w:rPr>
        <w:t>4.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4</w:t>
      </w:r>
      <w:r w:rsidRPr="00D90900">
        <w:rPr>
          <w:rFonts w:ascii="宋体" w:eastAsia="宋体" w:hAnsi="宋体" w:hint="eastAsia"/>
          <w:sz w:val="21"/>
          <w:szCs w:val="21"/>
          <w:lang w:eastAsia="zh-CN"/>
        </w:rPr>
        <w:t>系统</w:t>
      </w:r>
      <w:r w:rsidR="003F53E9" w:rsidRPr="00D90900">
        <w:rPr>
          <w:rFonts w:ascii="宋体" w:eastAsia="宋体" w:hAnsi="宋体" w:hint="eastAsia"/>
          <w:sz w:val="21"/>
          <w:szCs w:val="21"/>
          <w:lang w:eastAsia="zh-CN"/>
        </w:rPr>
        <w:t>之上的网络智能TV定制方案</w:t>
      </w:r>
      <w:r w:rsidR="008E340F" w:rsidRPr="00D90900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="003F53E9" w:rsidRPr="00D90900">
        <w:rPr>
          <w:rFonts w:ascii="宋体" w:eastAsia="宋体" w:hAnsi="宋体" w:hint="eastAsia"/>
          <w:sz w:val="21"/>
          <w:szCs w:val="21"/>
          <w:lang w:eastAsia="zh-CN"/>
        </w:rPr>
        <w:t>从修改APK上分别对Launcher、Settings、System UI、TV APK、TV Menu、</w:t>
      </w:r>
      <w:r w:rsidR="00CF38BB" w:rsidRPr="00D90900">
        <w:rPr>
          <w:rFonts w:ascii="宋体" w:eastAsia="宋体" w:hAnsi="宋体" w:hint="eastAsia"/>
          <w:sz w:val="21"/>
          <w:szCs w:val="21"/>
          <w:lang w:eastAsia="zh-CN"/>
        </w:rPr>
        <w:t>Local MM、Scilfy History、Android System进行了定制修改。本文主要描述Android客户端跟服务端进行通信的协议。覆盖范围包括修改的所有APK。</w:t>
      </w:r>
    </w:p>
    <w:p w:rsidR="00A04881" w:rsidRPr="002B5C45" w:rsidRDefault="00A04881" w:rsidP="00D31BBF">
      <w:pPr>
        <w:rPr>
          <w:rFonts w:eastAsia="宋体"/>
          <w:lang w:eastAsia="zh-CN"/>
        </w:rPr>
      </w:pPr>
    </w:p>
    <w:p w:rsidR="00451461" w:rsidRPr="002E568E" w:rsidRDefault="00CF5369" w:rsidP="002E568E">
      <w:pPr>
        <w:pStyle w:val="21"/>
      </w:pPr>
      <w:bookmarkStart w:id="11" w:name="_Toc342641929"/>
      <w:bookmarkStart w:id="12" w:name="_Toc342641963"/>
      <w:bookmarkStart w:id="13" w:name="_Toc392688657"/>
      <w:bookmarkStart w:id="14" w:name="_Toc369408339"/>
      <w:bookmarkStart w:id="15" w:name="_Toc369410539"/>
      <w:bookmarkStart w:id="16" w:name="_Toc369418326"/>
      <w:bookmarkStart w:id="17" w:name="_Toc369418526"/>
      <w:bookmarkStart w:id="18" w:name="_Toc369418710"/>
      <w:bookmarkStart w:id="19" w:name="_Toc369418741"/>
      <w:bookmarkStart w:id="20" w:name="_Toc401056638"/>
      <w:bookmarkStart w:id="21" w:name="_Toc401138968"/>
      <w:bookmarkStart w:id="22" w:name="_Toc306277291"/>
      <w:r w:rsidRPr="002E568E">
        <w:rPr>
          <w:rFonts w:hint="eastAsia"/>
        </w:rPr>
        <w:t>Goal of the Document</w:t>
      </w:r>
      <w:bookmarkEnd w:id="11"/>
      <w:bookmarkEnd w:id="12"/>
      <w:bookmarkEnd w:id="13"/>
    </w:p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F26394" w:rsidRPr="007B6D51" w:rsidRDefault="007F74B9" w:rsidP="007B6D51">
      <w:pPr>
        <w:rPr>
          <w:rFonts w:eastAsia="宋体"/>
          <w:sz w:val="21"/>
          <w:szCs w:val="21"/>
          <w:lang w:eastAsia="zh-CN"/>
        </w:rPr>
      </w:pPr>
      <w:r w:rsidRPr="002E568E">
        <w:rPr>
          <w:rFonts w:eastAsia="宋体" w:hint="eastAsia"/>
          <w:sz w:val="21"/>
          <w:szCs w:val="21"/>
          <w:lang w:eastAsia="zh-CN"/>
        </w:rPr>
        <w:t>文档主要内容如下，</w:t>
      </w:r>
    </w:p>
    <w:p w:rsidR="006B4E69" w:rsidRPr="002E568E" w:rsidRDefault="007B6D51" w:rsidP="0021158F">
      <w:pPr>
        <w:numPr>
          <w:ilvl w:val="0"/>
          <w:numId w:val="39"/>
        </w:numPr>
        <w:rPr>
          <w:sz w:val="21"/>
          <w:szCs w:val="21"/>
        </w:rPr>
      </w:pPr>
      <w:r>
        <w:rPr>
          <w:rFonts w:eastAsia="宋体"/>
          <w:sz w:val="21"/>
          <w:szCs w:val="21"/>
          <w:lang w:eastAsia="zh-CN"/>
        </w:rPr>
        <w:t>L</w:t>
      </w:r>
      <w:r>
        <w:rPr>
          <w:rFonts w:eastAsia="宋体" w:hint="eastAsia"/>
          <w:sz w:val="21"/>
          <w:szCs w:val="21"/>
          <w:lang w:eastAsia="zh-CN"/>
        </w:rPr>
        <w:t>auncher</w:t>
      </w:r>
      <w:r>
        <w:rPr>
          <w:rFonts w:eastAsia="宋体" w:hint="eastAsia"/>
          <w:sz w:val="21"/>
          <w:szCs w:val="21"/>
          <w:lang w:eastAsia="zh-CN"/>
        </w:rPr>
        <w:t>页面布局</w:t>
      </w:r>
      <w:r w:rsidR="00F46381">
        <w:rPr>
          <w:rFonts w:eastAsia="宋体" w:hint="eastAsia"/>
          <w:sz w:val="21"/>
          <w:szCs w:val="21"/>
          <w:lang w:eastAsia="zh-CN"/>
        </w:rPr>
        <w:t>接口</w:t>
      </w:r>
    </w:p>
    <w:p w:rsidR="00F26394" w:rsidRDefault="00F26394" w:rsidP="008B2522"/>
    <w:p w:rsidR="002B0155" w:rsidRPr="008C1E91" w:rsidRDefault="00C749C6" w:rsidP="002E568E">
      <w:pPr>
        <w:pStyle w:val="21"/>
      </w:pPr>
      <w:bookmarkStart w:id="23" w:name="_Toc343086731"/>
      <w:bookmarkStart w:id="24" w:name="_Toc392688658"/>
      <w:r w:rsidRPr="00617057">
        <w:t>Definitions, Acronyms, and Abbreviations</w:t>
      </w:r>
      <w:bookmarkEnd w:id="23"/>
      <w:bookmarkEnd w:id="24"/>
    </w:p>
    <w:p w:rsidR="009A6BAB" w:rsidRDefault="009A6BAB" w:rsidP="009A6BAB">
      <w:pPr>
        <w:ind w:left="425"/>
        <w:rPr>
          <w:rFonts w:ascii="宋体" w:eastAsia="宋体" w:hAnsi="宋体"/>
          <w:sz w:val="21"/>
          <w:szCs w:val="21"/>
          <w:lang w:eastAsia="zh-CN"/>
        </w:rPr>
      </w:pPr>
    </w:p>
    <w:p w:rsidR="000B4A1F" w:rsidRPr="00D80DD0" w:rsidRDefault="000B4A1F" w:rsidP="00FC6711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80DD0">
        <w:rPr>
          <w:rFonts w:ascii="宋体" w:eastAsia="宋体" w:hAnsi="宋体" w:hint="eastAsia"/>
          <w:sz w:val="21"/>
          <w:szCs w:val="21"/>
        </w:rPr>
        <w:t>1</w:t>
      </w:r>
      <w:r w:rsidR="003355B7">
        <w:rPr>
          <w:rFonts w:ascii="宋体" w:eastAsia="宋体" w:hAnsi="宋体" w:hint="eastAsia"/>
          <w:sz w:val="21"/>
          <w:szCs w:val="21"/>
        </w:rPr>
        <w:t>、考虑到接口的统一性，接口协议尽量通用化</w:t>
      </w:r>
      <w:r w:rsidRPr="00D80DD0">
        <w:rPr>
          <w:rFonts w:ascii="宋体" w:eastAsia="宋体" w:hAnsi="宋体" w:hint="eastAsia"/>
          <w:sz w:val="21"/>
          <w:szCs w:val="21"/>
        </w:rPr>
        <w:t>。</w:t>
      </w:r>
    </w:p>
    <w:p w:rsidR="000B4A1F" w:rsidRPr="00D80DD0" w:rsidRDefault="000B4A1F" w:rsidP="00FC6711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80DD0">
        <w:rPr>
          <w:rFonts w:ascii="宋体" w:eastAsia="宋体" w:hAnsi="宋体" w:hint="eastAsia"/>
          <w:sz w:val="21"/>
          <w:szCs w:val="21"/>
        </w:rPr>
        <w:t>2、接口的请求采用</w:t>
      </w:r>
      <w:r w:rsidR="00366CCD">
        <w:rPr>
          <w:rFonts w:ascii="宋体" w:eastAsia="宋体" w:hAnsi="宋体" w:hint="eastAsia"/>
          <w:sz w:val="21"/>
          <w:szCs w:val="21"/>
          <w:lang w:eastAsia="zh-CN"/>
        </w:rPr>
        <w:t>GET</w:t>
      </w:r>
      <w:r w:rsidRPr="00D80DD0">
        <w:rPr>
          <w:rFonts w:ascii="宋体" w:eastAsia="宋体" w:hAnsi="宋体" w:hint="eastAsia"/>
          <w:sz w:val="21"/>
          <w:szCs w:val="21"/>
        </w:rPr>
        <w:t>方式提交。</w:t>
      </w:r>
    </w:p>
    <w:p w:rsidR="000B4A1F" w:rsidRPr="00D80DD0" w:rsidRDefault="000B4A1F" w:rsidP="00FC6711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80DD0">
        <w:rPr>
          <w:rFonts w:ascii="宋体" w:eastAsia="宋体" w:hAnsi="宋体" w:hint="eastAsia"/>
          <w:sz w:val="21"/>
          <w:szCs w:val="21"/>
        </w:rPr>
        <w:t>3、接口要承受比较大的访问量，因此要考虑负载均衡、查询效率。</w:t>
      </w:r>
    </w:p>
    <w:p w:rsidR="002B0155" w:rsidRPr="000B4A1F" w:rsidRDefault="002B0155" w:rsidP="00FC6711">
      <w:pPr>
        <w:rPr>
          <w:rFonts w:eastAsia="宋体"/>
          <w:lang w:eastAsia="zh-CN"/>
        </w:rPr>
      </w:pPr>
    </w:p>
    <w:p w:rsidR="008B2522" w:rsidRPr="008C1E91" w:rsidRDefault="008B2522" w:rsidP="002E568E">
      <w:pPr>
        <w:pStyle w:val="21"/>
      </w:pPr>
      <w:bookmarkStart w:id="25" w:name="_Toc369408340"/>
      <w:bookmarkStart w:id="26" w:name="_Toc369410540"/>
      <w:bookmarkStart w:id="27" w:name="_Toc369418327"/>
      <w:bookmarkStart w:id="28" w:name="_Toc369418527"/>
      <w:bookmarkStart w:id="29" w:name="_Toc369418711"/>
      <w:bookmarkStart w:id="30" w:name="_Toc369418742"/>
      <w:bookmarkStart w:id="31" w:name="_Toc401056639"/>
      <w:bookmarkStart w:id="32" w:name="_Toc401138969"/>
      <w:bookmarkStart w:id="33" w:name="_Toc306277292"/>
      <w:bookmarkStart w:id="34" w:name="_Toc342641930"/>
      <w:bookmarkStart w:id="35" w:name="_Toc342641964"/>
      <w:bookmarkStart w:id="36" w:name="_Toc392688659"/>
      <w:r w:rsidRPr="008C1E91">
        <w:t xml:space="preserve">Reference </w:t>
      </w:r>
      <w:r w:rsidR="00451461" w:rsidRPr="008C1E91">
        <w:rPr>
          <w:rFonts w:hint="eastAsia"/>
        </w:rPr>
        <w:t>D</w:t>
      </w:r>
      <w:r w:rsidRPr="008C1E91">
        <w:t>ocuments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945F7B" w:rsidRPr="00195CD7" w:rsidRDefault="007B6D51" w:rsidP="006B1B28">
      <w:pPr>
        <w:numPr>
          <w:ilvl w:val="0"/>
          <w:numId w:val="35"/>
        </w:numPr>
        <w:rPr>
          <w:rFonts w:ascii="宋体" w:eastAsia="宋体" w:hAnsi="宋体"/>
          <w:sz w:val="21"/>
          <w:szCs w:val="21"/>
        </w:rPr>
      </w:pPr>
      <w:bookmarkStart w:id="37" w:name="_Ref342897907"/>
      <w:r w:rsidRPr="007B6D51">
        <w:rPr>
          <w:rFonts w:ascii="宋体" w:eastAsia="宋体" w:hAnsi="宋体"/>
          <w:sz w:val="21"/>
          <w:szCs w:val="21"/>
        </w:rPr>
        <w:t>628</w:t>
      </w:r>
      <w:r w:rsidRPr="007B6D51">
        <w:rPr>
          <w:rFonts w:ascii="宋体" w:eastAsia="宋体" w:hAnsi="宋体" w:hint="eastAsia"/>
          <w:sz w:val="21"/>
          <w:szCs w:val="21"/>
        </w:rPr>
        <w:t>规格定义</w:t>
      </w:r>
      <w:r w:rsidRPr="007B6D51">
        <w:rPr>
          <w:rFonts w:ascii="宋体" w:eastAsia="宋体" w:hAnsi="宋体"/>
          <w:sz w:val="21"/>
          <w:szCs w:val="21"/>
        </w:rPr>
        <w:t xml:space="preserve"> SPEC -- V0.3.xlsx</w:t>
      </w:r>
    </w:p>
    <w:p w:rsidR="00451461" w:rsidRPr="007B6D51" w:rsidRDefault="007B6D51" w:rsidP="00451461">
      <w:pPr>
        <w:numPr>
          <w:ilvl w:val="0"/>
          <w:numId w:val="35"/>
        </w:numPr>
        <w:rPr>
          <w:rFonts w:ascii="宋体" w:eastAsia="宋体" w:hAnsi="宋体"/>
          <w:sz w:val="21"/>
          <w:szCs w:val="21"/>
        </w:rPr>
      </w:pPr>
      <w:r w:rsidRPr="007B6D51">
        <w:rPr>
          <w:rFonts w:ascii="宋体" w:eastAsia="宋体" w:hAnsi="宋体"/>
          <w:sz w:val="21"/>
          <w:szCs w:val="21"/>
          <w:lang w:eastAsia="zh-CN"/>
        </w:rPr>
        <w:t>628</w:t>
      </w:r>
      <w:r w:rsidRPr="007B6D51">
        <w:rPr>
          <w:rFonts w:ascii="宋体" w:eastAsia="宋体" w:hAnsi="宋体" w:hint="eastAsia"/>
          <w:sz w:val="21"/>
          <w:szCs w:val="21"/>
          <w:lang w:eastAsia="zh-CN"/>
        </w:rPr>
        <w:t>方案规格要求</w:t>
      </w:r>
      <w:r w:rsidRPr="007B6D51">
        <w:rPr>
          <w:rFonts w:ascii="宋体" w:eastAsia="宋体" w:hAnsi="宋体"/>
          <w:sz w:val="21"/>
          <w:szCs w:val="21"/>
          <w:lang w:eastAsia="zh-CN"/>
        </w:rPr>
        <w:t>.doc</w:t>
      </w:r>
      <w:bookmarkEnd w:id="37"/>
    </w:p>
    <w:p w:rsidR="001978ED" w:rsidRPr="008C1E91" w:rsidRDefault="007C263C" w:rsidP="007C263C">
      <w:pPr>
        <w:pStyle w:val="10"/>
      </w:pPr>
      <w:bookmarkStart w:id="38" w:name="_Toc506458809"/>
      <w:bookmarkStart w:id="39" w:name="_Toc329189682"/>
      <w:bookmarkStart w:id="40" w:name="_Toc342641938"/>
      <w:bookmarkStart w:id="41" w:name="_Toc342641972"/>
      <w:bookmarkStart w:id="42" w:name="_Toc392688660"/>
      <w:r w:rsidRPr="007C263C">
        <w:lastRenderedPageBreak/>
        <w:t>Interface description</w:t>
      </w:r>
      <w:bookmarkEnd w:id="38"/>
      <w:bookmarkEnd w:id="39"/>
      <w:bookmarkEnd w:id="40"/>
      <w:bookmarkEnd w:id="41"/>
      <w:bookmarkEnd w:id="42"/>
    </w:p>
    <w:p w:rsidR="00CF5369" w:rsidRPr="008C1E91" w:rsidRDefault="007B6D51" w:rsidP="002E568E">
      <w:pPr>
        <w:pStyle w:val="21"/>
      </w:pPr>
      <w:bookmarkStart w:id="43" w:name="_Toc392688661"/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auncher</w:t>
      </w:r>
      <w:r>
        <w:rPr>
          <w:rFonts w:hint="eastAsia"/>
          <w:sz w:val="21"/>
          <w:szCs w:val="21"/>
        </w:rPr>
        <w:t>页面布局接口</w:t>
      </w:r>
      <w:bookmarkEnd w:id="43"/>
    </w:p>
    <w:p w:rsidR="005F1C4D" w:rsidRDefault="006D318D" w:rsidP="00D9653A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D9653A">
        <w:rPr>
          <w:rFonts w:ascii="宋体" w:eastAsia="宋体" w:hAnsi="宋体" w:hint="eastAsia"/>
          <w:sz w:val="21"/>
          <w:szCs w:val="21"/>
          <w:lang w:eastAsia="zh-CN"/>
        </w:rPr>
        <w:t>本系统的</w:t>
      </w:r>
      <w:r w:rsidR="007B6D51">
        <w:rPr>
          <w:rFonts w:eastAsia="宋体"/>
          <w:sz w:val="21"/>
          <w:szCs w:val="21"/>
          <w:lang w:eastAsia="zh-CN"/>
        </w:rPr>
        <w:t>L</w:t>
      </w:r>
      <w:r w:rsidR="007B6D51">
        <w:rPr>
          <w:rFonts w:eastAsia="宋体" w:hint="eastAsia"/>
          <w:sz w:val="21"/>
          <w:szCs w:val="21"/>
          <w:lang w:eastAsia="zh-CN"/>
        </w:rPr>
        <w:t>auncher</w:t>
      </w:r>
      <w:r w:rsidR="007B6D51">
        <w:rPr>
          <w:rFonts w:eastAsia="宋体" w:hint="eastAsia"/>
          <w:sz w:val="21"/>
          <w:szCs w:val="21"/>
          <w:lang w:eastAsia="zh-CN"/>
        </w:rPr>
        <w:t>页面布局接口</w:t>
      </w:r>
      <w:r w:rsidRPr="00D9653A">
        <w:rPr>
          <w:rFonts w:ascii="宋体" w:eastAsia="宋体" w:hAnsi="宋体" w:hint="eastAsia"/>
          <w:sz w:val="21"/>
          <w:szCs w:val="21"/>
          <w:lang w:eastAsia="zh-CN"/>
        </w:rPr>
        <w:t>跟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launcher</w:t>
      </w:r>
      <w:r w:rsidRPr="00D9653A">
        <w:rPr>
          <w:rFonts w:ascii="宋体" w:eastAsia="宋体" w:hAnsi="宋体" w:hint="eastAsia"/>
          <w:sz w:val="21"/>
          <w:szCs w:val="21"/>
          <w:lang w:eastAsia="zh-CN"/>
        </w:rPr>
        <w:t>关系紧密，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launcher上每个应用的分类，图标，大小，布局，链接等都是由后台编辑好后</w:t>
      </w:r>
      <w:r w:rsidR="00263B8F" w:rsidRPr="00D9653A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将配置传送给各终端</w:t>
      </w:r>
      <w:r w:rsidR="00263B8F" w:rsidRPr="00D9653A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终端根据配置进行相应布局</w:t>
      </w:r>
      <w:r w:rsidR="00263B8F" w:rsidRPr="00D9653A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Pr="00D9653A">
        <w:rPr>
          <w:rFonts w:ascii="宋体" w:eastAsia="宋体" w:hAnsi="宋体" w:hint="eastAsia"/>
          <w:sz w:val="21"/>
          <w:szCs w:val="21"/>
          <w:lang w:eastAsia="zh-CN"/>
        </w:rPr>
        <w:t>因此</w:t>
      </w:r>
      <w:r w:rsidR="002A0A45" w:rsidRPr="00D9653A">
        <w:rPr>
          <w:rFonts w:ascii="宋体" w:eastAsia="宋体" w:hAnsi="宋体" w:hint="eastAsia"/>
          <w:sz w:val="21"/>
          <w:szCs w:val="21"/>
          <w:lang w:eastAsia="zh-CN"/>
        </w:rPr>
        <w:t>该文档中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定义的接口都是</w:t>
      </w:r>
      <w:r w:rsidR="005F1C4D">
        <w:rPr>
          <w:rFonts w:ascii="宋体" w:eastAsia="宋体" w:hAnsi="宋体" w:hint="eastAsia"/>
          <w:sz w:val="21"/>
          <w:szCs w:val="21"/>
          <w:lang w:eastAsia="zh-CN"/>
        </w:rPr>
        <w:t>跟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Launcher</w:t>
      </w:r>
      <w:r w:rsidR="005F1C4D">
        <w:rPr>
          <w:rFonts w:ascii="宋体" w:eastAsia="宋体" w:hAnsi="宋体" w:hint="eastAsia"/>
          <w:sz w:val="21"/>
          <w:szCs w:val="21"/>
          <w:lang w:eastAsia="zh-CN"/>
        </w:rPr>
        <w:t>的位置有关系。</w:t>
      </w:r>
    </w:p>
    <w:p w:rsidR="00E625AE" w:rsidRDefault="00E625AE" w:rsidP="005F1C4D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</w:p>
    <w:p w:rsidR="002B2FC8" w:rsidRDefault="007B6D51" w:rsidP="005F1C4D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ICON的尺寸</w:t>
      </w:r>
      <w:r w:rsidR="00735D34">
        <w:rPr>
          <w:rFonts w:ascii="宋体" w:eastAsia="宋体" w:hAnsi="宋体" w:hint="eastAsia"/>
          <w:sz w:val="21"/>
          <w:szCs w:val="21"/>
          <w:lang w:eastAsia="zh-CN"/>
        </w:rPr>
        <w:t>目前</w:t>
      </w:r>
      <w:r>
        <w:rPr>
          <w:rFonts w:ascii="宋体" w:eastAsia="宋体" w:hAnsi="宋体" w:hint="eastAsia"/>
          <w:sz w:val="21"/>
          <w:szCs w:val="21"/>
          <w:lang w:eastAsia="zh-CN"/>
        </w:rPr>
        <w:t>有如下几种</w:t>
      </w:r>
      <w:r w:rsidR="00F61682">
        <w:rPr>
          <w:rFonts w:ascii="宋体" w:eastAsia="宋体" w:hAnsi="宋体" w:hint="eastAsia"/>
          <w:sz w:val="21"/>
          <w:szCs w:val="21"/>
          <w:lang w:eastAsia="zh-CN"/>
        </w:rPr>
        <w:t>，可扩展</w:t>
      </w:r>
      <w:r w:rsidR="001060C2">
        <w:rPr>
          <w:rFonts w:ascii="宋体" w:eastAsia="宋体" w:hAnsi="宋体" w:hint="eastAsia"/>
          <w:sz w:val="21"/>
          <w:szCs w:val="21"/>
          <w:lang w:eastAsia="zh-CN"/>
        </w:rPr>
        <w:t>：</w:t>
      </w:r>
    </w:p>
    <w:p w:rsidR="001060C2" w:rsidRPr="00B57A9E" w:rsidRDefault="007B6D51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3*3</w:t>
      </w:r>
    </w:p>
    <w:p w:rsidR="001060C2" w:rsidRPr="00B57A9E" w:rsidRDefault="007B6D51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4*6</w:t>
      </w:r>
    </w:p>
    <w:p w:rsidR="001060C2" w:rsidRPr="00B57A9E" w:rsidRDefault="007B6D51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6*3</w:t>
      </w:r>
    </w:p>
    <w:p w:rsidR="006D318D" w:rsidRPr="006D318D" w:rsidRDefault="006D318D" w:rsidP="00CF5369">
      <w:pPr>
        <w:rPr>
          <w:rFonts w:eastAsia="宋体"/>
          <w:lang w:eastAsia="zh-CN"/>
        </w:rPr>
      </w:pPr>
    </w:p>
    <w:p w:rsidR="00CF5369" w:rsidRPr="008C1E91" w:rsidRDefault="0068373A" w:rsidP="009C6687">
      <w:pPr>
        <w:pStyle w:val="31"/>
      </w:pPr>
      <w:bookmarkStart w:id="44" w:name="_Toc392688662"/>
      <w:r>
        <w:rPr>
          <w:rFonts w:eastAsia="宋体" w:hint="eastAsia"/>
          <w:lang w:eastAsia="zh-CN"/>
        </w:rPr>
        <w:t>接口访问地址</w:t>
      </w:r>
      <w:bookmarkEnd w:id="44"/>
    </w:p>
    <w:p w:rsidR="00896127" w:rsidRPr="006C6D7A" w:rsidRDefault="00896127" w:rsidP="00896127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http://</w:t>
      </w:r>
      <w:r>
        <w:rPr>
          <w:rFonts w:eastAsia="宋体" w:hint="eastAsia"/>
          <w:sz w:val="21"/>
          <w:szCs w:val="21"/>
          <w:lang w:eastAsia="zh-CN"/>
        </w:rPr>
        <w:t>www</w:t>
      </w:r>
      <w:r w:rsidRPr="006C6D7A">
        <w:rPr>
          <w:rFonts w:eastAsia="宋体" w:hint="eastAsia"/>
          <w:sz w:val="21"/>
          <w:szCs w:val="21"/>
          <w:lang w:eastAsia="zh-CN"/>
        </w:rPr>
        <w:t>.</w:t>
      </w:r>
      <w:r>
        <w:rPr>
          <w:rFonts w:eastAsia="宋体" w:hint="eastAsia"/>
          <w:sz w:val="21"/>
          <w:szCs w:val="21"/>
          <w:lang w:eastAsia="zh-CN"/>
        </w:rPr>
        <w:t>xxx</w:t>
      </w:r>
      <w:r w:rsidRPr="006C6D7A">
        <w:rPr>
          <w:rFonts w:eastAsia="宋体" w:hint="eastAsia"/>
          <w:sz w:val="21"/>
          <w:szCs w:val="21"/>
          <w:lang w:eastAsia="zh-CN"/>
        </w:rPr>
        <w:t>.com /</w:t>
      </w:r>
      <w:r w:rsidR="007B6D51">
        <w:rPr>
          <w:rFonts w:eastAsia="宋体" w:hint="eastAsia"/>
          <w:sz w:val="21"/>
          <w:szCs w:val="21"/>
          <w:lang w:eastAsia="zh-CN"/>
        </w:rPr>
        <w:t>xxx</w:t>
      </w:r>
      <w:r w:rsidRPr="006C6D7A">
        <w:rPr>
          <w:rFonts w:eastAsia="宋体" w:hint="eastAsia"/>
          <w:sz w:val="21"/>
          <w:szCs w:val="21"/>
          <w:lang w:eastAsia="zh-CN"/>
        </w:rPr>
        <w:t>.do</w:t>
      </w:r>
    </w:p>
    <w:p w:rsidR="00896127" w:rsidRPr="006C6D7A" w:rsidRDefault="00896127" w:rsidP="00896127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该地址仅为举例，真实接口地址可与此不同。</w:t>
      </w:r>
    </w:p>
    <w:p w:rsidR="00462800" w:rsidRPr="00896127" w:rsidRDefault="00462800" w:rsidP="00CF5369">
      <w:pPr>
        <w:rPr>
          <w:rFonts w:eastAsia="宋体"/>
          <w:lang w:eastAsia="zh-CN"/>
        </w:rPr>
      </w:pPr>
    </w:p>
    <w:p w:rsidR="00CA577C" w:rsidRPr="008C1E91" w:rsidRDefault="00CA577C" w:rsidP="00CA577C">
      <w:pPr>
        <w:pStyle w:val="31"/>
      </w:pPr>
      <w:bookmarkStart w:id="45" w:name="_Toc392688663"/>
      <w:r>
        <w:rPr>
          <w:rFonts w:eastAsia="宋体" w:hint="eastAsia"/>
          <w:lang w:eastAsia="zh-CN"/>
        </w:rPr>
        <w:t>接口功能</w:t>
      </w:r>
      <w:bookmarkEnd w:id="45"/>
    </w:p>
    <w:p w:rsidR="00271368" w:rsidRDefault="00EC3276" w:rsidP="00271368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接口主要从服务器上下载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应用相关</w:t>
      </w:r>
      <w:r>
        <w:rPr>
          <w:rFonts w:ascii="宋体" w:eastAsia="宋体" w:hAnsi="宋体" w:hint="eastAsia"/>
          <w:sz w:val="21"/>
          <w:szCs w:val="21"/>
          <w:lang w:eastAsia="zh-CN"/>
        </w:rPr>
        <w:t>信息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（</w:t>
      </w:r>
      <w:r w:rsidR="00366CCD">
        <w:rPr>
          <w:rFonts w:ascii="宋体" w:eastAsia="宋体" w:hAnsi="宋体" w:hint="eastAsia"/>
          <w:sz w:val="21"/>
          <w:szCs w:val="21"/>
          <w:lang w:eastAsia="zh-CN"/>
        </w:rPr>
        <w:t>分类标题、排列顺序、标题、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应用包名、类名、</w:t>
      </w:r>
      <w:r w:rsidR="00366CCD">
        <w:rPr>
          <w:rFonts w:ascii="宋体" w:eastAsia="宋体" w:hAnsi="宋体" w:hint="eastAsia"/>
          <w:sz w:val="21"/>
          <w:szCs w:val="21"/>
          <w:lang w:eastAsia="zh-CN"/>
        </w:rPr>
        <w:t>Intent数据、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X、Y</w:t>
      </w:r>
      <w:r w:rsidR="00366CCD">
        <w:rPr>
          <w:rFonts w:ascii="宋体" w:eastAsia="宋体" w:hAnsi="宋体" w:hint="eastAsia"/>
          <w:sz w:val="21"/>
          <w:szCs w:val="21"/>
          <w:lang w:eastAsia="zh-CN"/>
        </w:rPr>
        <w:t>、宽、高、分类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、ICON</w:t>
      </w:r>
      <w:r w:rsidR="00366CCD">
        <w:rPr>
          <w:rFonts w:ascii="宋体" w:eastAsia="宋体" w:hAnsi="宋体" w:hint="eastAsia"/>
          <w:sz w:val="21"/>
          <w:szCs w:val="21"/>
          <w:lang w:eastAsia="zh-CN"/>
        </w:rPr>
        <w:t>背景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下载地址、</w:t>
      </w:r>
      <w:r w:rsidR="00366CCD">
        <w:rPr>
          <w:rFonts w:ascii="宋体" w:eastAsia="宋体" w:hAnsi="宋体" w:hint="eastAsia"/>
          <w:sz w:val="21"/>
          <w:szCs w:val="21"/>
          <w:lang w:eastAsia="zh-CN"/>
        </w:rPr>
        <w:t>ICON前景下载地址、</w:t>
      </w:r>
      <w:r w:rsidR="007B6D51">
        <w:rPr>
          <w:rFonts w:ascii="宋体" w:eastAsia="宋体" w:hAnsi="宋体" w:hint="eastAsia"/>
          <w:sz w:val="21"/>
          <w:szCs w:val="21"/>
          <w:lang w:eastAsia="zh-CN"/>
        </w:rPr>
        <w:t>应用下载地址）</w:t>
      </w:r>
      <w:r w:rsidR="00271368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CA577C" w:rsidRPr="00271368" w:rsidRDefault="00CA577C" w:rsidP="00CF5369">
      <w:pPr>
        <w:rPr>
          <w:rFonts w:eastAsia="宋体"/>
          <w:lang w:eastAsia="zh-CN"/>
        </w:rPr>
      </w:pPr>
    </w:p>
    <w:p w:rsidR="00302AA8" w:rsidRDefault="00302AA8" w:rsidP="00302AA8">
      <w:pPr>
        <w:pStyle w:val="31"/>
        <w:rPr>
          <w:rFonts w:eastAsia="宋体"/>
          <w:lang w:eastAsia="zh-CN"/>
        </w:rPr>
      </w:pPr>
      <w:bookmarkStart w:id="46" w:name="_Toc392688664"/>
      <w:r>
        <w:rPr>
          <w:rFonts w:eastAsia="宋体" w:hint="eastAsia"/>
          <w:lang w:eastAsia="zh-CN"/>
        </w:rPr>
        <w:t>请求数据结构</w:t>
      </w:r>
      <w:bookmarkEnd w:id="46"/>
    </w:p>
    <w:p w:rsidR="00E47ABA" w:rsidRDefault="00A62CBF" w:rsidP="00E47A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HTTP</w:t>
      </w:r>
      <w:r w:rsidR="00E47ABA">
        <w:rPr>
          <w:rFonts w:eastAsiaTheme="minorEastAsia" w:hint="eastAsia"/>
          <w:lang w:eastAsia="zh-CN"/>
        </w:rPr>
        <w:t>请求头</w:t>
      </w:r>
      <w:r>
        <w:rPr>
          <w:rFonts w:eastAsiaTheme="minorEastAsia" w:hint="eastAsia"/>
          <w:lang w:eastAsia="zh-CN"/>
        </w:rPr>
        <w:t>如下：</w:t>
      </w:r>
      <w:r>
        <w:rPr>
          <w:rFonts w:eastAsiaTheme="minorEastAsia" w:hint="eastAsia"/>
          <w:lang w:eastAsia="zh-CN"/>
        </w:rPr>
        <w:t xml:space="preserve"> </w:t>
      </w:r>
    </w:p>
    <w:tbl>
      <w:tblPr>
        <w:tblStyle w:val="af4"/>
        <w:tblW w:w="0" w:type="auto"/>
        <w:tblLook w:val="04A0"/>
      </w:tblPr>
      <w:tblGrid>
        <w:gridCol w:w="10024"/>
      </w:tblGrid>
      <w:tr w:rsidR="00A62CBF" w:rsidTr="00365534">
        <w:trPr>
          <w:cnfStyle w:val="100000000000"/>
        </w:trPr>
        <w:tc>
          <w:tcPr>
            <w:tcW w:w="10024" w:type="dxa"/>
          </w:tcPr>
          <w:p w:rsidR="00A62CBF" w:rsidRPr="00A62CBF" w:rsidRDefault="00A62CBF" w:rsidP="00A62CB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GET</w:t>
            </w:r>
            <w:r w:rsidRPr="00A62CBF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/interface/bbis.api </w:t>
            </w:r>
            <w:r w:rsidRPr="00A62CBF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HTTP/1.0</w:t>
            </w:r>
          </w:p>
          <w:p w:rsidR="00A62CBF" w:rsidRPr="00A62CBF" w:rsidRDefault="00A62CBF" w:rsidP="00A62CB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A62CBF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Accept: </w:t>
            </w:r>
            <w:r w:rsidRPr="00A62CBF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json                       &lt;-----------------表示请求json格式的返回数据</w:t>
            </w:r>
          </w:p>
          <w:p w:rsidR="00A62CBF" w:rsidRPr="00A62CBF" w:rsidRDefault="00A62CBF" w:rsidP="00A62CB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A62CBF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Accept-Language: zh-cn</w:t>
            </w:r>
            <w:r w:rsidRPr="00A62CBF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     &lt;-----------------表示请求的数据是中文</w:t>
            </w:r>
          </w:p>
          <w:p w:rsidR="00365534" w:rsidRPr="00365534" w:rsidRDefault="00365534" w:rsidP="0036553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Ttag: 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特征码</w:t>
            </w: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_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软件版本</w:t>
            </w: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_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协议版本</w:t>
            </w:r>
          </w:p>
          <w:p w:rsidR="00365534" w:rsidRPr="00365534" w:rsidRDefault="00365534" w:rsidP="0036553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Tcip: BB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号</w:t>
            </w: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_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签名</w:t>
            </w: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1_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时间戳</w:t>
            </w: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_</w:t>
            </w:r>
            <w:r w:rsidRPr="00365534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签名</w:t>
            </w:r>
            <w:r w:rsidRPr="00365534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2</w:t>
            </w:r>
          </w:p>
          <w:p w:rsidR="00A62CBF" w:rsidRPr="00A62CBF" w:rsidRDefault="00A62CBF" w:rsidP="0036553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A62CBF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Host: </w:t>
            </w:r>
            <w:r w:rsidRPr="00A62CBF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interface.com</w:t>
            </w:r>
          </w:p>
          <w:p w:rsidR="00A62CBF" w:rsidRPr="00A62CBF" w:rsidRDefault="00A62CBF" w:rsidP="00A62CB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A62CBF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Connection: Keep-Alive</w:t>
            </w:r>
          </w:p>
        </w:tc>
      </w:tr>
    </w:tbl>
    <w:p w:rsidR="00365534" w:rsidRDefault="00365534" w:rsidP="00E47ABA">
      <w:pPr>
        <w:rPr>
          <w:rFonts w:eastAsiaTheme="minorEastAsia"/>
          <w:color w:val="FF0000"/>
          <w:lang w:eastAsia="zh-CN"/>
        </w:rPr>
      </w:pPr>
    </w:p>
    <w:p w:rsidR="0058424D" w:rsidRDefault="00365534" w:rsidP="00E47ABA">
      <w:pPr>
        <w:rPr>
          <w:rFonts w:eastAsiaTheme="minorEastAsia"/>
          <w:color w:val="FF0000"/>
          <w:lang w:eastAsia="zh-CN"/>
        </w:rPr>
      </w:pPr>
      <w:r w:rsidRPr="00B70793">
        <w:rPr>
          <w:rFonts w:hint="eastAsia"/>
          <w:color w:val="FF0000"/>
        </w:rPr>
        <w:t>注意：</w:t>
      </w:r>
    </w:p>
    <w:p w:rsidR="00C5540A" w:rsidRDefault="00C5540A" w:rsidP="00E47ABA">
      <w:pPr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请求时在</w:t>
      </w:r>
      <w:r>
        <w:rPr>
          <w:rFonts w:eastAsiaTheme="minorEastAsia" w:hint="eastAsia"/>
          <w:color w:val="FF0000"/>
          <w:lang w:eastAsia="zh-CN"/>
        </w:rPr>
        <w:t>URL</w:t>
      </w:r>
      <w:r>
        <w:rPr>
          <w:rFonts w:eastAsiaTheme="minorEastAsia" w:hint="eastAsia"/>
          <w:color w:val="FF0000"/>
          <w:lang w:eastAsia="zh-CN"/>
        </w:rPr>
        <w:t>后面加入分辨率，以下面格式：</w:t>
      </w:r>
    </w:p>
    <w:p w:rsidR="00C5540A" w:rsidRDefault="00C5540A" w:rsidP="00E47ABA">
      <w:pPr>
        <w:rPr>
          <w:rFonts w:eastAsiaTheme="minorEastAsia"/>
          <w:color w:val="FF0000"/>
          <w:lang w:eastAsia="zh-CN"/>
        </w:rPr>
      </w:pPr>
      <w:r w:rsidRPr="00C5540A">
        <w:rPr>
          <w:rFonts w:eastAsiaTheme="minorEastAsia"/>
          <w:color w:val="FF0000"/>
          <w:lang w:eastAsia="zh-CN"/>
        </w:rPr>
        <w:t>http://*******.babao.com/interface/clientService.jsp?resolution=720</w:t>
      </w:r>
      <w:r w:rsidR="003367B8">
        <w:rPr>
          <w:rFonts w:eastAsiaTheme="minorEastAsia" w:hint="eastAsia"/>
          <w:color w:val="FF0000"/>
          <w:lang w:eastAsia="zh-CN"/>
        </w:rPr>
        <w:t>&amp;mac=ffffffffffff&amp;version=*</w:t>
      </w:r>
      <w:r w:rsidRPr="00C5540A">
        <w:rPr>
          <w:rFonts w:eastAsiaTheme="minorEastAsia"/>
          <w:color w:val="FF0000"/>
          <w:lang w:eastAsia="zh-CN"/>
        </w:rPr>
        <w:t xml:space="preserve">   </w:t>
      </w:r>
      <w:r w:rsidRPr="00C5540A">
        <w:rPr>
          <w:rFonts w:eastAsiaTheme="minorEastAsia" w:hint="eastAsia"/>
          <w:color w:val="FF0000"/>
          <w:lang w:eastAsia="zh-CN"/>
        </w:rPr>
        <w:t>说明：</w:t>
      </w:r>
      <w:r w:rsidRPr="00C5540A">
        <w:rPr>
          <w:rFonts w:eastAsiaTheme="minorEastAsia"/>
          <w:color w:val="FF0000"/>
          <w:lang w:eastAsia="zh-CN"/>
        </w:rPr>
        <w:t xml:space="preserve"> resolution = 720 </w:t>
      </w:r>
      <w:r w:rsidRPr="00C5540A">
        <w:rPr>
          <w:rFonts w:eastAsiaTheme="minorEastAsia" w:hint="eastAsia"/>
          <w:color w:val="FF0000"/>
          <w:lang w:eastAsia="zh-CN"/>
        </w:rPr>
        <w:t>代表</w:t>
      </w:r>
      <w:r w:rsidRPr="00C5540A">
        <w:rPr>
          <w:rFonts w:eastAsiaTheme="minorEastAsia"/>
          <w:color w:val="FF0000"/>
          <w:lang w:eastAsia="zh-CN"/>
        </w:rPr>
        <w:t xml:space="preserve"> </w:t>
      </w:r>
      <w:r w:rsidRPr="00C5540A">
        <w:rPr>
          <w:rFonts w:eastAsiaTheme="minorEastAsia" w:hint="eastAsia"/>
          <w:color w:val="FF0000"/>
          <w:lang w:eastAsia="zh-CN"/>
        </w:rPr>
        <w:t>分辨率为</w:t>
      </w:r>
      <w:r w:rsidRPr="00C5540A">
        <w:rPr>
          <w:rFonts w:eastAsiaTheme="minorEastAsia"/>
          <w:color w:val="FF0000"/>
          <w:lang w:eastAsia="zh-CN"/>
        </w:rPr>
        <w:t xml:space="preserve">720P </w:t>
      </w:r>
      <w:r w:rsidRPr="00C5540A">
        <w:rPr>
          <w:rFonts w:eastAsiaTheme="minorEastAsia" w:hint="eastAsia"/>
          <w:color w:val="FF0000"/>
          <w:lang w:eastAsia="zh-CN"/>
        </w:rPr>
        <w:t>，</w:t>
      </w:r>
      <w:r w:rsidRPr="00C5540A">
        <w:rPr>
          <w:rFonts w:eastAsiaTheme="minorEastAsia"/>
          <w:color w:val="FF0000"/>
          <w:lang w:eastAsia="zh-CN"/>
        </w:rPr>
        <w:t xml:space="preserve"> resolution = 1080 </w:t>
      </w:r>
      <w:r w:rsidRPr="00C5540A">
        <w:rPr>
          <w:rFonts w:eastAsiaTheme="minorEastAsia" w:hint="eastAsia"/>
          <w:color w:val="FF0000"/>
          <w:lang w:eastAsia="zh-CN"/>
        </w:rPr>
        <w:t>代表分辨率为</w:t>
      </w:r>
      <w:r w:rsidRPr="00C5540A">
        <w:rPr>
          <w:rFonts w:eastAsiaTheme="minorEastAsia"/>
          <w:color w:val="FF0000"/>
          <w:lang w:eastAsia="zh-CN"/>
        </w:rPr>
        <w:t>1080P</w:t>
      </w:r>
      <w:r w:rsidR="003367B8">
        <w:rPr>
          <w:rFonts w:eastAsiaTheme="minorEastAsia" w:hint="eastAsia"/>
          <w:color w:val="FF0000"/>
          <w:lang w:eastAsia="zh-CN"/>
        </w:rPr>
        <w:t>。</w:t>
      </w:r>
      <w:r w:rsidR="003367B8">
        <w:rPr>
          <w:rFonts w:eastAsiaTheme="minorEastAsia" w:hint="eastAsia"/>
          <w:color w:val="FF0000"/>
          <w:lang w:eastAsia="zh-CN"/>
        </w:rPr>
        <w:t>mac</w:t>
      </w:r>
      <w:r w:rsidR="003367B8">
        <w:rPr>
          <w:rFonts w:eastAsiaTheme="minorEastAsia" w:hint="eastAsia"/>
          <w:color w:val="FF0000"/>
          <w:lang w:eastAsia="zh-CN"/>
        </w:rPr>
        <w:t>有</w:t>
      </w:r>
      <w:r w:rsidR="003367B8">
        <w:rPr>
          <w:rFonts w:eastAsiaTheme="minorEastAsia" w:hint="eastAsia"/>
          <w:color w:val="FF0000"/>
          <w:lang w:eastAsia="zh-CN"/>
        </w:rPr>
        <w:t>12</w:t>
      </w:r>
      <w:r w:rsidR="003367B8">
        <w:rPr>
          <w:rFonts w:eastAsiaTheme="minorEastAsia" w:hint="eastAsia"/>
          <w:color w:val="FF0000"/>
          <w:lang w:eastAsia="zh-CN"/>
        </w:rPr>
        <w:t>位，服务端自己拆分。</w:t>
      </w:r>
      <w:r w:rsidR="003367B8">
        <w:rPr>
          <w:rFonts w:eastAsiaTheme="minorEastAsia"/>
          <w:color w:val="FF0000"/>
          <w:lang w:eastAsia="zh-CN"/>
        </w:rPr>
        <w:t>V</w:t>
      </w:r>
      <w:r w:rsidR="003367B8">
        <w:rPr>
          <w:rFonts w:eastAsiaTheme="minorEastAsia" w:hint="eastAsia"/>
          <w:color w:val="FF0000"/>
          <w:lang w:eastAsia="zh-CN"/>
        </w:rPr>
        <w:t>ersion</w:t>
      </w:r>
      <w:r w:rsidR="003367B8">
        <w:rPr>
          <w:rFonts w:eastAsiaTheme="minorEastAsia" w:hint="eastAsia"/>
          <w:color w:val="FF0000"/>
          <w:lang w:eastAsia="zh-CN"/>
        </w:rPr>
        <w:t>是</w:t>
      </w:r>
      <w:r w:rsidR="003367B8">
        <w:rPr>
          <w:rFonts w:eastAsiaTheme="minorEastAsia" w:hint="eastAsia"/>
          <w:color w:val="FF0000"/>
          <w:lang w:eastAsia="zh-CN"/>
        </w:rPr>
        <w:t>launcher</w:t>
      </w:r>
      <w:r w:rsidR="003367B8">
        <w:rPr>
          <w:rFonts w:eastAsiaTheme="minorEastAsia" w:hint="eastAsia"/>
          <w:color w:val="FF0000"/>
          <w:lang w:eastAsia="zh-CN"/>
        </w:rPr>
        <w:t>的</w:t>
      </w:r>
      <w:r w:rsidR="003367B8" w:rsidRPr="003367B8">
        <w:rPr>
          <w:rFonts w:eastAsiaTheme="minorEastAsia"/>
          <w:color w:val="FF0000"/>
          <w:lang w:eastAsia="zh-CN"/>
        </w:rPr>
        <w:t>versionCode</w:t>
      </w:r>
      <w:r w:rsidR="003367B8">
        <w:rPr>
          <w:rFonts w:eastAsiaTheme="minorEastAsia" w:hint="eastAsia"/>
          <w:color w:val="FF0000"/>
          <w:lang w:eastAsia="zh-CN"/>
        </w:rPr>
        <w:t>。</w:t>
      </w:r>
    </w:p>
    <w:p w:rsidR="00C5540A" w:rsidRPr="00C5540A" w:rsidRDefault="00C5540A" w:rsidP="00E47ABA">
      <w:pPr>
        <w:rPr>
          <w:rFonts w:eastAsiaTheme="minorEastAsia"/>
          <w:color w:val="FF0000"/>
          <w:lang w:eastAsia="zh-CN"/>
        </w:rPr>
      </w:pPr>
    </w:p>
    <w:p w:rsidR="00A62CBF" w:rsidRDefault="00365534" w:rsidP="00E47ABA">
      <w:pPr>
        <w:rPr>
          <w:rFonts w:eastAsiaTheme="minorEastAsia"/>
          <w:color w:val="FF0000"/>
          <w:lang w:eastAsia="zh-CN"/>
        </w:rPr>
      </w:pPr>
      <w:r w:rsidRPr="00B70793">
        <w:rPr>
          <w:rFonts w:hint="eastAsia"/>
          <w:color w:val="FF0000"/>
        </w:rPr>
        <w:t>如果不需要加密，</w:t>
      </w:r>
      <w:r>
        <w:rPr>
          <w:rFonts w:hint="eastAsia"/>
          <w:color w:val="FF0000"/>
        </w:rPr>
        <w:t>则</w:t>
      </w:r>
      <w:r>
        <w:rPr>
          <w:rFonts w:hint="eastAsia"/>
          <w:color w:val="FF0000"/>
        </w:rPr>
        <w:t>Tcip</w:t>
      </w:r>
      <w:r w:rsidRPr="00B70793">
        <w:rPr>
          <w:rFonts w:hint="eastAsia"/>
          <w:color w:val="FF0000"/>
        </w:rPr>
        <w:t>中的两个</w:t>
      </w:r>
      <w:r w:rsidRPr="00B70793">
        <w:rPr>
          <w:rFonts w:hint="eastAsia"/>
          <w:color w:val="FF0000"/>
        </w:rPr>
        <w:t>MD5</w:t>
      </w:r>
      <w:r w:rsidRPr="00B70793">
        <w:rPr>
          <w:rFonts w:hint="eastAsia"/>
          <w:color w:val="FF0000"/>
        </w:rPr>
        <w:t>不做计算，但</w:t>
      </w:r>
      <w:r>
        <w:rPr>
          <w:rFonts w:hint="eastAsia"/>
          <w:color w:val="FF0000"/>
        </w:rPr>
        <w:t>必须</w:t>
      </w:r>
      <w:r w:rsidRPr="00B70793">
        <w:rPr>
          <w:rFonts w:hint="eastAsia"/>
          <w:color w:val="FF0000"/>
        </w:rPr>
        <w:t>以</w:t>
      </w:r>
      <w:r w:rsidRPr="00B70793">
        <w:rPr>
          <w:rFonts w:hint="eastAsia"/>
          <w:color w:val="FF0000"/>
        </w:rPr>
        <w:t>0</w:t>
      </w:r>
      <w:r w:rsidRPr="00B70793">
        <w:rPr>
          <w:rFonts w:hint="eastAsia"/>
          <w:color w:val="FF0000"/>
        </w:rPr>
        <w:t>进行占位，因为</w:t>
      </w:r>
      <w:r w:rsidRPr="00B70793">
        <w:rPr>
          <w:rFonts w:hint="eastAsia"/>
          <w:color w:val="FF0000"/>
        </w:rPr>
        <w:t>BB</w:t>
      </w:r>
      <w:r w:rsidRPr="00B70793">
        <w:rPr>
          <w:rFonts w:hint="eastAsia"/>
          <w:color w:val="FF0000"/>
        </w:rPr>
        <w:t>号和时间戳参数仍然需要发送，</w:t>
      </w:r>
      <w:r w:rsidRPr="00B70793">
        <w:rPr>
          <w:rFonts w:hint="eastAsia"/>
          <w:color w:val="FF0000"/>
        </w:rPr>
        <w:lastRenderedPageBreak/>
        <w:t>必须保证</w:t>
      </w:r>
      <w:r>
        <w:rPr>
          <w:rFonts w:hint="eastAsia"/>
          <w:color w:val="FF0000"/>
        </w:rPr>
        <w:t>Tcip</w:t>
      </w:r>
      <w:r>
        <w:rPr>
          <w:rFonts w:hint="eastAsia"/>
          <w:color w:val="FF0000"/>
        </w:rPr>
        <w:t>中的字符串</w:t>
      </w:r>
      <w:r w:rsidRPr="00B70793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”符号</w:t>
      </w:r>
      <w:r w:rsidRPr="00B70793">
        <w:rPr>
          <w:rFonts w:hint="eastAsia"/>
          <w:color w:val="FF0000"/>
        </w:rPr>
        <w:t>拆分出数组以后的长度固定为</w:t>
      </w:r>
      <w:r w:rsidRPr="00B70793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，服务端解析才不会出错</w:t>
      </w:r>
      <w:r w:rsidRPr="00B70793">
        <w:rPr>
          <w:rFonts w:hint="eastAsia"/>
          <w:color w:val="FF0000"/>
        </w:rPr>
        <w:t>。</w:t>
      </w:r>
    </w:p>
    <w:p w:rsidR="00365534" w:rsidRPr="00365534" w:rsidRDefault="00365534" w:rsidP="00E47ABA">
      <w:pPr>
        <w:rPr>
          <w:rFonts w:eastAsiaTheme="minorEastAsia"/>
          <w:lang w:eastAsia="zh-CN"/>
        </w:rPr>
      </w:pPr>
    </w:p>
    <w:p w:rsidR="00302AA8" w:rsidRDefault="00784D7B" w:rsidP="00CF5369">
      <w:pPr>
        <w:rPr>
          <w:rFonts w:eastAsia="宋体"/>
          <w:lang w:eastAsia="zh-CN"/>
        </w:rPr>
      </w:pPr>
      <w:r>
        <w:rPr>
          <w:rFonts w:eastAsiaTheme="minorEastAsia" w:hint="eastAsia"/>
          <w:lang w:eastAsia="zh-CN"/>
        </w:rPr>
        <w:t>若</w:t>
      </w:r>
      <w:r w:rsidR="003C1E3D">
        <w:rPr>
          <w:rFonts w:eastAsia="宋体" w:hint="eastAsia"/>
          <w:lang w:eastAsia="zh-CN"/>
        </w:rPr>
        <w:t>正常（无更新），</w:t>
      </w:r>
      <w:r>
        <w:rPr>
          <w:rFonts w:eastAsia="宋体" w:hint="eastAsia"/>
          <w:lang w:eastAsia="zh-CN"/>
        </w:rPr>
        <w:t>反馈</w:t>
      </w:r>
      <w:r w:rsidR="003C1E3D">
        <w:rPr>
          <w:rFonts w:eastAsia="宋体" w:hint="eastAsia"/>
          <w:lang w:eastAsia="zh-CN"/>
        </w:rPr>
        <w:t>304</w:t>
      </w:r>
      <w:r w:rsidR="003C1E3D">
        <w:rPr>
          <w:rFonts w:eastAsia="宋体" w:hint="eastAsia"/>
          <w:lang w:eastAsia="zh-CN"/>
        </w:rPr>
        <w:t>响应码</w:t>
      </w:r>
    </w:p>
    <w:p w:rsidR="00302AA8" w:rsidRPr="008C1E91" w:rsidRDefault="00302AA8" w:rsidP="00302AA8">
      <w:pPr>
        <w:pStyle w:val="31"/>
      </w:pPr>
      <w:bookmarkStart w:id="47" w:name="_Toc392688665"/>
      <w:r>
        <w:rPr>
          <w:rFonts w:eastAsia="宋体" w:hint="eastAsia"/>
          <w:lang w:eastAsia="zh-CN"/>
        </w:rPr>
        <w:t>应答数据结构</w:t>
      </w:r>
      <w:bookmarkEnd w:id="47"/>
    </w:p>
    <w:tbl>
      <w:tblPr>
        <w:tblStyle w:val="af4"/>
        <w:tblW w:w="20048" w:type="dxa"/>
        <w:tblLook w:val="04A0"/>
      </w:tblPr>
      <w:tblGrid>
        <w:gridCol w:w="10024"/>
        <w:gridCol w:w="10024"/>
      </w:tblGrid>
      <w:tr w:rsidR="007E5770" w:rsidTr="007E5770">
        <w:trPr>
          <w:cnfStyle w:val="100000000000"/>
        </w:trPr>
        <w:tc>
          <w:tcPr>
            <w:tcW w:w="10024" w:type="dxa"/>
          </w:tcPr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>{</w:t>
            </w:r>
          </w:p>
          <w:p w:rsidR="00CF2AF4" w:rsidRPr="005F61AB" w:rsidRDefault="00774E5C" w:rsidP="005D0A4B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5D0A4B">
              <w:rPr>
                <w:b w:val="0"/>
                <w:color w:val="339966"/>
              </w:rPr>
              <w:t>"err":0,//</w:t>
            </w:r>
            <w:r w:rsidRPr="005D0A4B">
              <w:rPr>
                <w:rFonts w:hint="eastAsia"/>
                <w:b w:val="0"/>
                <w:color w:val="339966"/>
              </w:rPr>
              <w:t>表示返回的错误类型，</w:t>
            </w:r>
            <w:r w:rsidRPr="005D0A4B">
              <w:rPr>
                <w:b w:val="0"/>
                <w:color w:val="339966"/>
              </w:rPr>
              <w:t>0</w:t>
            </w:r>
            <w:r w:rsidRPr="005D0A4B">
              <w:rPr>
                <w:rFonts w:hint="eastAsia"/>
                <w:b w:val="0"/>
                <w:color w:val="339966"/>
              </w:rPr>
              <w:t>正常</w:t>
            </w:r>
            <w:r w:rsidR="00356360" w:rsidRPr="005D0A4B">
              <w:rPr>
                <w:rFonts w:hint="eastAsia"/>
                <w:b w:val="0"/>
                <w:color w:val="339966"/>
              </w:rPr>
              <w:t>（有更新）</w:t>
            </w:r>
            <w:r w:rsidRPr="005D0A4B">
              <w:rPr>
                <w:rFonts w:hint="eastAsia"/>
                <w:b w:val="0"/>
                <w:color w:val="339966"/>
              </w:rPr>
              <w:t>，</w:t>
            </w:r>
            <w:r w:rsidR="003C1E3D" w:rsidRPr="005D0A4B">
              <w:rPr>
                <w:rFonts w:hint="eastAsia"/>
                <w:b w:val="0"/>
                <w:color w:val="339966"/>
              </w:rPr>
              <w:t>1</w:t>
            </w:r>
            <w:r w:rsidRPr="005D0A4B">
              <w:rPr>
                <w:rFonts w:hint="eastAsia"/>
                <w:b w:val="0"/>
                <w:color w:val="339966"/>
              </w:rPr>
              <w:t>参数有误，</w:t>
            </w:r>
            <w:r w:rsidR="003C1E3D" w:rsidRPr="005D0A4B">
              <w:rPr>
                <w:rFonts w:hint="eastAsia"/>
                <w:b w:val="0"/>
                <w:color w:val="339966"/>
              </w:rPr>
              <w:t>2</w:t>
            </w:r>
            <w:r w:rsidRPr="005D0A4B">
              <w:rPr>
                <w:rFonts w:hint="eastAsia"/>
                <w:b w:val="0"/>
                <w:color w:val="339966"/>
              </w:rPr>
              <w:t>服务端异常</w:t>
            </w:r>
          </w:p>
          <w:p w:rsidR="0018564C" w:rsidRPr="0018564C" w:rsidRDefault="0018564C" w:rsidP="005D0A4B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3B0390">
              <w:rPr>
                <w:b w:val="0"/>
                <w:color w:val="FF0000"/>
              </w:rPr>
              <w:t>"</w:t>
            </w:r>
            <w:r>
              <w:rPr>
                <w:rFonts w:eastAsiaTheme="minorEastAsia" w:hint="eastAsia"/>
                <w:b w:val="0"/>
                <w:color w:val="FF0000"/>
                <w:lang w:eastAsia="zh-CN"/>
              </w:rPr>
              <w:t>re</w:t>
            </w:r>
            <w:r w:rsidRPr="003B0390">
              <w:rPr>
                <w:b w:val="0"/>
                <w:color w:val="FF0000"/>
              </w:rPr>
              <w:t xml:space="preserve">": 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0</w:t>
            </w:r>
            <w:r w:rsidRPr="003B0390">
              <w:rPr>
                <w:b w:val="0"/>
                <w:color w:val="FF0000"/>
              </w:rPr>
              <w:t>, //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是否显示</w:t>
            </w:r>
            <w:r>
              <w:rPr>
                <w:rFonts w:eastAsiaTheme="minorEastAsia" w:hint="eastAsia"/>
                <w:b w:val="0"/>
                <w:color w:val="FF0000"/>
                <w:lang w:eastAsia="zh-CN"/>
              </w:rPr>
              <w:t>倒影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，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0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：不显示；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1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：显示</w:t>
            </w:r>
          </w:p>
          <w:p w:rsidR="003B0390" w:rsidRDefault="003B0390" w:rsidP="005D0A4B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3B0390">
              <w:rPr>
                <w:b w:val="0"/>
                <w:color w:val="FF0000"/>
              </w:rPr>
              <w:t>"</w:t>
            </w:r>
            <w:r w:rsidR="0018564C">
              <w:rPr>
                <w:rFonts w:eastAsiaTheme="minorEastAsia" w:hint="eastAsia"/>
                <w:b w:val="0"/>
                <w:color w:val="FF0000"/>
                <w:lang w:eastAsia="zh-CN"/>
              </w:rPr>
              <w:t>b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k</w:t>
            </w:r>
            <w:r w:rsidRPr="003B0390">
              <w:rPr>
                <w:b w:val="0"/>
                <w:color w:val="FF0000"/>
              </w:rPr>
              <w:t>":"http://www.xxx.com/xxx.png", //</w:t>
            </w:r>
            <w:r w:rsidRPr="003B0390">
              <w:rPr>
                <w:rFonts w:eastAsiaTheme="minorEastAsia" w:hint="eastAsia"/>
                <w:b w:val="0"/>
                <w:color w:val="FF0000"/>
                <w:lang w:eastAsia="zh-CN"/>
              </w:rPr>
              <w:t>launcher</w:t>
            </w:r>
            <w:r w:rsidRPr="003B0390">
              <w:rPr>
                <w:rFonts w:hint="eastAsia"/>
                <w:b w:val="0"/>
                <w:color w:val="FF0000"/>
              </w:rPr>
              <w:t>背景下载地址</w:t>
            </w:r>
          </w:p>
          <w:p w:rsidR="003B0390" w:rsidRPr="00F67646" w:rsidRDefault="003B0390" w:rsidP="005D0A4B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3B0390">
              <w:rPr>
                <w:b w:val="0"/>
                <w:color w:val="FF0000"/>
              </w:rPr>
              <w:t>"</w:t>
            </w:r>
            <w:r>
              <w:rPr>
                <w:rFonts w:eastAsiaTheme="minorEastAsia" w:hint="eastAsia"/>
                <w:b w:val="0"/>
                <w:color w:val="FF0000"/>
                <w:lang w:eastAsia="zh-CN"/>
              </w:rPr>
              <w:t>lg</w:t>
            </w:r>
            <w:r w:rsidRPr="003B0390">
              <w:rPr>
                <w:b w:val="0"/>
                <w:color w:val="FF0000"/>
              </w:rPr>
              <w:t>":"http://www.xxx.com/xxx.png", //</w:t>
            </w:r>
            <w:r>
              <w:rPr>
                <w:rFonts w:eastAsiaTheme="minorEastAsia" w:hint="eastAsia"/>
                <w:b w:val="0"/>
                <w:color w:val="FF0000"/>
                <w:lang w:eastAsia="zh-CN"/>
              </w:rPr>
              <w:t>logo</w:t>
            </w:r>
            <w:r w:rsidRPr="003B0390">
              <w:rPr>
                <w:rFonts w:hint="eastAsia"/>
                <w:b w:val="0"/>
                <w:color w:val="FF0000"/>
              </w:rPr>
              <w:t>下载地址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，若为空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(</w:t>
            </w:r>
            <w:r w:rsidR="00F67646">
              <w:rPr>
                <w:rFonts w:eastAsiaTheme="minorEastAsia"/>
                <w:b w:val="0"/>
                <w:color w:val="FF0000"/>
                <w:lang w:eastAsia="zh-CN"/>
              </w:rPr>
              <w:t>“”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),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则不显示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logo</w:t>
            </w:r>
          </w:p>
          <w:p w:rsidR="003B0390" w:rsidRPr="00CF2AF4" w:rsidRDefault="003B0390" w:rsidP="003B0390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CF2AF4">
              <w:rPr>
                <w:b w:val="0"/>
                <w:color w:val="FF0000"/>
              </w:rPr>
              <w:t>"x":0,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//</w:t>
            </w:r>
            <w:r>
              <w:rPr>
                <w:rFonts w:eastAsiaTheme="minorEastAsia" w:hint="eastAsia"/>
                <w:b w:val="0"/>
                <w:color w:val="FF0000"/>
                <w:lang w:eastAsia="zh-CN"/>
              </w:rPr>
              <w:t>logo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 </w:t>
            </w:r>
            <w:r w:rsidRPr="00CF2AF4">
              <w:rPr>
                <w:b w:val="0"/>
                <w:color w:val="FF0000"/>
              </w:rPr>
              <w:t>x</w:t>
            </w:r>
            <w:r w:rsidRPr="00CF2AF4">
              <w:rPr>
                <w:rFonts w:hint="eastAsia"/>
                <w:b w:val="0"/>
                <w:color w:val="FF0000"/>
              </w:rPr>
              <w:t>轴，原点是</w:t>
            </w:r>
            <w:r w:rsidRPr="00CF2AF4">
              <w:rPr>
                <w:b w:val="0"/>
                <w:color w:val="FF0000"/>
              </w:rPr>
              <w:t>0,0</w:t>
            </w:r>
            <w:r w:rsidRPr="00CF2AF4">
              <w:rPr>
                <w:rFonts w:asciiTheme="minorEastAsia" w:eastAsiaTheme="minorEastAsia" w:hAnsi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单位像素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，要给实际的坐标位置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默认是</w:t>
            </w:r>
            <w:r w:rsidRPr="00CF2AF4">
              <w:rPr>
                <w:b w:val="0"/>
                <w:color w:val="FF0000"/>
              </w:rPr>
              <w:t>1080P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布局</w:t>
            </w:r>
          </w:p>
          <w:p w:rsidR="003B0390" w:rsidRPr="003B0390" w:rsidRDefault="003B0390" w:rsidP="005D0A4B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CF2AF4">
              <w:rPr>
                <w:b w:val="0"/>
                <w:color w:val="FF0000"/>
              </w:rPr>
              <w:t>"y":0,//</w:t>
            </w:r>
            <w:r>
              <w:rPr>
                <w:rFonts w:eastAsiaTheme="minorEastAsia" w:hint="eastAsia"/>
                <w:b w:val="0"/>
                <w:color w:val="FF0000"/>
                <w:lang w:eastAsia="zh-CN"/>
              </w:rPr>
              <w:t>logo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 </w:t>
            </w:r>
            <w:r w:rsidRPr="00CF2AF4">
              <w:rPr>
                <w:b w:val="0"/>
                <w:color w:val="FF0000"/>
              </w:rPr>
              <w:t>y</w:t>
            </w:r>
            <w:r w:rsidRPr="00CF2AF4">
              <w:rPr>
                <w:rFonts w:hint="eastAsia"/>
                <w:b w:val="0"/>
                <w:color w:val="FF0000"/>
              </w:rPr>
              <w:t>轴，原点是</w:t>
            </w:r>
            <w:r w:rsidRPr="00CF2AF4">
              <w:rPr>
                <w:b w:val="0"/>
                <w:color w:val="FF0000"/>
              </w:rPr>
              <w:t>0,0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</w:t>
            </w:r>
            <w:r w:rsidRPr="00CF2AF4">
              <w:rPr>
                <w:rFonts w:hint="eastAsia"/>
                <w:b w:val="0"/>
                <w:color w:val="FF0000"/>
              </w:rPr>
              <w:t>单位像素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，要给实际的坐标位置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默认是</w:t>
            </w:r>
            <w:r w:rsidRPr="00CF2AF4">
              <w:rPr>
                <w:b w:val="0"/>
                <w:color w:val="FF0000"/>
              </w:rPr>
              <w:t>1080P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布局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>"bd":[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  <w:t>{</w:t>
            </w:r>
          </w:p>
          <w:p w:rsidR="00774E5C" w:rsidRPr="00F67646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 xml:space="preserve">        "ti": "xxx111", //</w:t>
            </w:r>
            <w:r w:rsidRPr="00774E5C">
              <w:rPr>
                <w:rFonts w:hint="eastAsia"/>
                <w:b w:val="0"/>
                <w:color w:val="339966"/>
              </w:rPr>
              <w:t>分类标题</w:t>
            </w:r>
            <w:r w:rsidR="00F67646"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 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若为空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(</w:t>
            </w:r>
            <w:r w:rsidR="00F67646">
              <w:rPr>
                <w:rFonts w:eastAsiaTheme="minorEastAsia"/>
                <w:b w:val="0"/>
                <w:color w:val="FF0000"/>
                <w:lang w:eastAsia="zh-CN"/>
              </w:rPr>
              <w:t>“”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),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则不显示标题</w:t>
            </w:r>
          </w:p>
          <w:p w:rsidR="00CF2AF4" w:rsidRPr="00CF2AF4" w:rsidRDefault="00DD4204" w:rsidP="00CF2AF4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       </w:t>
            </w:r>
            <w:r w:rsidR="00CF2AF4" w:rsidRPr="00CF2AF4">
              <w:rPr>
                <w:b w:val="0"/>
                <w:color w:val="FF0000"/>
              </w:rPr>
              <w:t>"x":0,</w:t>
            </w:r>
            <w:r w:rsidR="00CF2AF4"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//title </w:t>
            </w:r>
            <w:r w:rsidR="00CF2AF4" w:rsidRPr="00CF2AF4">
              <w:rPr>
                <w:b w:val="0"/>
                <w:color w:val="FF0000"/>
              </w:rPr>
              <w:t>x</w:t>
            </w:r>
            <w:r w:rsidR="00CF2AF4" w:rsidRPr="00CF2AF4">
              <w:rPr>
                <w:rFonts w:hint="eastAsia"/>
                <w:b w:val="0"/>
                <w:color w:val="FF0000"/>
              </w:rPr>
              <w:t>轴，原点是</w:t>
            </w:r>
            <w:r w:rsidR="00CF2AF4" w:rsidRPr="00CF2AF4">
              <w:rPr>
                <w:b w:val="0"/>
                <w:color w:val="FF0000"/>
              </w:rPr>
              <w:t>0,0</w:t>
            </w:r>
            <w:r w:rsidR="00CF2AF4" w:rsidRPr="00CF2AF4">
              <w:rPr>
                <w:rFonts w:asciiTheme="minorEastAsia" w:eastAsiaTheme="minorEastAsia" w:hAnsiTheme="minorEastAsia" w:hint="eastAsia"/>
                <w:b w:val="0"/>
                <w:color w:val="FF0000"/>
                <w:lang w:eastAsia="zh-CN"/>
              </w:rPr>
              <w:t>,</w:t>
            </w:r>
            <w:r w:rsidR="00CF2AF4"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="00CF2AF4" w:rsidRPr="00CF2AF4">
              <w:rPr>
                <w:rFonts w:hint="eastAsia"/>
                <w:b w:val="0"/>
                <w:color w:val="FF0000"/>
              </w:rPr>
              <w:t>单位像素</w:t>
            </w:r>
            <w:r w:rsidR="00CF2AF4"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，要给实际的坐标位置</w:t>
            </w:r>
            <w:r w:rsidR="00CF2AF4"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,</w:t>
            </w:r>
            <w:r w:rsidR="00CF2AF4"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="00CF2AF4" w:rsidRPr="00CF2AF4">
              <w:rPr>
                <w:rFonts w:hint="eastAsia"/>
                <w:b w:val="0"/>
                <w:color w:val="FF0000"/>
              </w:rPr>
              <w:t>默认是</w:t>
            </w:r>
            <w:r w:rsidR="00CF2AF4" w:rsidRPr="00CF2AF4">
              <w:rPr>
                <w:b w:val="0"/>
                <w:color w:val="FF0000"/>
              </w:rPr>
              <w:t>1080P</w:t>
            </w:r>
            <w:r w:rsidR="00CF2AF4"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布局</w:t>
            </w:r>
          </w:p>
          <w:p w:rsidR="00DD4204" w:rsidRPr="00CF2AF4" w:rsidRDefault="00CF2AF4" w:rsidP="00774E5C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CF2AF4">
              <w:rPr>
                <w:b w:val="0"/>
                <w:color w:val="FF0000"/>
              </w:rPr>
              <w:tab/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   </w:t>
            </w:r>
            <w:r w:rsidRPr="00CF2AF4">
              <w:rPr>
                <w:b w:val="0"/>
                <w:color w:val="FF0000"/>
              </w:rPr>
              <w:t>"y":0,//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title </w:t>
            </w:r>
            <w:r w:rsidRPr="00CF2AF4">
              <w:rPr>
                <w:b w:val="0"/>
                <w:color w:val="FF0000"/>
              </w:rPr>
              <w:t>y</w:t>
            </w:r>
            <w:r w:rsidRPr="00CF2AF4">
              <w:rPr>
                <w:rFonts w:hint="eastAsia"/>
                <w:b w:val="0"/>
                <w:color w:val="FF0000"/>
              </w:rPr>
              <w:t>轴，原点是</w:t>
            </w:r>
            <w:r w:rsidRPr="00CF2AF4">
              <w:rPr>
                <w:b w:val="0"/>
                <w:color w:val="FF0000"/>
              </w:rPr>
              <w:t>0,0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</w:t>
            </w:r>
            <w:r w:rsidRPr="00CF2AF4">
              <w:rPr>
                <w:rFonts w:hint="eastAsia"/>
                <w:b w:val="0"/>
                <w:color w:val="FF0000"/>
              </w:rPr>
              <w:t>单位像素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，要给实际的坐标位置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默认是</w:t>
            </w:r>
            <w:r w:rsidRPr="00CF2AF4">
              <w:rPr>
                <w:b w:val="0"/>
                <w:color w:val="FF0000"/>
              </w:rPr>
              <w:t>1080P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布局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"in": 1,//</w:t>
            </w:r>
            <w:r w:rsidRPr="00774E5C">
              <w:rPr>
                <w:rFonts w:hint="eastAsia"/>
                <w:b w:val="0"/>
                <w:color w:val="339966"/>
              </w:rPr>
              <w:t>排列顺序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"its":[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{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"ti":"SciflyVideo",//</w:t>
            </w:r>
            <w:r w:rsidRPr="00774E5C">
              <w:rPr>
                <w:rFonts w:hint="eastAsia"/>
                <w:b w:val="0"/>
                <w:color w:val="339966"/>
              </w:rPr>
              <w:t>标题</w:t>
            </w:r>
          </w:p>
          <w:p w:rsidR="00774E5C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</w:t>
            </w:r>
            <w:r w:rsidR="00DE49D5">
              <w:rPr>
                <w:rFonts w:eastAsiaTheme="minorEastAsia" w:hint="eastAsia"/>
                <w:b w:val="0"/>
                <w:color w:val="339966"/>
                <w:lang w:eastAsia="zh-CN"/>
              </w:rPr>
              <w:t>p</w:t>
            </w:r>
            <w:r w:rsidRPr="00774E5C">
              <w:rPr>
                <w:b w:val="0"/>
                <w:color w:val="339966"/>
              </w:rPr>
              <w:t>n": "PackageName</w:t>
            </w:r>
            <w:r w:rsidR="00DE49D5" w:rsidRPr="00774E5C">
              <w:rPr>
                <w:b w:val="0"/>
                <w:color w:val="339966"/>
              </w:rPr>
              <w:t xml:space="preserve"> </w:t>
            </w:r>
            <w:r w:rsidRPr="00774E5C">
              <w:rPr>
                <w:b w:val="0"/>
                <w:color w:val="339966"/>
              </w:rPr>
              <w:t xml:space="preserve">",// </w:t>
            </w:r>
            <w:r w:rsidRPr="00774E5C">
              <w:rPr>
                <w:rFonts w:hint="eastAsia"/>
                <w:b w:val="0"/>
                <w:color w:val="339966"/>
              </w:rPr>
              <w:t>包名</w:t>
            </w:r>
          </w:p>
          <w:p w:rsidR="00DE49D5" w:rsidRDefault="00DE49D5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         </w:t>
            </w:r>
            <w:r w:rsidRPr="00774E5C">
              <w:rPr>
                <w:b w:val="0"/>
                <w:color w:val="339966"/>
              </w:rPr>
              <w:t xml:space="preserve">"cn": "ClassName",// 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全启动</w:t>
            </w:r>
            <w:r w:rsidRPr="00774E5C">
              <w:rPr>
                <w:rFonts w:hint="eastAsia"/>
                <w:b w:val="0"/>
                <w:color w:val="339966"/>
              </w:rPr>
              <w:t>类名</w:t>
            </w:r>
          </w:p>
          <w:p w:rsidR="00450CCD" w:rsidRDefault="00450CCD" w:rsidP="00450CCD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</w:t>
            </w:r>
            <w:r w:rsidRPr="00774E5C">
              <w:rPr>
                <w:b w:val="0"/>
                <w:color w:val="339966"/>
              </w:rPr>
              <w:t>fg":"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 w:rsidRPr="00774E5C">
              <w:rPr>
                <w:b w:val="0"/>
                <w:color w:val="339966"/>
              </w:rPr>
              <w:t>",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450CCD" w:rsidRPr="00450CCD" w:rsidRDefault="00450CCD" w:rsidP="00450CCD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</w:t>
            </w:r>
            <w:r w:rsidRPr="00774E5C">
              <w:rPr>
                <w:b w:val="0"/>
                <w:color w:val="339966"/>
              </w:rPr>
              <w:t>fg":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0</w:t>
            </w:r>
            <w:r w:rsidRPr="00774E5C">
              <w:rPr>
                <w:b w:val="0"/>
                <w:color w:val="339966"/>
              </w:rPr>
              <w:t>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774E5C" w:rsidRPr="00A452E3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"x":0,x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 w:rsidR="000C0548">
              <w:rPr>
                <w:rFonts w:asciiTheme="minorEastAsia" w:eastAsiaTheme="minorEastAsia" w:hAnsiTheme="minorEastAsia" w:hint="eastAsia"/>
                <w:b w:val="0"/>
                <w:color w:val="339966"/>
                <w:lang w:eastAsia="zh-CN"/>
              </w:rPr>
              <w:t>,</w:t>
            </w:r>
            <w:r w:rsidR="00450CCD"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="00450CCD" w:rsidRPr="00774E5C">
              <w:rPr>
                <w:rFonts w:hint="eastAsia"/>
                <w:b w:val="0"/>
                <w:color w:val="339966"/>
              </w:rPr>
              <w:t>单位像素</w:t>
            </w:r>
            <w:r w:rsidR="00450CCD">
              <w:rPr>
                <w:rFonts w:eastAsiaTheme="minorEastAsia" w:hint="eastAsia"/>
                <w:b w:val="0"/>
                <w:color w:val="339966"/>
                <w:lang w:eastAsia="zh-CN"/>
              </w:rPr>
              <w:t>，</w:t>
            </w:r>
            <w:r w:rsidR="000C0548">
              <w:rPr>
                <w:rFonts w:eastAsiaTheme="minorEastAsia" w:hint="eastAsia"/>
                <w:b w:val="0"/>
                <w:color w:val="339966"/>
                <w:lang w:eastAsia="zh-CN"/>
              </w:rPr>
              <w:t>要给实际的坐标位置</w:t>
            </w:r>
            <w:r w:rsidR="00A452E3"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="00A452E3"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="00A452E3" w:rsidRPr="00774E5C">
              <w:rPr>
                <w:rFonts w:hint="eastAsia"/>
                <w:b w:val="0"/>
                <w:color w:val="339966"/>
              </w:rPr>
              <w:t>默认是</w:t>
            </w:r>
            <w:r w:rsidR="00A452E3" w:rsidRPr="00774E5C">
              <w:rPr>
                <w:b w:val="0"/>
                <w:color w:val="339966"/>
              </w:rPr>
              <w:t>1080P</w:t>
            </w:r>
            <w:r w:rsidR="00A452E3"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774E5C" w:rsidRPr="000C0548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"y":0,//y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 w:rsidR="000C0548">
              <w:rPr>
                <w:rFonts w:eastAsiaTheme="minorEastAsia" w:hint="eastAsia"/>
                <w:b w:val="0"/>
                <w:color w:val="339966"/>
                <w:lang w:eastAsia="zh-CN"/>
              </w:rPr>
              <w:t>，</w:t>
            </w:r>
            <w:r w:rsidR="00450CCD" w:rsidRPr="00774E5C">
              <w:rPr>
                <w:rFonts w:hint="eastAsia"/>
                <w:b w:val="0"/>
                <w:color w:val="339966"/>
              </w:rPr>
              <w:t>单位像素</w:t>
            </w:r>
            <w:r w:rsidR="00450CCD">
              <w:rPr>
                <w:rFonts w:eastAsiaTheme="minorEastAsia" w:hint="eastAsia"/>
                <w:b w:val="0"/>
                <w:color w:val="339966"/>
                <w:lang w:eastAsia="zh-CN"/>
              </w:rPr>
              <w:t>，</w:t>
            </w:r>
            <w:r w:rsidR="000C0548">
              <w:rPr>
                <w:rFonts w:eastAsiaTheme="minorEastAsia" w:hint="eastAsia"/>
                <w:b w:val="0"/>
                <w:color w:val="339966"/>
                <w:lang w:eastAsia="zh-CN"/>
              </w:rPr>
              <w:t>要给实际的坐标位置</w:t>
            </w:r>
            <w:r w:rsidR="00A452E3"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="00A452E3"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="00A452E3" w:rsidRPr="00774E5C">
              <w:rPr>
                <w:rFonts w:hint="eastAsia"/>
                <w:b w:val="0"/>
                <w:color w:val="339966"/>
              </w:rPr>
              <w:t>默认是</w:t>
            </w:r>
            <w:r w:rsidR="00A452E3" w:rsidRPr="00774E5C">
              <w:rPr>
                <w:b w:val="0"/>
                <w:color w:val="339966"/>
              </w:rPr>
              <w:t>1080P</w:t>
            </w:r>
            <w:r w:rsidR="00A452E3"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"w":300,// </w:t>
            </w:r>
            <w:r w:rsidRPr="00774E5C">
              <w:rPr>
                <w:rFonts w:hint="eastAsia"/>
                <w:b w:val="0"/>
                <w:color w:val="339966"/>
              </w:rPr>
              <w:t>宽，单位像素，默认是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"h":300, // </w:t>
            </w:r>
            <w:r w:rsidRPr="00774E5C">
              <w:rPr>
                <w:rFonts w:hint="eastAsia"/>
                <w:b w:val="0"/>
                <w:color w:val="339966"/>
              </w:rPr>
              <w:t>高，单位像素，默认是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774E5C" w:rsidRPr="003B0390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"ty":1,//</w:t>
            </w:r>
            <w:r w:rsidRPr="00774E5C">
              <w:rPr>
                <w:rFonts w:hint="eastAsia"/>
                <w:b w:val="0"/>
                <w:color w:val="339966"/>
              </w:rPr>
              <w:t>类型，</w:t>
            </w:r>
            <w:r w:rsidRPr="00774E5C">
              <w:rPr>
                <w:b w:val="0"/>
                <w:color w:val="339966"/>
              </w:rPr>
              <w:t>1-APK</w:t>
            </w:r>
            <w:r w:rsidRPr="00774E5C">
              <w:rPr>
                <w:rFonts w:hint="eastAsia"/>
                <w:b w:val="0"/>
                <w:color w:val="339966"/>
              </w:rPr>
              <w:t>，</w:t>
            </w:r>
            <w:r w:rsidRPr="00774E5C">
              <w:rPr>
                <w:b w:val="0"/>
                <w:color w:val="339966"/>
              </w:rPr>
              <w:t>2-</w:t>
            </w:r>
            <w:r w:rsidRPr="00774E5C">
              <w:rPr>
                <w:rFonts w:hint="eastAsia"/>
                <w:b w:val="0"/>
                <w:color w:val="339966"/>
              </w:rPr>
              <w:t>网页，</w:t>
            </w:r>
            <w:r w:rsidRPr="00774E5C">
              <w:rPr>
                <w:b w:val="0"/>
                <w:color w:val="339966"/>
              </w:rPr>
              <w:t>3-widget</w:t>
            </w:r>
            <w:r w:rsidR="000E1932" w:rsidRPr="003B0390">
              <w:rPr>
                <w:rFonts w:eastAsiaTheme="minorEastAsia"/>
                <w:b w:val="0"/>
                <w:color w:val="339966"/>
                <w:lang w:eastAsia="zh-CN"/>
              </w:rPr>
              <w:t xml:space="preserve"> 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"picB":"http://www.xxx.com/xxx.png", //icon</w:t>
            </w:r>
            <w:r w:rsidRPr="00774E5C">
              <w:rPr>
                <w:rFonts w:hint="eastAsia"/>
                <w:b w:val="0"/>
                <w:color w:val="339966"/>
              </w:rPr>
              <w:t>背景下载地址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"picF":"http://www.xxx.com/xxx.png",//icon</w:t>
            </w:r>
            <w:r w:rsidRPr="00774E5C">
              <w:rPr>
                <w:rFonts w:hint="eastAsia"/>
                <w:b w:val="0"/>
                <w:color w:val="339966"/>
              </w:rPr>
              <w:t>前景下载地址</w:t>
            </w:r>
          </w:p>
          <w:p w:rsidR="00774E5C" w:rsidRPr="00774E5C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"aln":"http://www.xx.com/xxx.apk" 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APK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或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widget:</w:t>
            </w:r>
            <w:r w:rsidRPr="00774E5C">
              <w:rPr>
                <w:rFonts w:hint="eastAsia"/>
                <w:b w:val="0"/>
                <w:color w:val="339966"/>
              </w:rPr>
              <w:t>应用下载地址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;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若类型是网页：网址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},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{</w:t>
            </w:r>
          </w:p>
          <w:p w:rsidR="00606F61" w:rsidRPr="00774E5C" w:rsidRDefault="00774E5C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</w:r>
            <w:r w:rsidR="00606F61" w:rsidRPr="00774E5C">
              <w:rPr>
                <w:b w:val="0"/>
                <w:color w:val="339966"/>
              </w:rPr>
              <w:t>"ti":"SciflyVideo",//</w:t>
            </w:r>
            <w:r w:rsidR="00606F61" w:rsidRPr="00774E5C">
              <w:rPr>
                <w:rFonts w:hint="eastAsia"/>
                <w:b w:val="0"/>
                <w:color w:val="339966"/>
              </w:rPr>
              <w:t>标题</w:t>
            </w:r>
          </w:p>
          <w:p w:rsidR="00606F61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p</w:t>
            </w:r>
            <w:r w:rsidRPr="00774E5C">
              <w:rPr>
                <w:b w:val="0"/>
                <w:color w:val="339966"/>
              </w:rPr>
              <w:t xml:space="preserve">n": "PackageName ",// </w:t>
            </w:r>
            <w:r w:rsidRPr="00774E5C">
              <w:rPr>
                <w:rFonts w:hint="eastAsia"/>
                <w:b w:val="0"/>
                <w:color w:val="339966"/>
              </w:rPr>
              <w:t>包名</w:t>
            </w:r>
          </w:p>
          <w:p w:rsidR="00606F61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         </w:t>
            </w:r>
            <w:r w:rsidRPr="00774E5C">
              <w:rPr>
                <w:b w:val="0"/>
                <w:color w:val="339966"/>
              </w:rPr>
              <w:t xml:space="preserve">"cn": "ClassName",// 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全启动</w:t>
            </w:r>
            <w:r w:rsidRPr="00774E5C">
              <w:rPr>
                <w:rFonts w:hint="eastAsia"/>
                <w:b w:val="0"/>
                <w:color w:val="339966"/>
              </w:rPr>
              <w:t>类名</w:t>
            </w:r>
          </w:p>
          <w:p w:rsidR="00606F61" w:rsidRDefault="00606F61" w:rsidP="00606F61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</w:t>
            </w:r>
            <w:r w:rsidRPr="00774E5C">
              <w:rPr>
                <w:b w:val="0"/>
                <w:color w:val="339966"/>
              </w:rPr>
              <w:t>fg":"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 w:rsidRPr="00774E5C">
              <w:rPr>
                <w:b w:val="0"/>
                <w:color w:val="339966"/>
              </w:rPr>
              <w:t>",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</w:t>
            </w:r>
            <w:r w:rsidRPr="00774E5C">
              <w:rPr>
                <w:rFonts w:hint="eastAsia"/>
                <w:b w:val="0"/>
                <w:color w:val="339966"/>
              </w:rPr>
              <w:lastRenderedPageBreak/>
              <w:t>参不一样，参数根据应用具体需求而定</w:t>
            </w:r>
          </w:p>
          <w:p w:rsidR="00606F61" w:rsidRPr="00450CCD" w:rsidRDefault="00606F61" w:rsidP="00606F61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</w:t>
            </w:r>
            <w:r w:rsidRPr="00774E5C">
              <w:rPr>
                <w:b w:val="0"/>
                <w:color w:val="339966"/>
              </w:rPr>
              <w:t>fg":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0</w:t>
            </w:r>
            <w:r w:rsidRPr="00774E5C">
              <w:rPr>
                <w:b w:val="0"/>
                <w:color w:val="339966"/>
              </w:rPr>
              <w:t>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606F61" w:rsidRPr="00A452E3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"x":0,x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>
              <w:rPr>
                <w:rFonts w:asciiTheme="minorEastAsia" w:eastAsiaTheme="minorEastAsia" w:hAnsi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单位像素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，要给实际的坐标位置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默认是</w:t>
            </w:r>
            <w:r w:rsidRPr="00774E5C">
              <w:rPr>
                <w:b w:val="0"/>
                <w:color w:val="339966"/>
              </w:rPr>
              <w:t>1080P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606F61" w:rsidRPr="000C0548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"y":0,//y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</w:t>
            </w:r>
            <w:r w:rsidRPr="00774E5C">
              <w:rPr>
                <w:rFonts w:hint="eastAsia"/>
                <w:b w:val="0"/>
                <w:color w:val="339966"/>
              </w:rPr>
              <w:t>单位像素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，要给实际的坐标位置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默认是</w:t>
            </w:r>
            <w:r w:rsidRPr="00774E5C">
              <w:rPr>
                <w:b w:val="0"/>
                <w:color w:val="339966"/>
              </w:rPr>
              <w:t>1080P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"w":300,// </w:t>
            </w:r>
            <w:r w:rsidRPr="00774E5C">
              <w:rPr>
                <w:rFonts w:hint="eastAsia"/>
                <w:b w:val="0"/>
                <w:color w:val="339966"/>
              </w:rPr>
              <w:t>宽，单位像素，默认是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"h":300, // </w:t>
            </w:r>
            <w:r w:rsidRPr="00774E5C">
              <w:rPr>
                <w:rFonts w:hint="eastAsia"/>
                <w:b w:val="0"/>
                <w:color w:val="339966"/>
              </w:rPr>
              <w:t>高，单位像素，默认是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606F61" w:rsidRPr="003B00F6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"ty":1,//</w:t>
            </w:r>
            <w:r w:rsidRPr="00774E5C">
              <w:rPr>
                <w:rFonts w:hint="eastAsia"/>
                <w:b w:val="0"/>
                <w:color w:val="339966"/>
              </w:rPr>
              <w:t>类型，</w:t>
            </w:r>
            <w:r w:rsidRPr="00774E5C">
              <w:rPr>
                <w:b w:val="0"/>
                <w:color w:val="339966"/>
              </w:rPr>
              <w:t>1-APK</w:t>
            </w:r>
            <w:r w:rsidRPr="00774E5C">
              <w:rPr>
                <w:rFonts w:hint="eastAsia"/>
                <w:b w:val="0"/>
                <w:color w:val="339966"/>
              </w:rPr>
              <w:t>，</w:t>
            </w:r>
            <w:r w:rsidRPr="00774E5C">
              <w:rPr>
                <w:b w:val="0"/>
                <w:color w:val="339966"/>
              </w:rPr>
              <w:t>2-</w:t>
            </w:r>
            <w:r w:rsidRPr="00774E5C">
              <w:rPr>
                <w:rFonts w:hint="eastAsia"/>
                <w:b w:val="0"/>
                <w:color w:val="339966"/>
              </w:rPr>
              <w:t>网页，</w:t>
            </w:r>
            <w:r w:rsidRPr="00774E5C">
              <w:rPr>
                <w:b w:val="0"/>
                <w:color w:val="339966"/>
              </w:rPr>
              <w:t>3-widget</w:t>
            </w:r>
            <w:r w:rsidR="000E1932" w:rsidRPr="003B00F6">
              <w:rPr>
                <w:rFonts w:eastAsiaTheme="minorEastAsia"/>
                <w:b w:val="0"/>
                <w:color w:val="339966"/>
                <w:lang w:eastAsia="zh-CN"/>
              </w:rPr>
              <w:t xml:space="preserve"> 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"picB":"http://www.xxx.com/xxx.png", //icon</w:t>
            </w:r>
            <w:r w:rsidRPr="00774E5C">
              <w:rPr>
                <w:rFonts w:hint="eastAsia"/>
                <w:b w:val="0"/>
                <w:color w:val="339966"/>
              </w:rPr>
              <w:t>背景下载地址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"picF":"http://www.xxx.com/xxx.png",//icon</w:t>
            </w:r>
            <w:r w:rsidRPr="00774E5C">
              <w:rPr>
                <w:rFonts w:hint="eastAsia"/>
                <w:b w:val="0"/>
                <w:color w:val="339966"/>
              </w:rPr>
              <w:t>前景下载地址</w:t>
            </w:r>
          </w:p>
          <w:p w:rsidR="00606F61" w:rsidRPr="00774E5C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"aln":"http://www.xx.com/xxx.apk" 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APK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或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widget:</w:t>
            </w:r>
            <w:r w:rsidRPr="00774E5C">
              <w:rPr>
                <w:rFonts w:hint="eastAsia"/>
                <w:b w:val="0"/>
                <w:color w:val="339966"/>
              </w:rPr>
              <w:t>应用下载地址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;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若类型是网页：网址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}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],   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  <w:t>},</w:t>
            </w:r>
            <w:r w:rsidRPr="00774E5C">
              <w:rPr>
                <w:b w:val="0"/>
                <w:color w:val="339966"/>
              </w:rPr>
              <w:tab/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{</w:t>
            </w:r>
          </w:p>
          <w:p w:rsidR="00774E5C" w:rsidRDefault="00774E5C" w:rsidP="00774E5C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 xml:space="preserve">        "ti": "xxx111", //</w:t>
            </w:r>
            <w:r w:rsidRPr="00774E5C">
              <w:rPr>
                <w:rFonts w:hint="eastAsia"/>
                <w:b w:val="0"/>
                <w:color w:val="339966"/>
              </w:rPr>
              <w:t>分类标题</w:t>
            </w:r>
            <w:r w:rsidR="00F67646"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若为空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(</w:t>
            </w:r>
            <w:r w:rsidR="00F67646">
              <w:rPr>
                <w:rFonts w:eastAsiaTheme="minorEastAsia"/>
                <w:b w:val="0"/>
                <w:color w:val="FF0000"/>
                <w:lang w:eastAsia="zh-CN"/>
              </w:rPr>
              <w:t>“”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),</w:t>
            </w:r>
            <w:r w:rsidR="00F67646">
              <w:rPr>
                <w:rFonts w:eastAsiaTheme="minorEastAsia" w:hint="eastAsia"/>
                <w:b w:val="0"/>
                <w:color w:val="FF0000"/>
                <w:lang w:eastAsia="zh-CN"/>
              </w:rPr>
              <w:t>则不显示标题</w:t>
            </w:r>
          </w:p>
          <w:p w:rsidR="00CF2AF4" w:rsidRPr="00CF2AF4" w:rsidRDefault="00CF2AF4" w:rsidP="00CF2AF4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       </w:t>
            </w:r>
            <w:r w:rsidRPr="00CF2AF4">
              <w:rPr>
                <w:b w:val="0"/>
                <w:color w:val="FF0000"/>
              </w:rPr>
              <w:t>"x":0,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//title </w:t>
            </w:r>
            <w:r w:rsidRPr="00CF2AF4">
              <w:rPr>
                <w:b w:val="0"/>
                <w:color w:val="FF0000"/>
              </w:rPr>
              <w:t>x</w:t>
            </w:r>
            <w:r w:rsidRPr="00CF2AF4">
              <w:rPr>
                <w:rFonts w:hint="eastAsia"/>
                <w:b w:val="0"/>
                <w:color w:val="FF0000"/>
              </w:rPr>
              <w:t>轴，原点是</w:t>
            </w:r>
            <w:r w:rsidRPr="00CF2AF4">
              <w:rPr>
                <w:b w:val="0"/>
                <w:color w:val="FF0000"/>
              </w:rPr>
              <w:t>0,0</w:t>
            </w:r>
            <w:r w:rsidRPr="00CF2AF4">
              <w:rPr>
                <w:rFonts w:asciiTheme="minorEastAsia" w:eastAsiaTheme="minorEastAsia" w:hAnsi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单位像素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，要给实际的坐标位置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默认是</w:t>
            </w:r>
            <w:r w:rsidRPr="00CF2AF4">
              <w:rPr>
                <w:b w:val="0"/>
                <w:color w:val="FF0000"/>
              </w:rPr>
              <w:t>1080P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布局</w:t>
            </w:r>
          </w:p>
          <w:p w:rsidR="00CF2AF4" w:rsidRPr="00CF2AF4" w:rsidRDefault="00CF2AF4" w:rsidP="00774E5C">
            <w:pPr>
              <w:spacing w:line="300" w:lineRule="auto"/>
              <w:rPr>
                <w:rFonts w:eastAsiaTheme="minorEastAsia"/>
                <w:b w:val="0"/>
                <w:color w:val="FF0000"/>
                <w:lang w:eastAsia="zh-CN"/>
              </w:rPr>
            </w:pPr>
            <w:r w:rsidRPr="00CF2AF4">
              <w:rPr>
                <w:b w:val="0"/>
                <w:color w:val="FF0000"/>
              </w:rPr>
              <w:tab/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   </w:t>
            </w:r>
            <w:r w:rsidRPr="00CF2AF4">
              <w:rPr>
                <w:b w:val="0"/>
                <w:color w:val="FF0000"/>
              </w:rPr>
              <w:t>"y":0,//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 xml:space="preserve">title </w:t>
            </w:r>
            <w:r w:rsidRPr="00CF2AF4">
              <w:rPr>
                <w:b w:val="0"/>
                <w:color w:val="FF0000"/>
              </w:rPr>
              <w:t>y</w:t>
            </w:r>
            <w:r w:rsidRPr="00CF2AF4">
              <w:rPr>
                <w:rFonts w:hint="eastAsia"/>
                <w:b w:val="0"/>
                <w:color w:val="FF0000"/>
              </w:rPr>
              <w:t>轴，原点是</w:t>
            </w:r>
            <w:r w:rsidRPr="00CF2AF4">
              <w:rPr>
                <w:b w:val="0"/>
                <w:color w:val="FF0000"/>
              </w:rPr>
              <w:t>0,0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</w:t>
            </w:r>
            <w:r w:rsidRPr="00CF2AF4">
              <w:rPr>
                <w:rFonts w:hint="eastAsia"/>
                <w:b w:val="0"/>
                <w:color w:val="FF0000"/>
              </w:rPr>
              <w:t>单位像素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，要给实际的坐标位置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,</w:t>
            </w:r>
            <w:r w:rsidRPr="00CF2AF4">
              <w:rPr>
                <w:rFonts w:hint="eastAsia"/>
                <w:b w:val="0"/>
                <w:color w:val="FF0000"/>
              </w:rPr>
              <w:t xml:space="preserve"> </w:t>
            </w:r>
            <w:r w:rsidRPr="00CF2AF4">
              <w:rPr>
                <w:rFonts w:hint="eastAsia"/>
                <w:b w:val="0"/>
                <w:color w:val="FF0000"/>
              </w:rPr>
              <w:t>默认是</w:t>
            </w:r>
            <w:r w:rsidRPr="00CF2AF4">
              <w:rPr>
                <w:b w:val="0"/>
                <w:color w:val="FF0000"/>
              </w:rPr>
              <w:t>1080P</w:t>
            </w:r>
            <w:r w:rsidRPr="00CF2AF4">
              <w:rPr>
                <w:rFonts w:eastAsiaTheme="minorEastAsia" w:hint="eastAsia"/>
                <w:b w:val="0"/>
                <w:color w:val="FF0000"/>
                <w:lang w:eastAsia="zh-CN"/>
              </w:rPr>
              <w:t>布局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"in": </w:t>
            </w:r>
            <w:r w:rsidR="004A32C9">
              <w:rPr>
                <w:rFonts w:eastAsiaTheme="minorEastAsia" w:hint="eastAsia"/>
                <w:b w:val="0"/>
                <w:color w:val="339966"/>
                <w:lang w:eastAsia="zh-CN"/>
              </w:rPr>
              <w:t>2</w:t>
            </w:r>
            <w:r w:rsidRPr="00774E5C">
              <w:rPr>
                <w:b w:val="0"/>
                <w:color w:val="339966"/>
              </w:rPr>
              <w:t>,//</w:t>
            </w:r>
            <w:r w:rsidRPr="00774E5C">
              <w:rPr>
                <w:rFonts w:hint="eastAsia"/>
                <w:b w:val="0"/>
                <w:color w:val="339966"/>
              </w:rPr>
              <w:t>排列顺序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"its":[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{</w:t>
            </w:r>
          </w:p>
          <w:p w:rsidR="00606F61" w:rsidRPr="00774E5C" w:rsidRDefault="00774E5C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</w:r>
            <w:r w:rsidR="00606F61" w:rsidRPr="00774E5C">
              <w:rPr>
                <w:b w:val="0"/>
                <w:color w:val="339966"/>
              </w:rPr>
              <w:t>"ti":"SciflyVideo",//</w:t>
            </w:r>
            <w:r w:rsidR="00606F61" w:rsidRPr="00774E5C">
              <w:rPr>
                <w:rFonts w:hint="eastAsia"/>
                <w:b w:val="0"/>
                <w:color w:val="339966"/>
              </w:rPr>
              <w:t>标题</w:t>
            </w:r>
          </w:p>
          <w:p w:rsidR="00606F61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p</w:t>
            </w:r>
            <w:r w:rsidRPr="00774E5C">
              <w:rPr>
                <w:b w:val="0"/>
                <w:color w:val="339966"/>
              </w:rPr>
              <w:t xml:space="preserve">n": "PackageName ",// </w:t>
            </w:r>
            <w:r w:rsidRPr="00774E5C">
              <w:rPr>
                <w:rFonts w:hint="eastAsia"/>
                <w:b w:val="0"/>
                <w:color w:val="339966"/>
              </w:rPr>
              <w:t>包名</w:t>
            </w:r>
          </w:p>
          <w:p w:rsidR="00606F61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         </w:t>
            </w:r>
            <w:r w:rsidRPr="00774E5C">
              <w:rPr>
                <w:b w:val="0"/>
                <w:color w:val="339966"/>
              </w:rPr>
              <w:t xml:space="preserve">"cn": "ClassName",// 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全启动</w:t>
            </w:r>
            <w:r w:rsidRPr="00774E5C">
              <w:rPr>
                <w:rFonts w:hint="eastAsia"/>
                <w:b w:val="0"/>
                <w:color w:val="339966"/>
              </w:rPr>
              <w:t>类名</w:t>
            </w:r>
          </w:p>
          <w:p w:rsidR="00606F61" w:rsidRDefault="00606F61" w:rsidP="00606F61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</w:t>
            </w:r>
            <w:r w:rsidRPr="00774E5C">
              <w:rPr>
                <w:b w:val="0"/>
                <w:color w:val="339966"/>
              </w:rPr>
              <w:t>fg":"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 w:rsidRPr="00774E5C">
              <w:rPr>
                <w:b w:val="0"/>
                <w:color w:val="339966"/>
              </w:rPr>
              <w:t>",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606F61" w:rsidRPr="00450CCD" w:rsidRDefault="00606F61" w:rsidP="00606F61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</w:t>
            </w:r>
            <w:r w:rsidRPr="00774E5C">
              <w:rPr>
                <w:b w:val="0"/>
                <w:color w:val="339966"/>
              </w:rPr>
              <w:t>fg":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0</w:t>
            </w:r>
            <w:r w:rsidRPr="00774E5C">
              <w:rPr>
                <w:b w:val="0"/>
                <w:color w:val="339966"/>
              </w:rPr>
              <w:t>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606F61" w:rsidRPr="00A452E3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"x":0,x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>
              <w:rPr>
                <w:rFonts w:asciiTheme="minorEastAsia" w:eastAsiaTheme="minorEastAsia" w:hAnsi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单位像素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，要给实际的坐标位置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默认是</w:t>
            </w:r>
            <w:r w:rsidRPr="00774E5C">
              <w:rPr>
                <w:b w:val="0"/>
                <w:color w:val="339966"/>
              </w:rPr>
              <w:t>1080P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606F61" w:rsidRPr="000C0548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"y":0,//y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</w:t>
            </w:r>
            <w:r w:rsidRPr="00774E5C">
              <w:rPr>
                <w:rFonts w:hint="eastAsia"/>
                <w:b w:val="0"/>
                <w:color w:val="339966"/>
              </w:rPr>
              <w:t>单位像素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，要给实际的坐标位置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默认是</w:t>
            </w:r>
            <w:r w:rsidRPr="00774E5C">
              <w:rPr>
                <w:b w:val="0"/>
                <w:color w:val="339966"/>
              </w:rPr>
              <w:t>1080P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"w":300,// </w:t>
            </w:r>
            <w:r w:rsidRPr="00774E5C">
              <w:rPr>
                <w:rFonts w:hint="eastAsia"/>
                <w:b w:val="0"/>
                <w:color w:val="339966"/>
              </w:rPr>
              <w:t>宽，单位像素，默认是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"h":300, // </w:t>
            </w:r>
            <w:r w:rsidRPr="00774E5C">
              <w:rPr>
                <w:rFonts w:hint="eastAsia"/>
                <w:b w:val="0"/>
                <w:color w:val="339966"/>
              </w:rPr>
              <w:t>高，单位像素，默认是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606F61" w:rsidRPr="003B00F6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"ty":1,//</w:t>
            </w:r>
            <w:r w:rsidRPr="00774E5C">
              <w:rPr>
                <w:rFonts w:hint="eastAsia"/>
                <w:b w:val="0"/>
                <w:color w:val="339966"/>
              </w:rPr>
              <w:t>类型，</w:t>
            </w:r>
            <w:r w:rsidRPr="00774E5C">
              <w:rPr>
                <w:b w:val="0"/>
                <w:color w:val="339966"/>
              </w:rPr>
              <w:t>1-APK</w:t>
            </w:r>
            <w:r w:rsidRPr="00774E5C">
              <w:rPr>
                <w:rFonts w:hint="eastAsia"/>
                <w:b w:val="0"/>
                <w:color w:val="339966"/>
              </w:rPr>
              <w:t>，</w:t>
            </w:r>
            <w:r w:rsidRPr="00774E5C">
              <w:rPr>
                <w:b w:val="0"/>
                <w:color w:val="339966"/>
              </w:rPr>
              <w:t>2-</w:t>
            </w:r>
            <w:r w:rsidRPr="00774E5C">
              <w:rPr>
                <w:rFonts w:hint="eastAsia"/>
                <w:b w:val="0"/>
                <w:color w:val="339966"/>
              </w:rPr>
              <w:t>网页，</w:t>
            </w:r>
            <w:r w:rsidRPr="00774E5C">
              <w:rPr>
                <w:b w:val="0"/>
                <w:color w:val="339966"/>
              </w:rPr>
              <w:t>3-widget</w:t>
            </w:r>
            <w:r w:rsidR="000E1932" w:rsidRPr="003B00F6">
              <w:rPr>
                <w:rFonts w:eastAsiaTheme="minorEastAsia"/>
                <w:b w:val="0"/>
                <w:color w:val="339966"/>
                <w:lang w:eastAsia="zh-CN"/>
              </w:rPr>
              <w:t xml:space="preserve"> 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"picB":"http://www.xxx.com/xxx.png", //icon</w:t>
            </w:r>
            <w:r w:rsidRPr="00774E5C">
              <w:rPr>
                <w:rFonts w:hint="eastAsia"/>
                <w:b w:val="0"/>
                <w:color w:val="339966"/>
              </w:rPr>
              <w:t>背景下载地址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"picF":"http://www.xxx.com/xxx.png",//icon</w:t>
            </w:r>
            <w:r w:rsidRPr="00774E5C">
              <w:rPr>
                <w:rFonts w:hint="eastAsia"/>
                <w:b w:val="0"/>
                <w:color w:val="339966"/>
              </w:rPr>
              <w:t>前景下载地址</w:t>
            </w:r>
          </w:p>
          <w:p w:rsidR="00606F61" w:rsidRPr="00774E5C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"aln":"http://www.xx.com/xxx.apk" 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APK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或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widget:</w:t>
            </w:r>
            <w:r w:rsidRPr="00774E5C">
              <w:rPr>
                <w:rFonts w:hint="eastAsia"/>
                <w:b w:val="0"/>
                <w:color w:val="339966"/>
              </w:rPr>
              <w:t>应用下载地址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;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若类型是网页：网址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},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{</w:t>
            </w:r>
          </w:p>
          <w:p w:rsidR="00606F61" w:rsidRPr="00774E5C" w:rsidRDefault="00774E5C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</w:r>
            <w:r w:rsidR="00606F61" w:rsidRPr="00774E5C">
              <w:rPr>
                <w:b w:val="0"/>
                <w:color w:val="339966"/>
              </w:rPr>
              <w:t>"ti":"SciflyVideo",//</w:t>
            </w:r>
            <w:r w:rsidR="00606F61" w:rsidRPr="00774E5C">
              <w:rPr>
                <w:rFonts w:hint="eastAsia"/>
                <w:b w:val="0"/>
                <w:color w:val="339966"/>
              </w:rPr>
              <w:t>标题</w:t>
            </w:r>
          </w:p>
          <w:p w:rsidR="00606F61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p</w:t>
            </w:r>
            <w:r w:rsidRPr="00774E5C">
              <w:rPr>
                <w:b w:val="0"/>
                <w:color w:val="339966"/>
              </w:rPr>
              <w:t xml:space="preserve">n": "PackageName ",// </w:t>
            </w:r>
            <w:r w:rsidRPr="00774E5C">
              <w:rPr>
                <w:rFonts w:hint="eastAsia"/>
                <w:b w:val="0"/>
                <w:color w:val="339966"/>
              </w:rPr>
              <w:t>包名</w:t>
            </w:r>
          </w:p>
          <w:p w:rsidR="00606F61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lastRenderedPageBreak/>
              <w:t xml:space="preserve">          </w:t>
            </w:r>
            <w:r w:rsidRPr="00774E5C">
              <w:rPr>
                <w:b w:val="0"/>
                <w:color w:val="339966"/>
              </w:rPr>
              <w:t xml:space="preserve">"cn": "ClassName",// 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全启动</w:t>
            </w:r>
            <w:r w:rsidRPr="00774E5C">
              <w:rPr>
                <w:rFonts w:hint="eastAsia"/>
                <w:b w:val="0"/>
                <w:color w:val="339966"/>
              </w:rPr>
              <w:t>类名</w:t>
            </w:r>
          </w:p>
          <w:p w:rsidR="00606F61" w:rsidRDefault="00606F61" w:rsidP="00606F61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</w:t>
            </w:r>
            <w:r w:rsidRPr="00774E5C">
              <w:rPr>
                <w:b w:val="0"/>
                <w:color w:val="339966"/>
              </w:rPr>
              <w:t>fg":"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 w:rsidRPr="00774E5C">
              <w:rPr>
                <w:b w:val="0"/>
                <w:color w:val="339966"/>
              </w:rPr>
              <w:t>",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string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606F61" w:rsidRPr="00450CCD" w:rsidRDefault="00606F61" w:rsidP="00606F61">
            <w:pPr>
              <w:spacing w:line="300" w:lineRule="auto"/>
              <w:ind w:firstLineChars="500" w:firstLine="1000"/>
              <w:rPr>
                <w:rFonts w:eastAsiaTheme="minorEastAsia"/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>"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</w:t>
            </w:r>
            <w:r w:rsidRPr="00774E5C">
              <w:rPr>
                <w:b w:val="0"/>
                <w:color w:val="339966"/>
              </w:rPr>
              <w:t>fg":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0</w:t>
            </w:r>
            <w:r w:rsidRPr="00774E5C">
              <w:rPr>
                <w:b w:val="0"/>
                <w:color w:val="339966"/>
              </w:rPr>
              <w:t>, //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 xml:space="preserve"> intent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数据，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int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类型数据参数</w:t>
            </w:r>
            <w:r w:rsidRPr="00774E5C">
              <w:rPr>
                <w:rFonts w:hint="eastAsia"/>
                <w:b w:val="0"/>
                <w:color w:val="339966"/>
              </w:rPr>
              <w:t>，如</w:t>
            </w:r>
            <w:r w:rsidRPr="00774E5C">
              <w:rPr>
                <w:b w:val="0"/>
                <w:color w:val="339966"/>
              </w:rPr>
              <w:t>scifly video</w:t>
            </w:r>
            <w:r w:rsidRPr="00774E5C">
              <w:rPr>
                <w:rFonts w:hint="eastAsia"/>
                <w:b w:val="0"/>
                <w:color w:val="339966"/>
              </w:rPr>
              <w:t>这样的应用，启动同一应用，只是传参不一样，参数根据应用具体需求而定</w:t>
            </w:r>
          </w:p>
          <w:p w:rsidR="00606F61" w:rsidRPr="00A452E3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"x":0,x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>
              <w:rPr>
                <w:rFonts w:asciiTheme="minorEastAsia" w:eastAsiaTheme="minorEastAsia" w:hAnsi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单位像素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，要给实际的坐标位置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默认是</w:t>
            </w:r>
            <w:r w:rsidRPr="00774E5C">
              <w:rPr>
                <w:b w:val="0"/>
                <w:color w:val="339966"/>
              </w:rPr>
              <w:t>1080P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606F61" w:rsidRPr="000C0548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"y":0,//y</w:t>
            </w:r>
            <w:r w:rsidRPr="00774E5C">
              <w:rPr>
                <w:rFonts w:hint="eastAsia"/>
                <w:b w:val="0"/>
                <w:color w:val="339966"/>
              </w:rPr>
              <w:t>轴，原点是</w:t>
            </w:r>
            <w:r w:rsidRPr="00774E5C">
              <w:rPr>
                <w:b w:val="0"/>
                <w:color w:val="339966"/>
              </w:rPr>
              <w:t>0,0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</w:t>
            </w:r>
            <w:r w:rsidRPr="00774E5C">
              <w:rPr>
                <w:rFonts w:hint="eastAsia"/>
                <w:b w:val="0"/>
                <w:color w:val="339966"/>
              </w:rPr>
              <w:t>单位像素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，要给实际的坐标位置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,</w:t>
            </w:r>
            <w:r w:rsidRPr="00774E5C">
              <w:rPr>
                <w:rFonts w:hint="eastAsia"/>
                <w:b w:val="0"/>
                <w:color w:val="339966"/>
              </w:rPr>
              <w:t xml:space="preserve"> </w:t>
            </w:r>
            <w:r w:rsidRPr="00774E5C">
              <w:rPr>
                <w:rFonts w:hint="eastAsia"/>
                <w:b w:val="0"/>
                <w:color w:val="339966"/>
              </w:rPr>
              <w:t>默认是</w:t>
            </w:r>
            <w:r w:rsidRPr="00774E5C">
              <w:rPr>
                <w:b w:val="0"/>
                <w:color w:val="339966"/>
              </w:rPr>
              <w:t>1080P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布局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"w":300,// </w:t>
            </w:r>
            <w:r w:rsidRPr="00774E5C">
              <w:rPr>
                <w:rFonts w:hint="eastAsia"/>
                <w:b w:val="0"/>
                <w:color w:val="339966"/>
              </w:rPr>
              <w:t>宽，单位像素，默认是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"h":300, // </w:t>
            </w:r>
            <w:r w:rsidRPr="00774E5C">
              <w:rPr>
                <w:rFonts w:hint="eastAsia"/>
                <w:b w:val="0"/>
                <w:color w:val="339966"/>
              </w:rPr>
              <w:t>高，单位像素，默认是</w:t>
            </w:r>
            <w:r w:rsidRPr="00774E5C">
              <w:rPr>
                <w:b w:val="0"/>
                <w:color w:val="339966"/>
              </w:rPr>
              <w:t>1080P</w:t>
            </w:r>
            <w:r w:rsidRPr="00774E5C">
              <w:rPr>
                <w:rFonts w:hint="eastAsia"/>
                <w:b w:val="0"/>
                <w:color w:val="339966"/>
              </w:rPr>
              <w:t>的，终端根据具体分辨率调整</w:t>
            </w:r>
          </w:p>
          <w:p w:rsidR="00606F61" w:rsidRPr="003B00F6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"ty":1,//</w:t>
            </w:r>
            <w:r w:rsidRPr="00774E5C">
              <w:rPr>
                <w:rFonts w:hint="eastAsia"/>
                <w:b w:val="0"/>
                <w:color w:val="339966"/>
              </w:rPr>
              <w:t>类型，</w:t>
            </w:r>
            <w:r w:rsidRPr="00774E5C">
              <w:rPr>
                <w:b w:val="0"/>
                <w:color w:val="339966"/>
              </w:rPr>
              <w:t>1-APK</w:t>
            </w:r>
            <w:r w:rsidRPr="00774E5C">
              <w:rPr>
                <w:rFonts w:hint="eastAsia"/>
                <w:b w:val="0"/>
                <w:color w:val="339966"/>
              </w:rPr>
              <w:t>，</w:t>
            </w:r>
            <w:r w:rsidRPr="00774E5C">
              <w:rPr>
                <w:b w:val="0"/>
                <w:color w:val="339966"/>
              </w:rPr>
              <w:t>2-</w:t>
            </w:r>
            <w:r w:rsidRPr="00774E5C">
              <w:rPr>
                <w:rFonts w:hint="eastAsia"/>
                <w:b w:val="0"/>
                <w:color w:val="339966"/>
              </w:rPr>
              <w:t>网页，</w:t>
            </w:r>
            <w:r w:rsidRPr="00774E5C">
              <w:rPr>
                <w:b w:val="0"/>
                <w:color w:val="339966"/>
              </w:rPr>
              <w:t>3-widget</w:t>
            </w:r>
            <w:r w:rsidR="000E1932" w:rsidRPr="003B00F6">
              <w:rPr>
                <w:rFonts w:eastAsiaTheme="minorEastAsia"/>
                <w:b w:val="0"/>
                <w:color w:val="339966"/>
                <w:lang w:eastAsia="zh-CN"/>
              </w:rPr>
              <w:t xml:space="preserve"> 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"picB":"http://www.xxx.com/xxx.png", //icon</w:t>
            </w:r>
            <w:r w:rsidRPr="00774E5C">
              <w:rPr>
                <w:rFonts w:hint="eastAsia"/>
                <w:b w:val="0"/>
                <w:color w:val="339966"/>
              </w:rPr>
              <w:t>背景下载地址</w:t>
            </w:r>
          </w:p>
          <w:p w:rsidR="00606F61" w:rsidRPr="00774E5C" w:rsidRDefault="00606F61" w:rsidP="00606F61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"picF":"http://www.xxx.com/xxx.png",//icon</w:t>
            </w:r>
            <w:r w:rsidRPr="00774E5C">
              <w:rPr>
                <w:rFonts w:hint="eastAsia"/>
                <w:b w:val="0"/>
                <w:color w:val="339966"/>
              </w:rPr>
              <w:t>前景下载地址</w:t>
            </w:r>
          </w:p>
          <w:p w:rsidR="00606F61" w:rsidRPr="00774E5C" w:rsidRDefault="00606F61" w:rsidP="00606F61">
            <w:pPr>
              <w:spacing w:line="300" w:lineRule="auto"/>
              <w:rPr>
                <w:rFonts w:eastAsiaTheme="minorEastAsia"/>
                <w:b w:val="0"/>
                <w:color w:val="339966"/>
                <w:lang w:eastAsia="zh-CN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>"aln":"http://www.xx.com/xxx.apk" 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/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APK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或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widget:</w:t>
            </w:r>
            <w:r w:rsidRPr="00774E5C">
              <w:rPr>
                <w:rFonts w:hint="eastAsia"/>
                <w:b w:val="0"/>
                <w:color w:val="339966"/>
              </w:rPr>
              <w:t>应用下载地址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;</w:t>
            </w:r>
            <w:r>
              <w:rPr>
                <w:rFonts w:eastAsiaTheme="minorEastAsia" w:hint="eastAsia"/>
                <w:b w:val="0"/>
                <w:color w:val="339966"/>
                <w:lang w:eastAsia="zh-CN"/>
              </w:rPr>
              <w:t>若类型是网页：网址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   }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</w:r>
            <w:r w:rsidRPr="00774E5C">
              <w:rPr>
                <w:b w:val="0"/>
                <w:color w:val="339966"/>
              </w:rPr>
              <w:tab/>
              <w:t xml:space="preserve">],   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ab/>
              <w:t>},</w:t>
            </w: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</w:p>
          <w:p w:rsidR="00774E5C" w:rsidRPr="00774E5C" w:rsidRDefault="00774E5C" w:rsidP="00774E5C">
            <w:pPr>
              <w:spacing w:line="300" w:lineRule="auto"/>
              <w:rPr>
                <w:b w:val="0"/>
                <w:color w:val="339966"/>
              </w:rPr>
            </w:pPr>
            <w:r w:rsidRPr="00774E5C">
              <w:rPr>
                <w:b w:val="0"/>
                <w:color w:val="339966"/>
              </w:rPr>
              <w:t xml:space="preserve">     ]  </w:t>
            </w:r>
          </w:p>
          <w:p w:rsidR="007E5770" w:rsidRDefault="00774E5C" w:rsidP="00774E5C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774E5C">
              <w:rPr>
                <w:b w:val="0"/>
                <w:color w:val="339966"/>
              </w:rPr>
              <w:t>}</w:t>
            </w:r>
          </w:p>
        </w:tc>
        <w:tc>
          <w:tcPr>
            <w:tcW w:w="10024" w:type="dxa"/>
          </w:tcPr>
          <w:p w:rsidR="007E5770" w:rsidRDefault="007E5770" w:rsidP="00CF5369">
            <w:pPr>
              <w:rPr>
                <w:rFonts w:eastAsia="宋体"/>
                <w:lang w:eastAsia="zh-CN"/>
              </w:rPr>
            </w:pPr>
          </w:p>
        </w:tc>
      </w:tr>
    </w:tbl>
    <w:p w:rsidR="00302AA8" w:rsidRDefault="00302AA8" w:rsidP="00CF5369">
      <w:pPr>
        <w:rPr>
          <w:rFonts w:eastAsia="宋体"/>
          <w:lang w:eastAsia="zh-CN"/>
        </w:rPr>
      </w:pPr>
    </w:p>
    <w:p w:rsidR="00302AA8" w:rsidRPr="00C80901" w:rsidRDefault="00302AA8" w:rsidP="00CF5369">
      <w:pPr>
        <w:rPr>
          <w:rFonts w:eastAsia="宋体"/>
          <w:lang w:eastAsia="zh-CN"/>
        </w:rPr>
      </w:pPr>
    </w:p>
    <w:p w:rsidR="0045262A" w:rsidRDefault="0045262A" w:rsidP="0045262A">
      <w:pPr>
        <w:rPr>
          <w:rFonts w:eastAsia="宋体"/>
          <w:lang w:eastAsia="zh-CN"/>
        </w:rPr>
      </w:pPr>
      <w:bookmarkStart w:id="48" w:name="_Ref337456307"/>
      <w:bookmarkStart w:id="49" w:name="_Ref337457999"/>
      <w:bookmarkStart w:id="50" w:name="_Toc342641951"/>
      <w:bookmarkStart w:id="51" w:name="_Toc342641985"/>
      <w:bookmarkStart w:id="52" w:name="_Toc306277302"/>
      <w:bookmarkStart w:id="53" w:name="_Toc339009216"/>
    </w:p>
    <w:p w:rsidR="0045262A" w:rsidRDefault="0045262A" w:rsidP="0045262A">
      <w:pPr>
        <w:rPr>
          <w:rFonts w:eastAsia="宋体"/>
          <w:lang w:eastAsia="zh-CN"/>
        </w:rPr>
      </w:pPr>
    </w:p>
    <w:bookmarkEnd w:id="48"/>
    <w:bookmarkEnd w:id="49"/>
    <w:bookmarkEnd w:id="50"/>
    <w:bookmarkEnd w:id="51"/>
    <w:bookmarkEnd w:id="52"/>
    <w:bookmarkEnd w:id="53"/>
    <w:p w:rsidR="0045262A" w:rsidRPr="0045262A" w:rsidRDefault="0045262A" w:rsidP="0045262A">
      <w:pPr>
        <w:rPr>
          <w:rFonts w:eastAsia="宋体"/>
          <w:lang w:eastAsia="zh-CN"/>
        </w:rPr>
      </w:pPr>
    </w:p>
    <w:sectPr w:rsidR="0045262A" w:rsidRPr="0045262A" w:rsidSect="001A70DC">
      <w:footerReference w:type="default" r:id="rId15"/>
      <w:pgSz w:w="11906" w:h="16838" w:code="9"/>
      <w:pgMar w:top="2268" w:right="998" w:bottom="1247" w:left="998" w:header="851" w:footer="567" w:gutter="0"/>
      <w:pgNumType w:start="1"/>
      <w:cols w:space="720"/>
      <w:docGrid w:linePitch="367" w:charSpace="37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3DA" w:rsidRDefault="000E63DA">
      <w:r>
        <w:separator/>
      </w:r>
    </w:p>
  </w:endnote>
  <w:endnote w:type="continuationSeparator" w:id="1">
    <w:p w:rsidR="000E63DA" w:rsidRDefault="000E6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Zurich Ex BT">
    <w:altName w:val="Arial"/>
    <w:charset w:val="00"/>
    <w:family w:val="swiss"/>
    <w:pitch w:val="variable"/>
    <w:sig w:usb0="00000007" w:usb1="00000000" w:usb2="00000000" w:usb3="00000000" w:csb0="00000011" w:csb1="00000000"/>
  </w:font>
  <w:font w:name="DFLiHeiBold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Zurich U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Zurich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uturaA Bk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D4" w:rsidRPr="005F6628" w:rsidRDefault="001164D4" w:rsidP="00EF59EB">
    <w:pPr>
      <w:pStyle w:val="a8"/>
    </w:pPr>
    <w:r w:rsidRPr="005F6628">
      <w:t xml:space="preserve">Security Level: </w:t>
    </w:r>
    <w:r>
      <w:t>Confidential A</w:t>
    </w:r>
    <w:r w:rsidRPr="005F6628">
      <w:tab/>
      <w:t xml:space="preserve">- </w:t>
    </w:r>
    <w:r w:rsidR="00DA3067" w:rsidRPr="005F6628">
      <w:fldChar w:fldCharType="begin"/>
    </w:r>
    <w:r w:rsidRPr="005F6628">
      <w:instrText xml:space="preserve"> PAGE </w:instrText>
    </w:r>
    <w:r w:rsidR="00DA3067" w:rsidRPr="005F6628">
      <w:fldChar w:fldCharType="separate"/>
    </w:r>
    <w:r w:rsidR="00F67646">
      <w:rPr>
        <w:noProof/>
      </w:rPr>
      <w:t>i</w:t>
    </w:r>
    <w:r w:rsidR="00DA3067" w:rsidRPr="005F6628">
      <w:fldChar w:fldCharType="end"/>
    </w:r>
    <w:r w:rsidRPr="005F6628">
      <w:t xml:space="preserve"> -</w:t>
    </w:r>
    <w:r w:rsidRPr="005F6628">
      <w:tab/>
    </w:r>
    <w:fldSimple w:instr=" DATE   \* MERGEFORMAT ">
      <w:r w:rsidR="000E1932">
        <w:rPr>
          <w:noProof/>
        </w:rPr>
        <w:t>8/8/2014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D4" w:rsidRPr="001A70DC" w:rsidRDefault="001164D4" w:rsidP="00EF59EB">
    <w:pPr>
      <w:pStyle w:val="a8"/>
    </w:pPr>
    <w:r w:rsidRPr="001A70DC">
      <w:t xml:space="preserve">Security Level: </w:t>
    </w:r>
    <w:r>
      <w:t>Confidential A</w:t>
    </w:r>
    <w:r w:rsidRPr="001A70DC">
      <w:tab/>
      <w:t xml:space="preserve">- </w:t>
    </w:r>
    <w:r w:rsidR="00DA3067">
      <w:fldChar w:fldCharType="begin"/>
    </w:r>
    <w:r>
      <w:instrText xml:space="preserve"> PAGE </w:instrText>
    </w:r>
    <w:r w:rsidR="00DA3067">
      <w:fldChar w:fldCharType="separate"/>
    </w:r>
    <w:r w:rsidR="00F67646">
      <w:rPr>
        <w:noProof/>
      </w:rPr>
      <w:t>4</w:t>
    </w:r>
    <w:r w:rsidR="00DA3067">
      <w:fldChar w:fldCharType="end"/>
    </w:r>
    <w:r w:rsidRPr="001A70DC">
      <w:t xml:space="preserve"> -</w:t>
    </w:r>
    <w:r w:rsidRPr="001A70DC">
      <w:tab/>
    </w:r>
    <w:r w:rsidR="00DA3067">
      <w:fldChar w:fldCharType="begin"/>
    </w:r>
    <w:r>
      <w:instrText xml:space="preserve"> SAVEDATE  \@ "yyyy-MM-dd"  \* MERGEFORMAT </w:instrText>
    </w:r>
    <w:r w:rsidR="00DA3067">
      <w:fldChar w:fldCharType="separate"/>
    </w:r>
    <w:r w:rsidR="000E1932">
      <w:rPr>
        <w:noProof/>
      </w:rPr>
      <w:t>2014-08-08</w:t>
    </w:r>
    <w:r w:rsidR="00DA306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3DA" w:rsidRDefault="000E63DA">
      <w:r>
        <w:separator/>
      </w:r>
    </w:p>
  </w:footnote>
  <w:footnote w:type="continuationSeparator" w:id="1">
    <w:p w:rsidR="000E63DA" w:rsidRDefault="000E63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D4" w:rsidRDefault="001164D4" w:rsidP="003732FF">
    <w:pPr>
      <w:pStyle w:val="ab"/>
      <w:rPr>
        <w:rFonts w:eastAsia="宋体"/>
        <w:lang w:eastAsia="zh-CN"/>
      </w:rPr>
    </w:pPr>
    <w:r>
      <w:rPr>
        <w:b/>
        <w:noProof/>
        <w:color w:val="0000FF"/>
        <w:lang w:eastAsia="zh-C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-349885</wp:posOffset>
          </wp:positionV>
          <wp:extent cx="2679065" cy="6000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06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3067" w:rsidRPr="00DA3067">
      <w:rPr>
        <w:noProof/>
      </w:rPr>
      <w:pict>
        <v:rect id="Rectangle 8" o:spid="_x0000_s2055" style="position:absolute;left:0;text-align:left;margin-left:-49.8pt;margin-top:-42.6pt;width:594.75pt;height:4.2pt;flip:x y;z-index:251664384;visibility:visible;mso-wrap-style:non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" fillcolor="#e36c0a [2409]" stroked="f">
          <v:fill color2="yellow" rotate="t" angle="90" focus="100%" type="gradient"/>
        </v:rect>
      </w:pict>
    </w:r>
    <w:r>
      <w:rPr>
        <w:rFonts w:eastAsia="宋体" w:hint="eastAsia"/>
        <w:lang w:eastAsia="zh-CN"/>
      </w:rPr>
      <w:t>曦威胜</w:t>
    </w:r>
    <w:r>
      <w:rPr>
        <w:rFonts w:eastAsia="宋体"/>
        <w:lang w:eastAsia="zh-CN"/>
      </w:rPr>
      <w:t>科技开发（</w:t>
    </w:r>
    <w:r>
      <w:rPr>
        <w:rFonts w:eastAsia="宋体" w:hint="eastAsia"/>
        <w:lang w:eastAsia="zh-CN"/>
      </w:rPr>
      <w:t>深圳</w:t>
    </w:r>
    <w:r>
      <w:rPr>
        <w:rFonts w:eastAsia="宋体"/>
        <w:lang w:eastAsia="zh-CN"/>
      </w:rPr>
      <w:t>）</w:t>
    </w:r>
    <w:r>
      <w:rPr>
        <w:rFonts w:eastAsia="宋体" w:hint="eastAsia"/>
        <w:lang w:eastAsia="zh-CN"/>
      </w:rPr>
      <w:t>有限</w:t>
    </w:r>
    <w:r>
      <w:rPr>
        <w:rFonts w:eastAsia="宋体"/>
        <w:lang w:eastAsia="zh-CN"/>
      </w:rPr>
      <w:t>公司</w:t>
    </w:r>
  </w:p>
  <w:p w:rsidR="001164D4" w:rsidRPr="00E0670C" w:rsidRDefault="001164D4" w:rsidP="003732FF">
    <w:pPr>
      <w:pStyle w:val="ab"/>
      <w:wordWrap w:val="0"/>
      <w:rPr>
        <w:rFonts w:eastAsia="宋体"/>
        <w:lang w:eastAsia="zh-CN"/>
      </w:rPr>
    </w:pPr>
    <w:r>
      <w:rPr>
        <w:rFonts w:eastAsia="宋体"/>
        <w:lang w:eastAsia="zh-CN"/>
      </w:rPr>
      <w:t>EosTek (Shenzhen) Co.,Ltd.</w:t>
    </w:r>
  </w:p>
  <w:p w:rsidR="001164D4" w:rsidRDefault="001164D4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D4" w:rsidRDefault="001164D4" w:rsidP="00656889">
    <w:pPr>
      <w:pStyle w:val="ab"/>
      <w:rPr>
        <w:b/>
        <w:color w:val="0000FF"/>
      </w:rPr>
    </w:pPr>
    <w:r w:rsidRPr="003732FF">
      <w:rPr>
        <w:b/>
        <w:noProof/>
        <w:color w:val="0000FF"/>
        <w:lang w:eastAsia="zh-C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-358140</wp:posOffset>
          </wp:positionH>
          <wp:positionV relativeFrom="paragraph">
            <wp:posOffset>-323215</wp:posOffset>
          </wp:positionV>
          <wp:extent cx="2205990" cy="49403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599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3067" w:rsidRPr="00DA3067">
      <w:rPr>
        <w:noProof/>
      </w:rPr>
      <w:pict>
        <v:rect id="Rectangle 5" o:spid="_x0000_s2056" style="position:absolute;left:0;text-align:left;margin-left:-49.8pt;margin-top:-42.55pt;width:594.7pt;height:4.2pt;flip:x y;z-index:251667456;visibility:visible;mso-wrap-style:non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" fillcolor="#e36c0a [2409]" stroked="f">
          <v:fill color2="yellow" rotate="t" angle="90" focus="100%" type="gradient"/>
        </v:rect>
      </w:pict>
    </w:r>
  </w:p>
  <w:p w:rsidR="001164D4" w:rsidRPr="00463972" w:rsidRDefault="00C7600B" w:rsidP="003732FF">
    <w:pPr>
      <w:pStyle w:val="ab"/>
      <w:wordWrap w:val="0"/>
      <w:rPr>
        <w:rFonts w:eastAsia="宋体"/>
        <w:b/>
        <w:lang w:eastAsia="zh-CN"/>
      </w:rPr>
    </w:pPr>
    <w:r w:rsidRPr="00C7600B">
      <w:rPr>
        <w:rFonts w:eastAsia="宋体"/>
        <w:b/>
        <w:lang w:eastAsia="zh-CN"/>
      </w:rPr>
      <w:t>I_6A628_01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2C5D5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2EF82D2C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ECDAEC8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CD12CA4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0A584CB4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8"/>
    <w:multiLevelType w:val="singleLevel"/>
    <w:tmpl w:val="6F2A0DF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6">
    <w:nsid w:val="FFFFFF89"/>
    <w:multiLevelType w:val="singleLevel"/>
    <w:tmpl w:val="B5FC04E0"/>
    <w:lvl w:ilvl="0">
      <w:start w:val="1"/>
      <w:numFmt w:val="bullet"/>
      <w:pStyle w:val="a0"/>
      <w:lvlText w:val=""/>
      <w:lvlJc w:val="left"/>
      <w:pPr>
        <w:tabs>
          <w:tab w:val="num" w:pos="284"/>
        </w:tabs>
        <w:ind w:left="2268" w:hanging="1984"/>
      </w:pPr>
      <w:rPr>
        <w:rFonts w:ascii="Wingdings" w:hAnsi="Wingdings" w:hint="default"/>
        <w:sz w:val="20"/>
        <w:szCs w:val="20"/>
      </w:rPr>
    </w:lvl>
  </w:abstractNum>
  <w:abstractNum w:abstractNumId="7">
    <w:nsid w:val="027E3814"/>
    <w:multiLevelType w:val="multilevel"/>
    <w:tmpl w:val="9B06DE6E"/>
    <w:styleLink w:val="Tahom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ahoma" w:eastAsia="PMingLiU" w:hAnsi="Tahom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07700FD7"/>
    <w:multiLevelType w:val="hybridMultilevel"/>
    <w:tmpl w:val="A514973E"/>
    <w:lvl w:ilvl="0" w:tplc="603C766C">
      <w:start w:val="1"/>
      <w:numFmt w:val="decimal"/>
      <w:lvlText w:val="(%1)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C3B5919"/>
    <w:multiLevelType w:val="multilevel"/>
    <w:tmpl w:val="9B06DE6E"/>
    <w:styleLink w:val="1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ahoma" w:eastAsia="Tahoma" w:hAnsi="Tahom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113B3E7D"/>
    <w:multiLevelType w:val="hybridMultilevel"/>
    <w:tmpl w:val="0ABAC1AE"/>
    <w:lvl w:ilvl="0" w:tplc="FFFFFFFF">
      <w:start w:val="1"/>
      <w:numFmt w:val="bullet"/>
      <w:pStyle w:val="1"/>
      <w:lvlText w:val=""/>
      <w:lvlJc w:val="left"/>
      <w:pPr>
        <w:tabs>
          <w:tab w:val="num" w:pos="1058"/>
        </w:tabs>
        <w:ind w:left="1058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16"/>
        </w:tabs>
        <w:ind w:left="2116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596"/>
        </w:tabs>
        <w:ind w:left="259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076"/>
        </w:tabs>
        <w:ind w:left="307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56"/>
        </w:tabs>
        <w:ind w:left="355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036"/>
        </w:tabs>
        <w:ind w:left="403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516"/>
        </w:tabs>
        <w:ind w:left="451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996"/>
        </w:tabs>
        <w:ind w:left="499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476"/>
        </w:tabs>
        <w:ind w:left="5476" w:hanging="480"/>
      </w:pPr>
      <w:rPr>
        <w:rFonts w:ascii="Wingdings" w:hAnsi="Wingdings" w:hint="default"/>
      </w:rPr>
    </w:lvl>
  </w:abstractNum>
  <w:abstractNum w:abstractNumId="11">
    <w:nsid w:val="12B73312"/>
    <w:multiLevelType w:val="multilevel"/>
    <w:tmpl w:val="E11A1E32"/>
    <w:styleLink w:val="StyleOutlinenumbere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2">
    <w:nsid w:val="1A61250D"/>
    <w:multiLevelType w:val="hybridMultilevel"/>
    <w:tmpl w:val="876224F8"/>
    <w:lvl w:ilvl="0" w:tplc="C1E4FE92">
      <w:start w:val="1"/>
      <w:numFmt w:val="bullet"/>
      <w:pStyle w:val="Enume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0B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36C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C1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67E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34F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2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671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441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6309F7"/>
    <w:multiLevelType w:val="hybridMultilevel"/>
    <w:tmpl w:val="95D2398C"/>
    <w:lvl w:ilvl="0" w:tplc="F7FC25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0804C6"/>
    <w:multiLevelType w:val="hybridMultilevel"/>
    <w:tmpl w:val="98463CD8"/>
    <w:lvl w:ilvl="0" w:tplc="79621C4E">
      <w:start w:val="1"/>
      <w:numFmt w:val="decimal"/>
      <w:lvlText w:val="[%1]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5779F9"/>
    <w:multiLevelType w:val="multilevel"/>
    <w:tmpl w:val="CE10B3EE"/>
    <w:lvl w:ilvl="0">
      <w:start w:val="2"/>
      <w:numFmt w:val="decimal"/>
      <w:pStyle w:val="1T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4"/>
      <w:numFmt w:val="decimal"/>
      <w:pStyle w:val="51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C67E82"/>
    <w:multiLevelType w:val="multilevel"/>
    <w:tmpl w:val="1B0A96C8"/>
    <w:lvl w:ilvl="0">
      <w:start w:val="3"/>
      <w:numFmt w:val="decimal"/>
      <w:pStyle w:val="2N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1E7D5F55"/>
    <w:multiLevelType w:val="hybridMultilevel"/>
    <w:tmpl w:val="9CF636D2"/>
    <w:lvl w:ilvl="0" w:tplc="A0E62A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02E38CF"/>
    <w:multiLevelType w:val="multilevel"/>
    <w:tmpl w:val="41363ECE"/>
    <w:styleLink w:val="StyleBulleted"/>
    <w:lvl w:ilvl="0">
      <w:start w:val="1"/>
      <w:numFmt w:val="bullet"/>
      <w:lvlText w:val=""/>
      <w:lvlJc w:val="left"/>
      <w:pPr>
        <w:tabs>
          <w:tab w:val="num" w:pos="567"/>
        </w:tabs>
        <w:ind w:left="567" w:hanging="283"/>
      </w:pPr>
      <w:rPr>
        <w:rFonts w:ascii="Wingdings 2" w:hAnsi="Wingdings 2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6282"/>
        </w:tabs>
        <w:ind w:left="575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7002"/>
        </w:tabs>
        <w:ind w:left="7002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7722"/>
        </w:tabs>
        <w:ind w:left="77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442"/>
        </w:tabs>
        <w:ind w:left="84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162"/>
        </w:tabs>
        <w:ind w:left="91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882"/>
        </w:tabs>
        <w:ind w:left="9882" w:hanging="360"/>
      </w:pPr>
      <w:rPr>
        <w:rFonts w:ascii="Wingdings" w:hAnsi="Wingdings" w:hint="default"/>
      </w:rPr>
    </w:lvl>
  </w:abstractNum>
  <w:abstractNum w:abstractNumId="19">
    <w:nsid w:val="20BF07A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24812009"/>
    <w:multiLevelType w:val="hybridMultilevel"/>
    <w:tmpl w:val="78280A0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1">
    <w:nsid w:val="26A42253"/>
    <w:multiLevelType w:val="hybridMultilevel"/>
    <w:tmpl w:val="18C223F4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D35096F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3">
    <w:nsid w:val="2DFA0D2A"/>
    <w:multiLevelType w:val="multilevel"/>
    <w:tmpl w:val="04090023"/>
    <w:styleLink w:val="a1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30747C79"/>
    <w:multiLevelType w:val="multilevel"/>
    <w:tmpl w:val="9B06DE6E"/>
    <w:styleLink w:val="1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ahoma" w:eastAsia="Tahoma" w:hAnsi="Tahom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3A5A616B"/>
    <w:multiLevelType w:val="hybridMultilevel"/>
    <w:tmpl w:val="1094653A"/>
    <w:lvl w:ilvl="0" w:tplc="FFFFFFFF">
      <w:start w:val="1"/>
      <w:numFmt w:val="decimal"/>
      <w:pStyle w:val="numberedlist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3AA74E93"/>
    <w:multiLevelType w:val="hybridMultilevel"/>
    <w:tmpl w:val="32F42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3D6500F6"/>
    <w:multiLevelType w:val="hybridMultilevel"/>
    <w:tmpl w:val="4D16B766"/>
    <w:lvl w:ilvl="0" w:tplc="EC10ACAA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7602A1E0">
      <w:start w:val="1"/>
      <w:numFmt w:val="bullet"/>
      <w:pStyle w:val="Enumeration2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7C52F308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2CE8237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DC2B10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5032FF0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A93007EC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3CE81E4C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9EB6585E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>
    <w:nsid w:val="3EBD1450"/>
    <w:multiLevelType w:val="hybridMultilevel"/>
    <w:tmpl w:val="314EFF18"/>
    <w:lvl w:ilvl="0" w:tplc="E9C6E6FA">
      <w:start w:val="1"/>
      <w:numFmt w:val="bullet"/>
      <w:pStyle w:val="30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43280EF8"/>
    <w:multiLevelType w:val="hybridMultilevel"/>
    <w:tmpl w:val="E80E08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6C374BB"/>
    <w:multiLevelType w:val="hybridMultilevel"/>
    <w:tmpl w:val="ECC01C7A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74322E5"/>
    <w:multiLevelType w:val="hybridMultilevel"/>
    <w:tmpl w:val="7F6002EC"/>
    <w:lvl w:ilvl="0" w:tplc="99AA88EE">
      <w:start w:val="1"/>
      <w:numFmt w:val="bullet"/>
      <w:pStyle w:val="texte1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AECC51E4">
      <w:numFmt w:val="bullet"/>
      <w:lvlText w:val="-"/>
      <w:lvlJc w:val="left"/>
      <w:pPr>
        <w:tabs>
          <w:tab w:val="num" w:pos="1866"/>
        </w:tabs>
        <w:ind w:left="1866" w:hanging="360"/>
      </w:pPr>
      <w:rPr>
        <w:rFonts w:ascii="Times New Roman" w:eastAsia="Times New Roman" w:hAnsi="Times New Roman" w:cs="Times New Roman" w:hint="default"/>
      </w:rPr>
    </w:lvl>
    <w:lvl w:ilvl="2" w:tplc="0F94E078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E6B42350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250CB7DA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BC000632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2B0CB278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43DCD12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DE2F18E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2">
    <w:nsid w:val="48301126"/>
    <w:multiLevelType w:val="hybridMultilevel"/>
    <w:tmpl w:val="0DC0F148"/>
    <w:lvl w:ilvl="0" w:tplc="01E4E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90179FE"/>
    <w:multiLevelType w:val="multilevel"/>
    <w:tmpl w:val="BFCC690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4">
    <w:nsid w:val="4C9253C0"/>
    <w:multiLevelType w:val="hybridMultilevel"/>
    <w:tmpl w:val="67220C82"/>
    <w:lvl w:ilvl="0" w:tplc="1A60130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118595F"/>
    <w:multiLevelType w:val="hybridMultilevel"/>
    <w:tmpl w:val="9BE054EE"/>
    <w:lvl w:ilvl="0" w:tplc="1254A24A">
      <w:start w:val="1"/>
      <w:numFmt w:val="bullet"/>
      <w:pStyle w:val="20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16"/>
        <w:szCs w:val="16"/>
        <w:u w:val="none"/>
        <w:em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36108D9"/>
    <w:multiLevelType w:val="hybridMultilevel"/>
    <w:tmpl w:val="25AA727C"/>
    <w:lvl w:ilvl="0" w:tplc="E9C6E6FA">
      <w:start w:val="1"/>
      <w:numFmt w:val="decimal"/>
      <w:pStyle w:val="Table"/>
      <w:lvlText w:val="Table %1"/>
      <w:lvlJc w:val="left"/>
      <w:pPr>
        <w:tabs>
          <w:tab w:val="num" w:pos="0"/>
        </w:tabs>
        <w:ind w:left="0" w:firstLine="0"/>
      </w:pPr>
      <w:rPr>
        <w:rFonts w:ascii="Tahoma" w:eastAsia="DFKai-SB" w:hAnsi="Tahoma" w:hint="default"/>
        <w:b/>
        <w:i w:val="0"/>
        <w:sz w:val="20"/>
        <w:szCs w:val="20"/>
      </w:rPr>
    </w:lvl>
    <w:lvl w:ilvl="1" w:tplc="04090003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7511354"/>
    <w:multiLevelType w:val="hybridMultilevel"/>
    <w:tmpl w:val="51C2E9CE"/>
    <w:lvl w:ilvl="0" w:tplc="7E40DBCE">
      <w:start w:val="1"/>
      <w:numFmt w:val="bullet"/>
      <w:pStyle w:val="Enumeration3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946"/>
        </w:tabs>
        <w:ind w:left="694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666"/>
        </w:tabs>
        <w:ind w:left="766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386"/>
        </w:tabs>
        <w:ind w:left="8386" w:hanging="360"/>
      </w:pPr>
      <w:rPr>
        <w:rFonts w:ascii="Wingdings" w:hAnsi="Wingdings" w:hint="default"/>
      </w:rPr>
    </w:lvl>
  </w:abstractNum>
  <w:abstractNum w:abstractNumId="38">
    <w:nsid w:val="5BA10C0E"/>
    <w:multiLevelType w:val="multilevel"/>
    <w:tmpl w:val="442CD89E"/>
    <w:styleLink w:val="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ahoma" w:eastAsia="Tahoma" w:hAnsi="Tahoma"/>
        <w:bCs/>
        <w:iCs/>
        <w:color w:val="0000FF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5EB504E2"/>
    <w:multiLevelType w:val="multilevel"/>
    <w:tmpl w:val="95706568"/>
    <w:lvl w:ilvl="0">
      <w:start w:val="1"/>
      <w:numFmt w:val="decimal"/>
      <w:pStyle w:val="LgendeTableau"/>
      <w:suff w:val="space"/>
      <w:lvlText w:val="Table %1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0">
    <w:nsid w:val="5ED0200D"/>
    <w:multiLevelType w:val="hybridMultilevel"/>
    <w:tmpl w:val="338E349C"/>
    <w:lvl w:ilvl="0" w:tplc="44780192">
      <w:start w:val="1"/>
      <w:numFmt w:val="decimal"/>
      <w:pStyle w:val="Figure"/>
      <w:lvlText w:val="Figure %1"/>
      <w:lvlJc w:val="left"/>
      <w:pPr>
        <w:tabs>
          <w:tab w:val="num" w:pos="0"/>
        </w:tabs>
        <w:ind w:left="0" w:firstLine="0"/>
      </w:pPr>
      <w:rPr>
        <w:rFonts w:ascii="Tahoma" w:eastAsia="DFKai-SB" w:hAnsi="Tahoma" w:hint="default"/>
        <w:b/>
        <w:i w:val="0"/>
        <w:sz w:val="20"/>
        <w:szCs w:val="20"/>
      </w:rPr>
    </w:lvl>
    <w:lvl w:ilvl="1" w:tplc="AAD415D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4725E6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306F27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7167F0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26D072E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B20AA9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8661E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F0E0D1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608C164B"/>
    <w:multiLevelType w:val="hybridMultilevel"/>
    <w:tmpl w:val="E0862578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31A175A"/>
    <w:multiLevelType w:val="multilevel"/>
    <w:tmpl w:val="9B06DE6E"/>
    <w:styleLink w:val="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ahoma" w:eastAsia="PMingLiU" w:hAnsi="Tahom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>
    <w:nsid w:val="66312D69"/>
    <w:multiLevelType w:val="hybridMultilevel"/>
    <w:tmpl w:val="7CAA290A"/>
    <w:lvl w:ilvl="0" w:tplc="79621C4E">
      <w:start w:val="1"/>
      <w:numFmt w:val="decimal"/>
      <w:lvlText w:val="[%1]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6AA5FE5"/>
    <w:multiLevelType w:val="multilevel"/>
    <w:tmpl w:val="77046E74"/>
    <w:lvl w:ilvl="0">
      <w:start w:val="1"/>
      <w:numFmt w:val="bullet"/>
      <w:pStyle w:val="a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Arial" w:eastAsia="PMingLiU" w:hAnsi="Arial" w:cs="Arial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>
    <w:nsid w:val="67C3633D"/>
    <w:multiLevelType w:val="hybridMultilevel"/>
    <w:tmpl w:val="D7B27F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67EF16B3"/>
    <w:multiLevelType w:val="hybridMultilevel"/>
    <w:tmpl w:val="02E6A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68A677AD"/>
    <w:multiLevelType w:val="multilevel"/>
    <w:tmpl w:val="9B06DE6E"/>
    <w:styleLink w:val="Tahom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ahoma" w:eastAsia="PMingLiU" w:hAnsi="Tahom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8">
    <w:nsid w:val="6AA458FE"/>
    <w:multiLevelType w:val="multilevel"/>
    <w:tmpl w:val="E60600F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pStyle w:val="21"/>
      <w:lvlText w:val="%1.%2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pStyle w:val="52"/>
      <w:lvlText w:val="%1.%2.%3.%4.%5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9">
    <w:nsid w:val="6D7F6729"/>
    <w:multiLevelType w:val="multilevel"/>
    <w:tmpl w:val="BFCC690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0">
    <w:nsid w:val="6DDF5D59"/>
    <w:multiLevelType w:val="hybridMultilevel"/>
    <w:tmpl w:val="E0862578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0C87879"/>
    <w:multiLevelType w:val="multilevel"/>
    <w:tmpl w:val="9B06DE6E"/>
    <w:styleLink w:val="14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ahoma" w:eastAsia="Tahoma" w:hAnsi="Tahom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2">
    <w:nsid w:val="76D80F42"/>
    <w:multiLevelType w:val="hybridMultilevel"/>
    <w:tmpl w:val="674E9FC4"/>
    <w:lvl w:ilvl="0" w:tplc="864CAE68">
      <w:start w:val="1"/>
      <w:numFmt w:val="bullet"/>
      <w:pStyle w:val="41"/>
      <w:lvlText w:val="−"/>
      <w:lvlJc w:val="left"/>
      <w:pPr>
        <w:tabs>
          <w:tab w:val="num" w:pos="927"/>
        </w:tabs>
        <w:ind w:left="927" w:hanging="360"/>
      </w:pPr>
      <w:rPr>
        <w:rFonts w:ascii="Tahoma" w:hAnsi="Tahoma" w:hint="default"/>
      </w:rPr>
    </w:lvl>
    <w:lvl w:ilvl="1" w:tplc="606C8A94" w:tentative="1">
      <w:start w:val="1"/>
      <w:numFmt w:val="bullet"/>
      <w:lvlText w:val=""/>
      <w:lvlJc w:val="left"/>
      <w:pPr>
        <w:tabs>
          <w:tab w:val="num" w:pos="87"/>
        </w:tabs>
        <w:ind w:left="87" w:hanging="480"/>
      </w:pPr>
      <w:rPr>
        <w:rFonts w:ascii="Wingdings" w:hAnsi="Wingdings" w:hint="default"/>
      </w:rPr>
    </w:lvl>
    <w:lvl w:ilvl="2" w:tplc="FBAE058C" w:tentative="1">
      <w:start w:val="1"/>
      <w:numFmt w:val="bullet"/>
      <w:lvlText w:val=""/>
      <w:lvlJc w:val="left"/>
      <w:pPr>
        <w:tabs>
          <w:tab w:val="num" w:pos="567"/>
        </w:tabs>
        <w:ind w:left="567" w:hanging="480"/>
      </w:pPr>
      <w:rPr>
        <w:rFonts w:ascii="Wingdings" w:hAnsi="Wingdings" w:hint="default"/>
      </w:rPr>
    </w:lvl>
    <w:lvl w:ilvl="3" w:tplc="4906CF0A" w:tentative="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4" w:tplc="30161DAC" w:tentative="1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5" w:tplc="AB58048A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6" w:tplc="6296AD94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7" w:tplc="A1EC62D2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8" w:tplc="A9C096C4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2"/>
  </w:num>
  <w:num w:numId="4">
    <w:abstractNumId w:val="27"/>
  </w:num>
  <w:num w:numId="5">
    <w:abstractNumId w:val="37"/>
  </w:num>
  <w:num w:numId="6">
    <w:abstractNumId w:val="40"/>
  </w:num>
  <w:num w:numId="7">
    <w:abstractNumId w:val="39"/>
  </w:num>
  <w:num w:numId="8">
    <w:abstractNumId w:val="10"/>
  </w:num>
  <w:num w:numId="9">
    <w:abstractNumId w:val="25"/>
  </w:num>
  <w:num w:numId="10">
    <w:abstractNumId w:val="18"/>
  </w:num>
  <w:num w:numId="11">
    <w:abstractNumId w:val="11"/>
  </w:num>
  <w:num w:numId="12">
    <w:abstractNumId w:val="36"/>
  </w:num>
  <w:num w:numId="13">
    <w:abstractNumId w:val="31"/>
  </w:num>
  <w:num w:numId="14">
    <w:abstractNumId w:val="23"/>
  </w:num>
  <w:num w:numId="15">
    <w:abstractNumId w:val="5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4"/>
  </w:num>
  <w:num w:numId="21">
    <w:abstractNumId w:val="28"/>
  </w:num>
  <w:num w:numId="22">
    <w:abstractNumId w:val="52"/>
  </w:num>
  <w:num w:numId="23">
    <w:abstractNumId w:val="4"/>
  </w:num>
  <w:num w:numId="24">
    <w:abstractNumId w:val="6"/>
  </w:num>
  <w:num w:numId="25">
    <w:abstractNumId w:val="42"/>
  </w:num>
  <w:num w:numId="26">
    <w:abstractNumId w:val="38"/>
  </w:num>
  <w:num w:numId="27">
    <w:abstractNumId w:val="9"/>
  </w:num>
  <w:num w:numId="28">
    <w:abstractNumId w:val="24"/>
  </w:num>
  <w:num w:numId="29">
    <w:abstractNumId w:val="51"/>
  </w:num>
  <w:num w:numId="30">
    <w:abstractNumId w:val="7"/>
  </w:num>
  <w:num w:numId="31">
    <w:abstractNumId w:val="47"/>
  </w:num>
  <w:num w:numId="32">
    <w:abstractNumId w:val="15"/>
  </w:num>
  <w:num w:numId="33">
    <w:abstractNumId w:val="16"/>
  </w:num>
  <w:num w:numId="34">
    <w:abstractNumId w:val="35"/>
  </w:num>
  <w:num w:numId="35">
    <w:abstractNumId w:val="43"/>
  </w:num>
  <w:num w:numId="36">
    <w:abstractNumId w:val="14"/>
  </w:num>
  <w:num w:numId="37">
    <w:abstractNumId w:val="8"/>
  </w:num>
  <w:num w:numId="38">
    <w:abstractNumId w:val="26"/>
  </w:num>
  <w:num w:numId="39">
    <w:abstractNumId w:val="49"/>
  </w:num>
  <w:num w:numId="40">
    <w:abstractNumId w:val="33"/>
  </w:num>
  <w:num w:numId="41">
    <w:abstractNumId w:val="46"/>
  </w:num>
  <w:num w:numId="42">
    <w:abstractNumId w:val="48"/>
  </w:num>
  <w:num w:numId="43">
    <w:abstractNumId w:val="48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  <w:sz w:val="28"/>
          <w:szCs w:val="28"/>
        </w:rPr>
      </w:lvl>
    </w:lvlOverride>
    <w:lvlOverride w:ilvl="1">
      <w:lvl w:ilvl="1">
        <w:start w:val="1"/>
        <w:numFmt w:val="decimal"/>
        <w:pStyle w:val="21"/>
        <w:lvlText w:val="%1.%2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1"/>
        <w:lvlText w:val="%1.%2.%3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pStyle w:val="52"/>
        <w:lvlText w:val="%1.%2.%3.%4.%5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</w:num>
  <w:num w:numId="44">
    <w:abstractNumId w:val="50"/>
  </w:num>
  <w:num w:numId="45">
    <w:abstractNumId w:val="41"/>
  </w:num>
  <w:num w:numId="46">
    <w:abstractNumId w:val="13"/>
  </w:num>
  <w:num w:numId="47">
    <w:abstractNumId w:val="32"/>
  </w:num>
  <w:num w:numId="48">
    <w:abstractNumId w:val="17"/>
  </w:num>
  <w:num w:numId="49">
    <w:abstractNumId w:val="34"/>
  </w:num>
  <w:num w:numId="50">
    <w:abstractNumId w:val="21"/>
  </w:num>
  <w:num w:numId="51">
    <w:abstractNumId w:val="30"/>
  </w:num>
  <w:num w:numId="52">
    <w:abstractNumId w:val="48"/>
  </w:num>
  <w:num w:numId="53">
    <w:abstractNumId w:val="48"/>
  </w:num>
  <w:num w:numId="54">
    <w:abstractNumId w:val="20"/>
  </w:num>
  <w:num w:numId="55">
    <w:abstractNumId w:val="45"/>
  </w:num>
  <w:num w:numId="56">
    <w:abstractNumId w:val="29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attachedTemplate r:id="rId1"/>
  <w:stylePaneFormatFilter w:val="3704"/>
  <w:defaultTabStop w:val="480"/>
  <w:drawingGridHorizontalSpacing w:val="381"/>
  <w:drawingGridVerticalSpacing w:val="367"/>
  <w:displayHorizontalDrawingGridEvery w:val="0"/>
  <w:characterSpacingControl w:val="compressPunctuation"/>
  <w:hdrShapeDefaults>
    <o:shapedefaults v:ext="edit" spidmax="266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0DC"/>
    <w:rsid w:val="00000B11"/>
    <w:rsid w:val="00001143"/>
    <w:rsid w:val="0000173C"/>
    <w:rsid w:val="000028C5"/>
    <w:rsid w:val="000028D6"/>
    <w:rsid w:val="00002BF8"/>
    <w:rsid w:val="000030A7"/>
    <w:rsid w:val="00004076"/>
    <w:rsid w:val="000067F0"/>
    <w:rsid w:val="00006A02"/>
    <w:rsid w:val="00007883"/>
    <w:rsid w:val="00007ABC"/>
    <w:rsid w:val="000108E9"/>
    <w:rsid w:val="00013A76"/>
    <w:rsid w:val="000169BC"/>
    <w:rsid w:val="00020300"/>
    <w:rsid w:val="00020346"/>
    <w:rsid w:val="000215AF"/>
    <w:rsid w:val="0002186A"/>
    <w:rsid w:val="000252C5"/>
    <w:rsid w:val="000262C3"/>
    <w:rsid w:val="00026C15"/>
    <w:rsid w:val="00026CE6"/>
    <w:rsid w:val="000274C3"/>
    <w:rsid w:val="00027CF7"/>
    <w:rsid w:val="00030521"/>
    <w:rsid w:val="00031EF8"/>
    <w:rsid w:val="00032407"/>
    <w:rsid w:val="00033550"/>
    <w:rsid w:val="00034456"/>
    <w:rsid w:val="000345B1"/>
    <w:rsid w:val="0003596D"/>
    <w:rsid w:val="000362F9"/>
    <w:rsid w:val="00037B9B"/>
    <w:rsid w:val="000409DC"/>
    <w:rsid w:val="0004130B"/>
    <w:rsid w:val="000417D8"/>
    <w:rsid w:val="00042285"/>
    <w:rsid w:val="000422E6"/>
    <w:rsid w:val="00042F1D"/>
    <w:rsid w:val="00045A95"/>
    <w:rsid w:val="00046963"/>
    <w:rsid w:val="00047973"/>
    <w:rsid w:val="00050F18"/>
    <w:rsid w:val="000526F6"/>
    <w:rsid w:val="000528BF"/>
    <w:rsid w:val="0005372D"/>
    <w:rsid w:val="00053BFA"/>
    <w:rsid w:val="00053EA2"/>
    <w:rsid w:val="000552B3"/>
    <w:rsid w:val="0005601C"/>
    <w:rsid w:val="00056588"/>
    <w:rsid w:val="00061173"/>
    <w:rsid w:val="00063B2D"/>
    <w:rsid w:val="00064B55"/>
    <w:rsid w:val="00064FDA"/>
    <w:rsid w:val="00065BD1"/>
    <w:rsid w:val="00065C3F"/>
    <w:rsid w:val="00066F66"/>
    <w:rsid w:val="00067D57"/>
    <w:rsid w:val="00073B0B"/>
    <w:rsid w:val="000748FF"/>
    <w:rsid w:val="00076A16"/>
    <w:rsid w:val="00077A9F"/>
    <w:rsid w:val="0008053A"/>
    <w:rsid w:val="000806C7"/>
    <w:rsid w:val="0008196F"/>
    <w:rsid w:val="00082496"/>
    <w:rsid w:val="00083766"/>
    <w:rsid w:val="00087276"/>
    <w:rsid w:val="000875AC"/>
    <w:rsid w:val="00087869"/>
    <w:rsid w:val="00091502"/>
    <w:rsid w:val="000925DF"/>
    <w:rsid w:val="00095FFD"/>
    <w:rsid w:val="00096182"/>
    <w:rsid w:val="00096E0D"/>
    <w:rsid w:val="0009763E"/>
    <w:rsid w:val="00097D2C"/>
    <w:rsid w:val="00097DEC"/>
    <w:rsid w:val="000A05B0"/>
    <w:rsid w:val="000A0EC2"/>
    <w:rsid w:val="000A1679"/>
    <w:rsid w:val="000A1716"/>
    <w:rsid w:val="000A2280"/>
    <w:rsid w:val="000A3785"/>
    <w:rsid w:val="000A4292"/>
    <w:rsid w:val="000A4E04"/>
    <w:rsid w:val="000A50C0"/>
    <w:rsid w:val="000A5F08"/>
    <w:rsid w:val="000A702C"/>
    <w:rsid w:val="000B0009"/>
    <w:rsid w:val="000B01C0"/>
    <w:rsid w:val="000B0BE8"/>
    <w:rsid w:val="000B13FB"/>
    <w:rsid w:val="000B18F5"/>
    <w:rsid w:val="000B1CD3"/>
    <w:rsid w:val="000B3DCD"/>
    <w:rsid w:val="000B4A1F"/>
    <w:rsid w:val="000B5B86"/>
    <w:rsid w:val="000B70D2"/>
    <w:rsid w:val="000B7167"/>
    <w:rsid w:val="000B7559"/>
    <w:rsid w:val="000C0548"/>
    <w:rsid w:val="000C08F0"/>
    <w:rsid w:val="000C1695"/>
    <w:rsid w:val="000C30A0"/>
    <w:rsid w:val="000C3180"/>
    <w:rsid w:val="000C32EB"/>
    <w:rsid w:val="000C4A59"/>
    <w:rsid w:val="000C5DA5"/>
    <w:rsid w:val="000C77FD"/>
    <w:rsid w:val="000C7DA3"/>
    <w:rsid w:val="000D0E36"/>
    <w:rsid w:val="000D18E2"/>
    <w:rsid w:val="000D2197"/>
    <w:rsid w:val="000D2994"/>
    <w:rsid w:val="000D29BB"/>
    <w:rsid w:val="000D2AB3"/>
    <w:rsid w:val="000D541D"/>
    <w:rsid w:val="000D5F48"/>
    <w:rsid w:val="000D6ABE"/>
    <w:rsid w:val="000D751F"/>
    <w:rsid w:val="000E117F"/>
    <w:rsid w:val="000E1932"/>
    <w:rsid w:val="000E3948"/>
    <w:rsid w:val="000E3DA8"/>
    <w:rsid w:val="000E4575"/>
    <w:rsid w:val="000E45C5"/>
    <w:rsid w:val="000E4694"/>
    <w:rsid w:val="000E4703"/>
    <w:rsid w:val="000E63DA"/>
    <w:rsid w:val="000E6B3C"/>
    <w:rsid w:val="000E7361"/>
    <w:rsid w:val="000F047B"/>
    <w:rsid w:val="000F0779"/>
    <w:rsid w:val="000F1371"/>
    <w:rsid w:val="000F183F"/>
    <w:rsid w:val="000F32AC"/>
    <w:rsid w:val="000F418C"/>
    <w:rsid w:val="000F4A47"/>
    <w:rsid w:val="000F4ADA"/>
    <w:rsid w:val="000F571C"/>
    <w:rsid w:val="000F6429"/>
    <w:rsid w:val="000F6472"/>
    <w:rsid w:val="00100A23"/>
    <w:rsid w:val="00100E6F"/>
    <w:rsid w:val="0010364D"/>
    <w:rsid w:val="00104A7F"/>
    <w:rsid w:val="00105671"/>
    <w:rsid w:val="00105C59"/>
    <w:rsid w:val="00105C72"/>
    <w:rsid w:val="001060C2"/>
    <w:rsid w:val="00106600"/>
    <w:rsid w:val="001070AD"/>
    <w:rsid w:val="001071DF"/>
    <w:rsid w:val="0011100E"/>
    <w:rsid w:val="00111104"/>
    <w:rsid w:val="0011164B"/>
    <w:rsid w:val="0011288A"/>
    <w:rsid w:val="001128F9"/>
    <w:rsid w:val="00112E12"/>
    <w:rsid w:val="0011491D"/>
    <w:rsid w:val="00115689"/>
    <w:rsid w:val="001164D4"/>
    <w:rsid w:val="001176FE"/>
    <w:rsid w:val="001208AD"/>
    <w:rsid w:val="00120ED6"/>
    <w:rsid w:val="0012356A"/>
    <w:rsid w:val="00123653"/>
    <w:rsid w:val="00124A56"/>
    <w:rsid w:val="001263C3"/>
    <w:rsid w:val="00126719"/>
    <w:rsid w:val="00127191"/>
    <w:rsid w:val="001323DA"/>
    <w:rsid w:val="001331B9"/>
    <w:rsid w:val="0013589E"/>
    <w:rsid w:val="001375D3"/>
    <w:rsid w:val="00137B64"/>
    <w:rsid w:val="00141D04"/>
    <w:rsid w:val="0014363B"/>
    <w:rsid w:val="0014492B"/>
    <w:rsid w:val="00146730"/>
    <w:rsid w:val="00146B27"/>
    <w:rsid w:val="0014793F"/>
    <w:rsid w:val="00150C72"/>
    <w:rsid w:val="001522B3"/>
    <w:rsid w:val="00153155"/>
    <w:rsid w:val="00153202"/>
    <w:rsid w:val="0015450B"/>
    <w:rsid w:val="00154680"/>
    <w:rsid w:val="001547E3"/>
    <w:rsid w:val="001569B4"/>
    <w:rsid w:val="00156F37"/>
    <w:rsid w:val="00157046"/>
    <w:rsid w:val="001571F7"/>
    <w:rsid w:val="00157627"/>
    <w:rsid w:val="00157653"/>
    <w:rsid w:val="00157C32"/>
    <w:rsid w:val="00157E85"/>
    <w:rsid w:val="00162285"/>
    <w:rsid w:val="00162A2B"/>
    <w:rsid w:val="00165317"/>
    <w:rsid w:val="00167DCC"/>
    <w:rsid w:val="001705B8"/>
    <w:rsid w:val="00170A7F"/>
    <w:rsid w:val="0017199A"/>
    <w:rsid w:val="0017272C"/>
    <w:rsid w:val="00174569"/>
    <w:rsid w:val="00174DB2"/>
    <w:rsid w:val="00174E94"/>
    <w:rsid w:val="00174F9C"/>
    <w:rsid w:val="001752CC"/>
    <w:rsid w:val="00176341"/>
    <w:rsid w:val="00176601"/>
    <w:rsid w:val="0017741E"/>
    <w:rsid w:val="00177C31"/>
    <w:rsid w:val="0018065B"/>
    <w:rsid w:val="001810A5"/>
    <w:rsid w:val="00181979"/>
    <w:rsid w:val="001823E5"/>
    <w:rsid w:val="00184AAE"/>
    <w:rsid w:val="0018564C"/>
    <w:rsid w:val="00185B60"/>
    <w:rsid w:val="00186FC0"/>
    <w:rsid w:val="00191589"/>
    <w:rsid w:val="00192127"/>
    <w:rsid w:val="001925D3"/>
    <w:rsid w:val="00192D9D"/>
    <w:rsid w:val="00192F6E"/>
    <w:rsid w:val="0019313E"/>
    <w:rsid w:val="00193272"/>
    <w:rsid w:val="00195CD7"/>
    <w:rsid w:val="00195E0D"/>
    <w:rsid w:val="00197593"/>
    <w:rsid w:val="001978ED"/>
    <w:rsid w:val="00197D43"/>
    <w:rsid w:val="00197E2A"/>
    <w:rsid w:val="001A00D6"/>
    <w:rsid w:val="001A1B49"/>
    <w:rsid w:val="001A1FF8"/>
    <w:rsid w:val="001A3573"/>
    <w:rsid w:val="001A5072"/>
    <w:rsid w:val="001A5A2A"/>
    <w:rsid w:val="001A5E1D"/>
    <w:rsid w:val="001A6331"/>
    <w:rsid w:val="001A70DC"/>
    <w:rsid w:val="001B0890"/>
    <w:rsid w:val="001B3606"/>
    <w:rsid w:val="001B5250"/>
    <w:rsid w:val="001B7058"/>
    <w:rsid w:val="001B7067"/>
    <w:rsid w:val="001C0E18"/>
    <w:rsid w:val="001C1A5E"/>
    <w:rsid w:val="001C3477"/>
    <w:rsid w:val="001C37D0"/>
    <w:rsid w:val="001C4688"/>
    <w:rsid w:val="001C680F"/>
    <w:rsid w:val="001C69ED"/>
    <w:rsid w:val="001D2CBA"/>
    <w:rsid w:val="001D33F6"/>
    <w:rsid w:val="001D4A3F"/>
    <w:rsid w:val="001D5EA9"/>
    <w:rsid w:val="001D6B97"/>
    <w:rsid w:val="001D71BD"/>
    <w:rsid w:val="001D71FB"/>
    <w:rsid w:val="001D77BF"/>
    <w:rsid w:val="001D77FE"/>
    <w:rsid w:val="001E0012"/>
    <w:rsid w:val="001E0D7D"/>
    <w:rsid w:val="001E0E51"/>
    <w:rsid w:val="001E2801"/>
    <w:rsid w:val="001E3996"/>
    <w:rsid w:val="001E4776"/>
    <w:rsid w:val="001E4E88"/>
    <w:rsid w:val="001E54EE"/>
    <w:rsid w:val="001E552A"/>
    <w:rsid w:val="001E5CFA"/>
    <w:rsid w:val="001E6242"/>
    <w:rsid w:val="001E75C4"/>
    <w:rsid w:val="001F0044"/>
    <w:rsid w:val="001F0B49"/>
    <w:rsid w:val="001F1126"/>
    <w:rsid w:val="001F1B2C"/>
    <w:rsid w:val="001F2610"/>
    <w:rsid w:val="001F4155"/>
    <w:rsid w:val="001F4304"/>
    <w:rsid w:val="001F5771"/>
    <w:rsid w:val="001F5FF1"/>
    <w:rsid w:val="00203035"/>
    <w:rsid w:val="002032CC"/>
    <w:rsid w:val="00203712"/>
    <w:rsid w:val="00203EE1"/>
    <w:rsid w:val="0020425F"/>
    <w:rsid w:val="00204578"/>
    <w:rsid w:val="00204838"/>
    <w:rsid w:val="002053F1"/>
    <w:rsid w:val="002056A9"/>
    <w:rsid w:val="00205C01"/>
    <w:rsid w:val="00205C34"/>
    <w:rsid w:val="00207867"/>
    <w:rsid w:val="00207B0C"/>
    <w:rsid w:val="00207C87"/>
    <w:rsid w:val="002105B6"/>
    <w:rsid w:val="0021158F"/>
    <w:rsid w:val="00212E4F"/>
    <w:rsid w:val="00215C80"/>
    <w:rsid w:val="00216350"/>
    <w:rsid w:val="00221A31"/>
    <w:rsid w:val="00221D96"/>
    <w:rsid w:val="00222995"/>
    <w:rsid w:val="00223C09"/>
    <w:rsid w:val="00223F13"/>
    <w:rsid w:val="002241EA"/>
    <w:rsid w:val="00224DCD"/>
    <w:rsid w:val="00224E9E"/>
    <w:rsid w:val="00224FC0"/>
    <w:rsid w:val="0022597D"/>
    <w:rsid w:val="0022630D"/>
    <w:rsid w:val="002263D2"/>
    <w:rsid w:val="002272C2"/>
    <w:rsid w:val="00231909"/>
    <w:rsid w:val="002329D8"/>
    <w:rsid w:val="0023385D"/>
    <w:rsid w:val="002345C4"/>
    <w:rsid w:val="00235085"/>
    <w:rsid w:val="0023582B"/>
    <w:rsid w:val="00236308"/>
    <w:rsid w:val="00237B61"/>
    <w:rsid w:val="00240337"/>
    <w:rsid w:val="00241106"/>
    <w:rsid w:val="002419F1"/>
    <w:rsid w:val="00241F03"/>
    <w:rsid w:val="002422E7"/>
    <w:rsid w:val="00243384"/>
    <w:rsid w:val="0024453C"/>
    <w:rsid w:val="00244EC2"/>
    <w:rsid w:val="00244EFA"/>
    <w:rsid w:val="0024511E"/>
    <w:rsid w:val="00250BF6"/>
    <w:rsid w:val="00250F23"/>
    <w:rsid w:val="00251191"/>
    <w:rsid w:val="0025144B"/>
    <w:rsid w:val="00252014"/>
    <w:rsid w:val="00252717"/>
    <w:rsid w:val="00252920"/>
    <w:rsid w:val="002544EF"/>
    <w:rsid w:val="002545AF"/>
    <w:rsid w:val="00260225"/>
    <w:rsid w:val="00261E98"/>
    <w:rsid w:val="00262238"/>
    <w:rsid w:val="002627E9"/>
    <w:rsid w:val="00263B8F"/>
    <w:rsid w:val="00264FA1"/>
    <w:rsid w:val="00271289"/>
    <w:rsid w:val="002712ED"/>
    <w:rsid w:val="00271368"/>
    <w:rsid w:val="0027204A"/>
    <w:rsid w:val="00272435"/>
    <w:rsid w:val="00274EDD"/>
    <w:rsid w:val="00275152"/>
    <w:rsid w:val="00275A24"/>
    <w:rsid w:val="00280C0C"/>
    <w:rsid w:val="00282A9A"/>
    <w:rsid w:val="00284CCF"/>
    <w:rsid w:val="002858FC"/>
    <w:rsid w:val="002872EF"/>
    <w:rsid w:val="002874A9"/>
    <w:rsid w:val="002879B7"/>
    <w:rsid w:val="00287F1C"/>
    <w:rsid w:val="002908C6"/>
    <w:rsid w:val="00291163"/>
    <w:rsid w:val="002912C9"/>
    <w:rsid w:val="00293A46"/>
    <w:rsid w:val="00293BF1"/>
    <w:rsid w:val="00294AE1"/>
    <w:rsid w:val="00294EE0"/>
    <w:rsid w:val="00295A97"/>
    <w:rsid w:val="0029603F"/>
    <w:rsid w:val="0029623F"/>
    <w:rsid w:val="00297019"/>
    <w:rsid w:val="00297310"/>
    <w:rsid w:val="002A0A45"/>
    <w:rsid w:val="002A130E"/>
    <w:rsid w:val="002A3089"/>
    <w:rsid w:val="002A389C"/>
    <w:rsid w:val="002A3ED8"/>
    <w:rsid w:val="002A509F"/>
    <w:rsid w:val="002A510A"/>
    <w:rsid w:val="002A5596"/>
    <w:rsid w:val="002A5BB3"/>
    <w:rsid w:val="002A5FA0"/>
    <w:rsid w:val="002A6AAB"/>
    <w:rsid w:val="002A6E85"/>
    <w:rsid w:val="002A729E"/>
    <w:rsid w:val="002B0155"/>
    <w:rsid w:val="002B185A"/>
    <w:rsid w:val="002B2104"/>
    <w:rsid w:val="002B2809"/>
    <w:rsid w:val="002B2E2C"/>
    <w:rsid w:val="002B2FC8"/>
    <w:rsid w:val="002B3254"/>
    <w:rsid w:val="002B3779"/>
    <w:rsid w:val="002B3C1F"/>
    <w:rsid w:val="002B52E1"/>
    <w:rsid w:val="002B5C45"/>
    <w:rsid w:val="002B6351"/>
    <w:rsid w:val="002B6575"/>
    <w:rsid w:val="002B6EB6"/>
    <w:rsid w:val="002B7AC3"/>
    <w:rsid w:val="002C022B"/>
    <w:rsid w:val="002C06BB"/>
    <w:rsid w:val="002C08C1"/>
    <w:rsid w:val="002C1569"/>
    <w:rsid w:val="002C3CA2"/>
    <w:rsid w:val="002C3CFE"/>
    <w:rsid w:val="002C425A"/>
    <w:rsid w:val="002C5837"/>
    <w:rsid w:val="002C7176"/>
    <w:rsid w:val="002D137C"/>
    <w:rsid w:val="002D15AD"/>
    <w:rsid w:val="002D2AF6"/>
    <w:rsid w:val="002D2B3D"/>
    <w:rsid w:val="002D49DF"/>
    <w:rsid w:val="002D5F9D"/>
    <w:rsid w:val="002D6966"/>
    <w:rsid w:val="002D74CA"/>
    <w:rsid w:val="002E0191"/>
    <w:rsid w:val="002E0634"/>
    <w:rsid w:val="002E110F"/>
    <w:rsid w:val="002E1432"/>
    <w:rsid w:val="002E17C9"/>
    <w:rsid w:val="002E3621"/>
    <w:rsid w:val="002E380C"/>
    <w:rsid w:val="002E3BA4"/>
    <w:rsid w:val="002E4975"/>
    <w:rsid w:val="002E568E"/>
    <w:rsid w:val="002E5BE8"/>
    <w:rsid w:val="002F010C"/>
    <w:rsid w:val="002F076E"/>
    <w:rsid w:val="002F0F3E"/>
    <w:rsid w:val="002F1DCB"/>
    <w:rsid w:val="002F3026"/>
    <w:rsid w:val="002F3708"/>
    <w:rsid w:val="002F4634"/>
    <w:rsid w:val="002F51D9"/>
    <w:rsid w:val="002F58BD"/>
    <w:rsid w:val="002F6061"/>
    <w:rsid w:val="002F6342"/>
    <w:rsid w:val="00300302"/>
    <w:rsid w:val="00300AAA"/>
    <w:rsid w:val="00301188"/>
    <w:rsid w:val="00302053"/>
    <w:rsid w:val="00302AA8"/>
    <w:rsid w:val="003041FE"/>
    <w:rsid w:val="003047CC"/>
    <w:rsid w:val="003068CC"/>
    <w:rsid w:val="003108B6"/>
    <w:rsid w:val="0031159B"/>
    <w:rsid w:val="00312498"/>
    <w:rsid w:val="00313531"/>
    <w:rsid w:val="00313690"/>
    <w:rsid w:val="00314196"/>
    <w:rsid w:val="003141D0"/>
    <w:rsid w:val="00314A3F"/>
    <w:rsid w:val="00315312"/>
    <w:rsid w:val="0031595D"/>
    <w:rsid w:val="00317675"/>
    <w:rsid w:val="00317AB5"/>
    <w:rsid w:val="00322A1D"/>
    <w:rsid w:val="00322D1F"/>
    <w:rsid w:val="0032341D"/>
    <w:rsid w:val="0032385B"/>
    <w:rsid w:val="00325C71"/>
    <w:rsid w:val="003271B6"/>
    <w:rsid w:val="00327236"/>
    <w:rsid w:val="00327609"/>
    <w:rsid w:val="00327EFC"/>
    <w:rsid w:val="00330851"/>
    <w:rsid w:val="00332AA2"/>
    <w:rsid w:val="00333D52"/>
    <w:rsid w:val="0033434F"/>
    <w:rsid w:val="0033440B"/>
    <w:rsid w:val="003355B7"/>
    <w:rsid w:val="003357E5"/>
    <w:rsid w:val="00336249"/>
    <w:rsid w:val="003367B8"/>
    <w:rsid w:val="003378EC"/>
    <w:rsid w:val="00341FD0"/>
    <w:rsid w:val="00342191"/>
    <w:rsid w:val="00342351"/>
    <w:rsid w:val="00344F5E"/>
    <w:rsid w:val="00345185"/>
    <w:rsid w:val="003451BF"/>
    <w:rsid w:val="00345434"/>
    <w:rsid w:val="00345B3D"/>
    <w:rsid w:val="0034622A"/>
    <w:rsid w:val="00346B3C"/>
    <w:rsid w:val="00347C36"/>
    <w:rsid w:val="00350986"/>
    <w:rsid w:val="0035375D"/>
    <w:rsid w:val="003544CD"/>
    <w:rsid w:val="00355962"/>
    <w:rsid w:val="00356360"/>
    <w:rsid w:val="0035660B"/>
    <w:rsid w:val="003569FE"/>
    <w:rsid w:val="003601D5"/>
    <w:rsid w:val="00360919"/>
    <w:rsid w:val="0036104C"/>
    <w:rsid w:val="00361331"/>
    <w:rsid w:val="00361856"/>
    <w:rsid w:val="00361C74"/>
    <w:rsid w:val="00361FB3"/>
    <w:rsid w:val="00363682"/>
    <w:rsid w:val="00364950"/>
    <w:rsid w:val="00364E2D"/>
    <w:rsid w:val="00364F63"/>
    <w:rsid w:val="00365314"/>
    <w:rsid w:val="00365534"/>
    <w:rsid w:val="003659CC"/>
    <w:rsid w:val="00366290"/>
    <w:rsid w:val="0036678E"/>
    <w:rsid w:val="00366CCD"/>
    <w:rsid w:val="0037044F"/>
    <w:rsid w:val="00370AFA"/>
    <w:rsid w:val="00371BCE"/>
    <w:rsid w:val="00371D58"/>
    <w:rsid w:val="003732FF"/>
    <w:rsid w:val="00374CA6"/>
    <w:rsid w:val="00376D46"/>
    <w:rsid w:val="00377B05"/>
    <w:rsid w:val="0038121A"/>
    <w:rsid w:val="003815C9"/>
    <w:rsid w:val="00381BA6"/>
    <w:rsid w:val="00382D4A"/>
    <w:rsid w:val="00383302"/>
    <w:rsid w:val="00383435"/>
    <w:rsid w:val="00384B6A"/>
    <w:rsid w:val="00384FE7"/>
    <w:rsid w:val="00385041"/>
    <w:rsid w:val="003857EE"/>
    <w:rsid w:val="00385DF4"/>
    <w:rsid w:val="00387640"/>
    <w:rsid w:val="00390380"/>
    <w:rsid w:val="00390DB9"/>
    <w:rsid w:val="00392085"/>
    <w:rsid w:val="00392336"/>
    <w:rsid w:val="00392917"/>
    <w:rsid w:val="0039332F"/>
    <w:rsid w:val="00393CF1"/>
    <w:rsid w:val="00394E82"/>
    <w:rsid w:val="0039632B"/>
    <w:rsid w:val="0039642A"/>
    <w:rsid w:val="003969E9"/>
    <w:rsid w:val="00397268"/>
    <w:rsid w:val="003975C9"/>
    <w:rsid w:val="003979DA"/>
    <w:rsid w:val="003A01A0"/>
    <w:rsid w:val="003A100C"/>
    <w:rsid w:val="003A1AE8"/>
    <w:rsid w:val="003A1C4D"/>
    <w:rsid w:val="003A1D1C"/>
    <w:rsid w:val="003A28FA"/>
    <w:rsid w:val="003A3285"/>
    <w:rsid w:val="003A394E"/>
    <w:rsid w:val="003A39DA"/>
    <w:rsid w:val="003A3DD6"/>
    <w:rsid w:val="003A48C2"/>
    <w:rsid w:val="003A4990"/>
    <w:rsid w:val="003A4BFC"/>
    <w:rsid w:val="003A4E22"/>
    <w:rsid w:val="003A5110"/>
    <w:rsid w:val="003A5EBD"/>
    <w:rsid w:val="003A7366"/>
    <w:rsid w:val="003B00F6"/>
    <w:rsid w:val="003B0390"/>
    <w:rsid w:val="003B059E"/>
    <w:rsid w:val="003B1E25"/>
    <w:rsid w:val="003B2523"/>
    <w:rsid w:val="003B2A5E"/>
    <w:rsid w:val="003B4C47"/>
    <w:rsid w:val="003B5DB2"/>
    <w:rsid w:val="003B5E0C"/>
    <w:rsid w:val="003B701B"/>
    <w:rsid w:val="003B7031"/>
    <w:rsid w:val="003B7BD7"/>
    <w:rsid w:val="003B7F48"/>
    <w:rsid w:val="003C1E3D"/>
    <w:rsid w:val="003C2074"/>
    <w:rsid w:val="003C39B8"/>
    <w:rsid w:val="003C39BE"/>
    <w:rsid w:val="003C3B3F"/>
    <w:rsid w:val="003C4AC5"/>
    <w:rsid w:val="003C5D8C"/>
    <w:rsid w:val="003C620A"/>
    <w:rsid w:val="003C6392"/>
    <w:rsid w:val="003C63DC"/>
    <w:rsid w:val="003D0611"/>
    <w:rsid w:val="003D0ECD"/>
    <w:rsid w:val="003D10E7"/>
    <w:rsid w:val="003D26A5"/>
    <w:rsid w:val="003D2B8C"/>
    <w:rsid w:val="003D3901"/>
    <w:rsid w:val="003D4F1B"/>
    <w:rsid w:val="003D7022"/>
    <w:rsid w:val="003D7D7B"/>
    <w:rsid w:val="003E117C"/>
    <w:rsid w:val="003E1464"/>
    <w:rsid w:val="003E1BF7"/>
    <w:rsid w:val="003E1D73"/>
    <w:rsid w:val="003E3725"/>
    <w:rsid w:val="003E4E2C"/>
    <w:rsid w:val="003E4FA2"/>
    <w:rsid w:val="003E54CC"/>
    <w:rsid w:val="003E5605"/>
    <w:rsid w:val="003E5A2B"/>
    <w:rsid w:val="003E60F4"/>
    <w:rsid w:val="003E62AA"/>
    <w:rsid w:val="003E77FD"/>
    <w:rsid w:val="003E7BA7"/>
    <w:rsid w:val="003E7DA8"/>
    <w:rsid w:val="003F056C"/>
    <w:rsid w:val="003F119F"/>
    <w:rsid w:val="003F1412"/>
    <w:rsid w:val="003F2B6B"/>
    <w:rsid w:val="003F4E1C"/>
    <w:rsid w:val="003F4EE8"/>
    <w:rsid w:val="003F53E9"/>
    <w:rsid w:val="003F64D3"/>
    <w:rsid w:val="004030B2"/>
    <w:rsid w:val="00403374"/>
    <w:rsid w:val="0040403B"/>
    <w:rsid w:val="00405C59"/>
    <w:rsid w:val="0040655B"/>
    <w:rsid w:val="004070A8"/>
    <w:rsid w:val="00411DF0"/>
    <w:rsid w:val="004131A6"/>
    <w:rsid w:val="00413286"/>
    <w:rsid w:val="00414B00"/>
    <w:rsid w:val="00414CBE"/>
    <w:rsid w:val="00416925"/>
    <w:rsid w:val="00421A3D"/>
    <w:rsid w:val="00424243"/>
    <w:rsid w:val="00424A24"/>
    <w:rsid w:val="00424C95"/>
    <w:rsid w:val="00425335"/>
    <w:rsid w:val="004255B4"/>
    <w:rsid w:val="0042721D"/>
    <w:rsid w:val="004304F6"/>
    <w:rsid w:val="00430E03"/>
    <w:rsid w:val="004314F1"/>
    <w:rsid w:val="00431767"/>
    <w:rsid w:val="004320F5"/>
    <w:rsid w:val="00434A90"/>
    <w:rsid w:val="00434B1D"/>
    <w:rsid w:val="0043619D"/>
    <w:rsid w:val="00441D56"/>
    <w:rsid w:val="004423AD"/>
    <w:rsid w:val="00443212"/>
    <w:rsid w:val="00443329"/>
    <w:rsid w:val="004443A8"/>
    <w:rsid w:val="00445643"/>
    <w:rsid w:val="0044674C"/>
    <w:rsid w:val="00447CAC"/>
    <w:rsid w:val="004504D5"/>
    <w:rsid w:val="00450CCD"/>
    <w:rsid w:val="00451461"/>
    <w:rsid w:val="00451BA7"/>
    <w:rsid w:val="00452263"/>
    <w:rsid w:val="004524B8"/>
    <w:rsid w:val="0045262A"/>
    <w:rsid w:val="00453032"/>
    <w:rsid w:val="0045334B"/>
    <w:rsid w:val="0045356C"/>
    <w:rsid w:val="004548DE"/>
    <w:rsid w:val="00456495"/>
    <w:rsid w:val="00460139"/>
    <w:rsid w:val="00460439"/>
    <w:rsid w:val="00460A31"/>
    <w:rsid w:val="00460F01"/>
    <w:rsid w:val="00461A7B"/>
    <w:rsid w:val="004627BA"/>
    <w:rsid w:val="00462800"/>
    <w:rsid w:val="00462B64"/>
    <w:rsid w:val="00463972"/>
    <w:rsid w:val="00463ED8"/>
    <w:rsid w:val="004640CC"/>
    <w:rsid w:val="00464E59"/>
    <w:rsid w:val="00464EA0"/>
    <w:rsid w:val="004658E7"/>
    <w:rsid w:val="004659E2"/>
    <w:rsid w:val="00466D8B"/>
    <w:rsid w:val="004677DB"/>
    <w:rsid w:val="00470258"/>
    <w:rsid w:val="00470337"/>
    <w:rsid w:val="004713C9"/>
    <w:rsid w:val="004715C4"/>
    <w:rsid w:val="0047167E"/>
    <w:rsid w:val="00472746"/>
    <w:rsid w:val="004729AA"/>
    <w:rsid w:val="00473678"/>
    <w:rsid w:val="004743CC"/>
    <w:rsid w:val="00474536"/>
    <w:rsid w:val="00474D37"/>
    <w:rsid w:val="00474DF5"/>
    <w:rsid w:val="00475009"/>
    <w:rsid w:val="004768DB"/>
    <w:rsid w:val="0047733C"/>
    <w:rsid w:val="004777C7"/>
    <w:rsid w:val="00480B67"/>
    <w:rsid w:val="00480C99"/>
    <w:rsid w:val="00482121"/>
    <w:rsid w:val="00482433"/>
    <w:rsid w:val="00483E4C"/>
    <w:rsid w:val="004869D8"/>
    <w:rsid w:val="0049047E"/>
    <w:rsid w:val="00490D5F"/>
    <w:rsid w:val="004925F0"/>
    <w:rsid w:val="004943A8"/>
    <w:rsid w:val="004953BF"/>
    <w:rsid w:val="004964C6"/>
    <w:rsid w:val="00497332"/>
    <w:rsid w:val="0049768B"/>
    <w:rsid w:val="00497D22"/>
    <w:rsid w:val="004A2732"/>
    <w:rsid w:val="004A32C9"/>
    <w:rsid w:val="004A465C"/>
    <w:rsid w:val="004A62FB"/>
    <w:rsid w:val="004A6C22"/>
    <w:rsid w:val="004A6C41"/>
    <w:rsid w:val="004A7278"/>
    <w:rsid w:val="004A7956"/>
    <w:rsid w:val="004A7ADC"/>
    <w:rsid w:val="004A7BAF"/>
    <w:rsid w:val="004B0D35"/>
    <w:rsid w:val="004B1E9F"/>
    <w:rsid w:val="004B2F47"/>
    <w:rsid w:val="004B38CC"/>
    <w:rsid w:val="004B3AE2"/>
    <w:rsid w:val="004B7ABF"/>
    <w:rsid w:val="004C033A"/>
    <w:rsid w:val="004C1084"/>
    <w:rsid w:val="004C12BD"/>
    <w:rsid w:val="004C2E07"/>
    <w:rsid w:val="004C4211"/>
    <w:rsid w:val="004C52D3"/>
    <w:rsid w:val="004C5B66"/>
    <w:rsid w:val="004C6FA2"/>
    <w:rsid w:val="004C7E45"/>
    <w:rsid w:val="004D3140"/>
    <w:rsid w:val="004D3784"/>
    <w:rsid w:val="004D4046"/>
    <w:rsid w:val="004D41BC"/>
    <w:rsid w:val="004D5CED"/>
    <w:rsid w:val="004D63D2"/>
    <w:rsid w:val="004D6878"/>
    <w:rsid w:val="004E0233"/>
    <w:rsid w:val="004E081E"/>
    <w:rsid w:val="004E1564"/>
    <w:rsid w:val="004E41CC"/>
    <w:rsid w:val="004E425B"/>
    <w:rsid w:val="004E45F0"/>
    <w:rsid w:val="004E5411"/>
    <w:rsid w:val="004E557C"/>
    <w:rsid w:val="004E696B"/>
    <w:rsid w:val="004E7876"/>
    <w:rsid w:val="004F12E5"/>
    <w:rsid w:val="004F15F0"/>
    <w:rsid w:val="004F178C"/>
    <w:rsid w:val="004F206E"/>
    <w:rsid w:val="004F22A1"/>
    <w:rsid w:val="004F29AE"/>
    <w:rsid w:val="004F301A"/>
    <w:rsid w:val="004F54B7"/>
    <w:rsid w:val="004F57CA"/>
    <w:rsid w:val="004F60B0"/>
    <w:rsid w:val="004F7C8C"/>
    <w:rsid w:val="00501130"/>
    <w:rsid w:val="00502E2D"/>
    <w:rsid w:val="00503D4D"/>
    <w:rsid w:val="00504A4D"/>
    <w:rsid w:val="00505E90"/>
    <w:rsid w:val="00505EA7"/>
    <w:rsid w:val="0050764A"/>
    <w:rsid w:val="00512156"/>
    <w:rsid w:val="00512669"/>
    <w:rsid w:val="0051446F"/>
    <w:rsid w:val="00514DE0"/>
    <w:rsid w:val="005153C6"/>
    <w:rsid w:val="00517079"/>
    <w:rsid w:val="005171DC"/>
    <w:rsid w:val="005206E9"/>
    <w:rsid w:val="0052174A"/>
    <w:rsid w:val="00522125"/>
    <w:rsid w:val="005221F5"/>
    <w:rsid w:val="0052414D"/>
    <w:rsid w:val="005256C7"/>
    <w:rsid w:val="00525F44"/>
    <w:rsid w:val="00526248"/>
    <w:rsid w:val="00527D5A"/>
    <w:rsid w:val="005305DC"/>
    <w:rsid w:val="005329CE"/>
    <w:rsid w:val="005346C5"/>
    <w:rsid w:val="005356F4"/>
    <w:rsid w:val="00535B7E"/>
    <w:rsid w:val="005379F2"/>
    <w:rsid w:val="00541792"/>
    <w:rsid w:val="00542C65"/>
    <w:rsid w:val="00546478"/>
    <w:rsid w:val="00550439"/>
    <w:rsid w:val="005506AC"/>
    <w:rsid w:val="005515F3"/>
    <w:rsid w:val="00551E20"/>
    <w:rsid w:val="00551F3B"/>
    <w:rsid w:val="00552BB1"/>
    <w:rsid w:val="00553053"/>
    <w:rsid w:val="005570D3"/>
    <w:rsid w:val="00557187"/>
    <w:rsid w:val="00557ADC"/>
    <w:rsid w:val="00557F41"/>
    <w:rsid w:val="00560368"/>
    <w:rsid w:val="00560767"/>
    <w:rsid w:val="00560DE5"/>
    <w:rsid w:val="00561948"/>
    <w:rsid w:val="00562349"/>
    <w:rsid w:val="00563718"/>
    <w:rsid w:val="00566B6F"/>
    <w:rsid w:val="005677B9"/>
    <w:rsid w:val="00567F4B"/>
    <w:rsid w:val="00572B9A"/>
    <w:rsid w:val="00572D0B"/>
    <w:rsid w:val="00573C52"/>
    <w:rsid w:val="0057441F"/>
    <w:rsid w:val="0057592B"/>
    <w:rsid w:val="00575DC4"/>
    <w:rsid w:val="00576C73"/>
    <w:rsid w:val="005771C4"/>
    <w:rsid w:val="0057754B"/>
    <w:rsid w:val="00577870"/>
    <w:rsid w:val="00581376"/>
    <w:rsid w:val="00582902"/>
    <w:rsid w:val="005836A9"/>
    <w:rsid w:val="00583B7E"/>
    <w:rsid w:val="00583FD8"/>
    <w:rsid w:val="0058424D"/>
    <w:rsid w:val="00587E5D"/>
    <w:rsid w:val="00590630"/>
    <w:rsid w:val="005943E8"/>
    <w:rsid w:val="005950D1"/>
    <w:rsid w:val="00595D87"/>
    <w:rsid w:val="005966EE"/>
    <w:rsid w:val="0059735D"/>
    <w:rsid w:val="00597AA0"/>
    <w:rsid w:val="005A10F1"/>
    <w:rsid w:val="005A17AB"/>
    <w:rsid w:val="005A17C4"/>
    <w:rsid w:val="005A2AF4"/>
    <w:rsid w:val="005A3C66"/>
    <w:rsid w:val="005B0097"/>
    <w:rsid w:val="005B02DF"/>
    <w:rsid w:val="005B2581"/>
    <w:rsid w:val="005B25A6"/>
    <w:rsid w:val="005B2DDB"/>
    <w:rsid w:val="005B5F5D"/>
    <w:rsid w:val="005B7DEE"/>
    <w:rsid w:val="005B7EA2"/>
    <w:rsid w:val="005C0702"/>
    <w:rsid w:val="005C30D2"/>
    <w:rsid w:val="005C32D1"/>
    <w:rsid w:val="005C4F4B"/>
    <w:rsid w:val="005C527F"/>
    <w:rsid w:val="005C5E52"/>
    <w:rsid w:val="005C61AA"/>
    <w:rsid w:val="005C6A08"/>
    <w:rsid w:val="005C7E42"/>
    <w:rsid w:val="005C7F44"/>
    <w:rsid w:val="005D0A4B"/>
    <w:rsid w:val="005D51E9"/>
    <w:rsid w:val="005D5832"/>
    <w:rsid w:val="005D6F81"/>
    <w:rsid w:val="005E08A0"/>
    <w:rsid w:val="005E09DC"/>
    <w:rsid w:val="005E15FC"/>
    <w:rsid w:val="005E183D"/>
    <w:rsid w:val="005E3597"/>
    <w:rsid w:val="005E4BFB"/>
    <w:rsid w:val="005E4F79"/>
    <w:rsid w:val="005E7CF9"/>
    <w:rsid w:val="005F055E"/>
    <w:rsid w:val="005F113D"/>
    <w:rsid w:val="005F1C4D"/>
    <w:rsid w:val="005F1D48"/>
    <w:rsid w:val="005F4A2C"/>
    <w:rsid w:val="005F4C8D"/>
    <w:rsid w:val="005F5317"/>
    <w:rsid w:val="005F5339"/>
    <w:rsid w:val="005F61AB"/>
    <w:rsid w:val="005F6628"/>
    <w:rsid w:val="005F75D7"/>
    <w:rsid w:val="00600AF4"/>
    <w:rsid w:val="00602770"/>
    <w:rsid w:val="006064A7"/>
    <w:rsid w:val="00606A68"/>
    <w:rsid w:val="00606F61"/>
    <w:rsid w:val="00607D52"/>
    <w:rsid w:val="006116F7"/>
    <w:rsid w:val="00611F6F"/>
    <w:rsid w:val="00612922"/>
    <w:rsid w:val="00612A26"/>
    <w:rsid w:val="006213CB"/>
    <w:rsid w:val="00621E3D"/>
    <w:rsid w:val="006225E0"/>
    <w:rsid w:val="00622B72"/>
    <w:rsid w:val="0062415B"/>
    <w:rsid w:val="0062506C"/>
    <w:rsid w:val="00626667"/>
    <w:rsid w:val="00626833"/>
    <w:rsid w:val="006309F0"/>
    <w:rsid w:val="00631454"/>
    <w:rsid w:val="00634111"/>
    <w:rsid w:val="006363FE"/>
    <w:rsid w:val="00637547"/>
    <w:rsid w:val="00641B03"/>
    <w:rsid w:val="0064339E"/>
    <w:rsid w:val="00644AFC"/>
    <w:rsid w:val="006479BE"/>
    <w:rsid w:val="006506B2"/>
    <w:rsid w:val="00651782"/>
    <w:rsid w:val="00651CD6"/>
    <w:rsid w:val="006526A5"/>
    <w:rsid w:val="00653087"/>
    <w:rsid w:val="00656889"/>
    <w:rsid w:val="006571EA"/>
    <w:rsid w:val="0065750B"/>
    <w:rsid w:val="00660EA6"/>
    <w:rsid w:val="00662230"/>
    <w:rsid w:val="006645F0"/>
    <w:rsid w:val="0066591D"/>
    <w:rsid w:val="00666336"/>
    <w:rsid w:val="00666EB1"/>
    <w:rsid w:val="006677B6"/>
    <w:rsid w:val="00667AC3"/>
    <w:rsid w:val="00672077"/>
    <w:rsid w:val="00673271"/>
    <w:rsid w:val="00673CCB"/>
    <w:rsid w:val="00673EF4"/>
    <w:rsid w:val="006768A0"/>
    <w:rsid w:val="00676A28"/>
    <w:rsid w:val="00677AE2"/>
    <w:rsid w:val="00680CD3"/>
    <w:rsid w:val="006828E0"/>
    <w:rsid w:val="0068373A"/>
    <w:rsid w:val="00684479"/>
    <w:rsid w:val="0068498A"/>
    <w:rsid w:val="006866DD"/>
    <w:rsid w:val="00686ADE"/>
    <w:rsid w:val="006879A8"/>
    <w:rsid w:val="00690054"/>
    <w:rsid w:val="006900FE"/>
    <w:rsid w:val="006903B4"/>
    <w:rsid w:val="00691D69"/>
    <w:rsid w:val="00692128"/>
    <w:rsid w:val="00693321"/>
    <w:rsid w:val="00694F0C"/>
    <w:rsid w:val="00695BB5"/>
    <w:rsid w:val="006A1873"/>
    <w:rsid w:val="006A1DD4"/>
    <w:rsid w:val="006A2045"/>
    <w:rsid w:val="006A2D49"/>
    <w:rsid w:val="006A469E"/>
    <w:rsid w:val="006A48CF"/>
    <w:rsid w:val="006A57E3"/>
    <w:rsid w:val="006A65F5"/>
    <w:rsid w:val="006A6A5E"/>
    <w:rsid w:val="006A7B9E"/>
    <w:rsid w:val="006B0600"/>
    <w:rsid w:val="006B1B28"/>
    <w:rsid w:val="006B2DF0"/>
    <w:rsid w:val="006B371B"/>
    <w:rsid w:val="006B4E69"/>
    <w:rsid w:val="006B53D6"/>
    <w:rsid w:val="006C1AC1"/>
    <w:rsid w:val="006C1E17"/>
    <w:rsid w:val="006C2D72"/>
    <w:rsid w:val="006C357F"/>
    <w:rsid w:val="006C4024"/>
    <w:rsid w:val="006C6D7A"/>
    <w:rsid w:val="006D14F1"/>
    <w:rsid w:val="006D2741"/>
    <w:rsid w:val="006D318D"/>
    <w:rsid w:val="006D4FCF"/>
    <w:rsid w:val="006D5682"/>
    <w:rsid w:val="006D780C"/>
    <w:rsid w:val="006D7E70"/>
    <w:rsid w:val="006E014B"/>
    <w:rsid w:val="006E03BB"/>
    <w:rsid w:val="006E0DDC"/>
    <w:rsid w:val="006E1122"/>
    <w:rsid w:val="006E195E"/>
    <w:rsid w:val="006E1F10"/>
    <w:rsid w:val="006E267E"/>
    <w:rsid w:val="006E285E"/>
    <w:rsid w:val="006E3454"/>
    <w:rsid w:val="006E42AE"/>
    <w:rsid w:val="006E51FF"/>
    <w:rsid w:val="006E5285"/>
    <w:rsid w:val="006E5E56"/>
    <w:rsid w:val="006E704C"/>
    <w:rsid w:val="006F0440"/>
    <w:rsid w:val="006F06BF"/>
    <w:rsid w:val="006F26EB"/>
    <w:rsid w:val="006F3251"/>
    <w:rsid w:val="006F3A44"/>
    <w:rsid w:val="006F409F"/>
    <w:rsid w:val="006F4402"/>
    <w:rsid w:val="006F44C1"/>
    <w:rsid w:val="006F7CD8"/>
    <w:rsid w:val="00700E13"/>
    <w:rsid w:val="00700F13"/>
    <w:rsid w:val="00701C68"/>
    <w:rsid w:val="00702D22"/>
    <w:rsid w:val="007033F7"/>
    <w:rsid w:val="00703691"/>
    <w:rsid w:val="00703973"/>
    <w:rsid w:val="00703D08"/>
    <w:rsid w:val="00704137"/>
    <w:rsid w:val="007066B5"/>
    <w:rsid w:val="00707C73"/>
    <w:rsid w:val="00710C44"/>
    <w:rsid w:val="00711064"/>
    <w:rsid w:val="007122F9"/>
    <w:rsid w:val="00712404"/>
    <w:rsid w:val="007129C5"/>
    <w:rsid w:val="00712AC1"/>
    <w:rsid w:val="00712B1F"/>
    <w:rsid w:val="00712F72"/>
    <w:rsid w:val="00714FB9"/>
    <w:rsid w:val="00715783"/>
    <w:rsid w:val="007217EA"/>
    <w:rsid w:val="007238B0"/>
    <w:rsid w:val="00724330"/>
    <w:rsid w:val="00724A88"/>
    <w:rsid w:val="00724F94"/>
    <w:rsid w:val="0072526C"/>
    <w:rsid w:val="00726924"/>
    <w:rsid w:val="0072780F"/>
    <w:rsid w:val="00727D05"/>
    <w:rsid w:val="00727E8D"/>
    <w:rsid w:val="00731323"/>
    <w:rsid w:val="00733F77"/>
    <w:rsid w:val="00734104"/>
    <w:rsid w:val="007347FA"/>
    <w:rsid w:val="00735D34"/>
    <w:rsid w:val="007365D4"/>
    <w:rsid w:val="007366B9"/>
    <w:rsid w:val="007368BA"/>
    <w:rsid w:val="007371ED"/>
    <w:rsid w:val="00740DD2"/>
    <w:rsid w:val="007415C5"/>
    <w:rsid w:val="00742B19"/>
    <w:rsid w:val="0074310C"/>
    <w:rsid w:val="00743658"/>
    <w:rsid w:val="00743FEE"/>
    <w:rsid w:val="0074407B"/>
    <w:rsid w:val="00744481"/>
    <w:rsid w:val="0074482A"/>
    <w:rsid w:val="00744A70"/>
    <w:rsid w:val="00744AFB"/>
    <w:rsid w:val="00747550"/>
    <w:rsid w:val="00750B10"/>
    <w:rsid w:val="00750E19"/>
    <w:rsid w:val="007513C9"/>
    <w:rsid w:val="00751819"/>
    <w:rsid w:val="00751A83"/>
    <w:rsid w:val="00751C71"/>
    <w:rsid w:val="0075271D"/>
    <w:rsid w:val="007537C8"/>
    <w:rsid w:val="00757026"/>
    <w:rsid w:val="0075754B"/>
    <w:rsid w:val="00757A1D"/>
    <w:rsid w:val="007608F1"/>
    <w:rsid w:val="00761FCF"/>
    <w:rsid w:val="0076419D"/>
    <w:rsid w:val="007642C7"/>
    <w:rsid w:val="00765299"/>
    <w:rsid w:val="007659D3"/>
    <w:rsid w:val="007700C9"/>
    <w:rsid w:val="00771111"/>
    <w:rsid w:val="00771217"/>
    <w:rsid w:val="00771B38"/>
    <w:rsid w:val="0077214B"/>
    <w:rsid w:val="00772814"/>
    <w:rsid w:val="00772E6A"/>
    <w:rsid w:val="0077463D"/>
    <w:rsid w:val="00774E5C"/>
    <w:rsid w:val="007769D0"/>
    <w:rsid w:val="007770C0"/>
    <w:rsid w:val="0078037B"/>
    <w:rsid w:val="00780927"/>
    <w:rsid w:val="0078146B"/>
    <w:rsid w:val="007817A6"/>
    <w:rsid w:val="00782DF7"/>
    <w:rsid w:val="00783F96"/>
    <w:rsid w:val="00784D7B"/>
    <w:rsid w:val="00784E4D"/>
    <w:rsid w:val="007865D4"/>
    <w:rsid w:val="00786A86"/>
    <w:rsid w:val="00786DE3"/>
    <w:rsid w:val="00787786"/>
    <w:rsid w:val="00787EFA"/>
    <w:rsid w:val="0079173F"/>
    <w:rsid w:val="00791A94"/>
    <w:rsid w:val="00792343"/>
    <w:rsid w:val="00792AA3"/>
    <w:rsid w:val="00793465"/>
    <w:rsid w:val="00793911"/>
    <w:rsid w:val="00793BDB"/>
    <w:rsid w:val="00794262"/>
    <w:rsid w:val="007948D3"/>
    <w:rsid w:val="00794BF2"/>
    <w:rsid w:val="00795768"/>
    <w:rsid w:val="00795A61"/>
    <w:rsid w:val="00795B0C"/>
    <w:rsid w:val="0079651B"/>
    <w:rsid w:val="00797F1E"/>
    <w:rsid w:val="007A0722"/>
    <w:rsid w:val="007A0E15"/>
    <w:rsid w:val="007A17C9"/>
    <w:rsid w:val="007A1962"/>
    <w:rsid w:val="007A1F7E"/>
    <w:rsid w:val="007A22CB"/>
    <w:rsid w:val="007A37D3"/>
    <w:rsid w:val="007A3B54"/>
    <w:rsid w:val="007A4A74"/>
    <w:rsid w:val="007A58AC"/>
    <w:rsid w:val="007A5A51"/>
    <w:rsid w:val="007A68D8"/>
    <w:rsid w:val="007A6976"/>
    <w:rsid w:val="007B0BA8"/>
    <w:rsid w:val="007B24CB"/>
    <w:rsid w:val="007B453F"/>
    <w:rsid w:val="007B4B5B"/>
    <w:rsid w:val="007B6985"/>
    <w:rsid w:val="007B6C84"/>
    <w:rsid w:val="007B6D51"/>
    <w:rsid w:val="007C037B"/>
    <w:rsid w:val="007C13CB"/>
    <w:rsid w:val="007C263C"/>
    <w:rsid w:val="007C3013"/>
    <w:rsid w:val="007C4910"/>
    <w:rsid w:val="007C58AE"/>
    <w:rsid w:val="007C7C9C"/>
    <w:rsid w:val="007C7CE8"/>
    <w:rsid w:val="007C7F80"/>
    <w:rsid w:val="007D0D2F"/>
    <w:rsid w:val="007D0DDB"/>
    <w:rsid w:val="007D1B45"/>
    <w:rsid w:val="007D3C35"/>
    <w:rsid w:val="007E01C6"/>
    <w:rsid w:val="007E0571"/>
    <w:rsid w:val="007E0D4C"/>
    <w:rsid w:val="007E1228"/>
    <w:rsid w:val="007E1553"/>
    <w:rsid w:val="007E456C"/>
    <w:rsid w:val="007E5770"/>
    <w:rsid w:val="007E6501"/>
    <w:rsid w:val="007E7005"/>
    <w:rsid w:val="007E7044"/>
    <w:rsid w:val="007E7C50"/>
    <w:rsid w:val="007F0185"/>
    <w:rsid w:val="007F09B7"/>
    <w:rsid w:val="007F102F"/>
    <w:rsid w:val="007F11CD"/>
    <w:rsid w:val="007F231D"/>
    <w:rsid w:val="007F2C08"/>
    <w:rsid w:val="007F2C55"/>
    <w:rsid w:val="007F50B4"/>
    <w:rsid w:val="007F6E12"/>
    <w:rsid w:val="007F74B9"/>
    <w:rsid w:val="008001DA"/>
    <w:rsid w:val="0080150D"/>
    <w:rsid w:val="00802F8A"/>
    <w:rsid w:val="008030BA"/>
    <w:rsid w:val="008043FF"/>
    <w:rsid w:val="00805585"/>
    <w:rsid w:val="0080587C"/>
    <w:rsid w:val="00805F82"/>
    <w:rsid w:val="008068EE"/>
    <w:rsid w:val="008074A0"/>
    <w:rsid w:val="008074BA"/>
    <w:rsid w:val="00810854"/>
    <w:rsid w:val="008113C6"/>
    <w:rsid w:val="00812110"/>
    <w:rsid w:val="008124A5"/>
    <w:rsid w:val="00812CD9"/>
    <w:rsid w:val="00815BD5"/>
    <w:rsid w:val="00815BEC"/>
    <w:rsid w:val="00817CEA"/>
    <w:rsid w:val="008206F5"/>
    <w:rsid w:val="00821DA3"/>
    <w:rsid w:val="00822442"/>
    <w:rsid w:val="00824E11"/>
    <w:rsid w:val="00826152"/>
    <w:rsid w:val="00827121"/>
    <w:rsid w:val="00827DA3"/>
    <w:rsid w:val="0083073A"/>
    <w:rsid w:val="00830961"/>
    <w:rsid w:val="00832A31"/>
    <w:rsid w:val="008346CC"/>
    <w:rsid w:val="00835508"/>
    <w:rsid w:val="00841F2D"/>
    <w:rsid w:val="0084344E"/>
    <w:rsid w:val="008438A0"/>
    <w:rsid w:val="00843DA5"/>
    <w:rsid w:val="00843F6F"/>
    <w:rsid w:val="008445B0"/>
    <w:rsid w:val="0084538B"/>
    <w:rsid w:val="00845EAF"/>
    <w:rsid w:val="00846382"/>
    <w:rsid w:val="008508C1"/>
    <w:rsid w:val="008511D0"/>
    <w:rsid w:val="008528B0"/>
    <w:rsid w:val="00855DA9"/>
    <w:rsid w:val="00855FA4"/>
    <w:rsid w:val="00856321"/>
    <w:rsid w:val="00856535"/>
    <w:rsid w:val="00857977"/>
    <w:rsid w:val="00857DBB"/>
    <w:rsid w:val="008601FC"/>
    <w:rsid w:val="0086076A"/>
    <w:rsid w:val="008612E1"/>
    <w:rsid w:val="0086172C"/>
    <w:rsid w:val="00862BAF"/>
    <w:rsid w:val="008630DA"/>
    <w:rsid w:val="0086460E"/>
    <w:rsid w:val="00864CBC"/>
    <w:rsid w:val="008659AE"/>
    <w:rsid w:val="00866736"/>
    <w:rsid w:val="008710F0"/>
    <w:rsid w:val="008716E1"/>
    <w:rsid w:val="008737ED"/>
    <w:rsid w:val="008762F2"/>
    <w:rsid w:val="008772C5"/>
    <w:rsid w:val="0088095C"/>
    <w:rsid w:val="00880EA7"/>
    <w:rsid w:val="00882A55"/>
    <w:rsid w:val="0088313D"/>
    <w:rsid w:val="00885970"/>
    <w:rsid w:val="00886073"/>
    <w:rsid w:val="008861AE"/>
    <w:rsid w:val="00886385"/>
    <w:rsid w:val="00887E18"/>
    <w:rsid w:val="008903FA"/>
    <w:rsid w:val="00890D5E"/>
    <w:rsid w:val="00891108"/>
    <w:rsid w:val="0089157C"/>
    <w:rsid w:val="00891A38"/>
    <w:rsid w:val="00891B7C"/>
    <w:rsid w:val="00891EE3"/>
    <w:rsid w:val="0089343D"/>
    <w:rsid w:val="00894B88"/>
    <w:rsid w:val="00894CE3"/>
    <w:rsid w:val="008955DF"/>
    <w:rsid w:val="00896127"/>
    <w:rsid w:val="00897C56"/>
    <w:rsid w:val="008A0724"/>
    <w:rsid w:val="008A07D9"/>
    <w:rsid w:val="008A0FFB"/>
    <w:rsid w:val="008A1EF6"/>
    <w:rsid w:val="008A34F6"/>
    <w:rsid w:val="008B1597"/>
    <w:rsid w:val="008B2373"/>
    <w:rsid w:val="008B2522"/>
    <w:rsid w:val="008B2D5B"/>
    <w:rsid w:val="008B2E80"/>
    <w:rsid w:val="008B367B"/>
    <w:rsid w:val="008B3D60"/>
    <w:rsid w:val="008B498B"/>
    <w:rsid w:val="008B4A8E"/>
    <w:rsid w:val="008B5B99"/>
    <w:rsid w:val="008B62BF"/>
    <w:rsid w:val="008B6BA9"/>
    <w:rsid w:val="008B6BD0"/>
    <w:rsid w:val="008C0A01"/>
    <w:rsid w:val="008C0FBB"/>
    <w:rsid w:val="008C1BA9"/>
    <w:rsid w:val="008C1CF8"/>
    <w:rsid w:val="008C1E91"/>
    <w:rsid w:val="008C450A"/>
    <w:rsid w:val="008C450C"/>
    <w:rsid w:val="008C5249"/>
    <w:rsid w:val="008C5A9F"/>
    <w:rsid w:val="008C66BB"/>
    <w:rsid w:val="008C68D9"/>
    <w:rsid w:val="008D1465"/>
    <w:rsid w:val="008D1828"/>
    <w:rsid w:val="008D3291"/>
    <w:rsid w:val="008D3EAA"/>
    <w:rsid w:val="008D5545"/>
    <w:rsid w:val="008D608A"/>
    <w:rsid w:val="008D733F"/>
    <w:rsid w:val="008E205D"/>
    <w:rsid w:val="008E29E7"/>
    <w:rsid w:val="008E30EF"/>
    <w:rsid w:val="008E3115"/>
    <w:rsid w:val="008E340F"/>
    <w:rsid w:val="008E65AA"/>
    <w:rsid w:val="008E78AC"/>
    <w:rsid w:val="008F0094"/>
    <w:rsid w:val="008F0A70"/>
    <w:rsid w:val="008F49DA"/>
    <w:rsid w:val="008F57F0"/>
    <w:rsid w:val="008F6CA4"/>
    <w:rsid w:val="009005CF"/>
    <w:rsid w:val="009012AA"/>
    <w:rsid w:val="00901E11"/>
    <w:rsid w:val="00902481"/>
    <w:rsid w:val="0090540C"/>
    <w:rsid w:val="0090547F"/>
    <w:rsid w:val="0090548B"/>
    <w:rsid w:val="00905EE6"/>
    <w:rsid w:val="009066DA"/>
    <w:rsid w:val="009067D0"/>
    <w:rsid w:val="00910826"/>
    <w:rsid w:val="009115D8"/>
    <w:rsid w:val="00911C4D"/>
    <w:rsid w:val="00911DC1"/>
    <w:rsid w:val="00912F07"/>
    <w:rsid w:val="00914E7B"/>
    <w:rsid w:val="00915C3A"/>
    <w:rsid w:val="009215D4"/>
    <w:rsid w:val="009216D9"/>
    <w:rsid w:val="00922577"/>
    <w:rsid w:val="009255CB"/>
    <w:rsid w:val="00931611"/>
    <w:rsid w:val="009319D5"/>
    <w:rsid w:val="00932C25"/>
    <w:rsid w:val="009333D1"/>
    <w:rsid w:val="00933A8C"/>
    <w:rsid w:val="00933D17"/>
    <w:rsid w:val="00935296"/>
    <w:rsid w:val="009357D2"/>
    <w:rsid w:val="009376DD"/>
    <w:rsid w:val="00940358"/>
    <w:rsid w:val="00940368"/>
    <w:rsid w:val="00940CA7"/>
    <w:rsid w:val="00943AF3"/>
    <w:rsid w:val="009444BB"/>
    <w:rsid w:val="00945F7B"/>
    <w:rsid w:val="00946908"/>
    <w:rsid w:val="00947097"/>
    <w:rsid w:val="00950F0C"/>
    <w:rsid w:val="009520DB"/>
    <w:rsid w:val="00952978"/>
    <w:rsid w:val="00953E30"/>
    <w:rsid w:val="009545BE"/>
    <w:rsid w:val="009559B7"/>
    <w:rsid w:val="009573AE"/>
    <w:rsid w:val="00957795"/>
    <w:rsid w:val="009613B7"/>
    <w:rsid w:val="009625F4"/>
    <w:rsid w:val="00962A16"/>
    <w:rsid w:val="00963AEE"/>
    <w:rsid w:val="00964735"/>
    <w:rsid w:val="00965FB7"/>
    <w:rsid w:val="00966A75"/>
    <w:rsid w:val="00966D39"/>
    <w:rsid w:val="00966FF0"/>
    <w:rsid w:val="0096766E"/>
    <w:rsid w:val="00967D17"/>
    <w:rsid w:val="00967D85"/>
    <w:rsid w:val="0097095C"/>
    <w:rsid w:val="00970A0A"/>
    <w:rsid w:val="00970B58"/>
    <w:rsid w:val="00971A5D"/>
    <w:rsid w:val="00972072"/>
    <w:rsid w:val="00972C05"/>
    <w:rsid w:val="00972FA4"/>
    <w:rsid w:val="0097509A"/>
    <w:rsid w:val="00975363"/>
    <w:rsid w:val="009766A7"/>
    <w:rsid w:val="00976FBF"/>
    <w:rsid w:val="00977041"/>
    <w:rsid w:val="00977349"/>
    <w:rsid w:val="009773E8"/>
    <w:rsid w:val="009802D9"/>
    <w:rsid w:val="009809D6"/>
    <w:rsid w:val="00982A36"/>
    <w:rsid w:val="00983072"/>
    <w:rsid w:val="009878AF"/>
    <w:rsid w:val="00991136"/>
    <w:rsid w:val="0099126A"/>
    <w:rsid w:val="0099211E"/>
    <w:rsid w:val="00992A67"/>
    <w:rsid w:val="00992F95"/>
    <w:rsid w:val="00993DAA"/>
    <w:rsid w:val="00994484"/>
    <w:rsid w:val="0099560A"/>
    <w:rsid w:val="00996D21"/>
    <w:rsid w:val="00997388"/>
    <w:rsid w:val="009A1096"/>
    <w:rsid w:val="009A13A5"/>
    <w:rsid w:val="009A1C8A"/>
    <w:rsid w:val="009A37AF"/>
    <w:rsid w:val="009A3E20"/>
    <w:rsid w:val="009A40C0"/>
    <w:rsid w:val="009A4655"/>
    <w:rsid w:val="009A6AE9"/>
    <w:rsid w:val="009A6BAB"/>
    <w:rsid w:val="009A6F49"/>
    <w:rsid w:val="009B0CD1"/>
    <w:rsid w:val="009B0DE3"/>
    <w:rsid w:val="009B2DDC"/>
    <w:rsid w:val="009B5195"/>
    <w:rsid w:val="009B5426"/>
    <w:rsid w:val="009B56AC"/>
    <w:rsid w:val="009B6B63"/>
    <w:rsid w:val="009B774D"/>
    <w:rsid w:val="009B7F9E"/>
    <w:rsid w:val="009B7FD8"/>
    <w:rsid w:val="009C1742"/>
    <w:rsid w:val="009C4CD8"/>
    <w:rsid w:val="009C50A2"/>
    <w:rsid w:val="009C50CB"/>
    <w:rsid w:val="009C5BED"/>
    <w:rsid w:val="009C6687"/>
    <w:rsid w:val="009C78BE"/>
    <w:rsid w:val="009D0410"/>
    <w:rsid w:val="009D0E49"/>
    <w:rsid w:val="009D1E5F"/>
    <w:rsid w:val="009D2CF5"/>
    <w:rsid w:val="009D448F"/>
    <w:rsid w:val="009D466F"/>
    <w:rsid w:val="009D4AC3"/>
    <w:rsid w:val="009D528A"/>
    <w:rsid w:val="009D5450"/>
    <w:rsid w:val="009D6E94"/>
    <w:rsid w:val="009D7A28"/>
    <w:rsid w:val="009E0173"/>
    <w:rsid w:val="009E06D9"/>
    <w:rsid w:val="009E1A99"/>
    <w:rsid w:val="009E1B55"/>
    <w:rsid w:val="009E1DC3"/>
    <w:rsid w:val="009E1DC4"/>
    <w:rsid w:val="009E21B3"/>
    <w:rsid w:val="009E2D06"/>
    <w:rsid w:val="009E505D"/>
    <w:rsid w:val="009E53B3"/>
    <w:rsid w:val="009E7CD4"/>
    <w:rsid w:val="009F0076"/>
    <w:rsid w:val="009F0EA7"/>
    <w:rsid w:val="009F12FA"/>
    <w:rsid w:val="009F1864"/>
    <w:rsid w:val="009F2035"/>
    <w:rsid w:val="009F2B10"/>
    <w:rsid w:val="009F2D99"/>
    <w:rsid w:val="009F318C"/>
    <w:rsid w:val="009F448A"/>
    <w:rsid w:val="009F5832"/>
    <w:rsid w:val="009F6A8C"/>
    <w:rsid w:val="009F7350"/>
    <w:rsid w:val="009F79A8"/>
    <w:rsid w:val="00A00895"/>
    <w:rsid w:val="00A009B2"/>
    <w:rsid w:val="00A009C6"/>
    <w:rsid w:val="00A01249"/>
    <w:rsid w:val="00A04386"/>
    <w:rsid w:val="00A04881"/>
    <w:rsid w:val="00A05F98"/>
    <w:rsid w:val="00A0629C"/>
    <w:rsid w:val="00A0692C"/>
    <w:rsid w:val="00A073F3"/>
    <w:rsid w:val="00A0783A"/>
    <w:rsid w:val="00A10FEF"/>
    <w:rsid w:val="00A112D0"/>
    <w:rsid w:val="00A112E8"/>
    <w:rsid w:val="00A112F1"/>
    <w:rsid w:val="00A11B88"/>
    <w:rsid w:val="00A14FD8"/>
    <w:rsid w:val="00A16E85"/>
    <w:rsid w:val="00A20090"/>
    <w:rsid w:val="00A204D4"/>
    <w:rsid w:val="00A21F17"/>
    <w:rsid w:val="00A2225A"/>
    <w:rsid w:val="00A241B9"/>
    <w:rsid w:val="00A24905"/>
    <w:rsid w:val="00A250D9"/>
    <w:rsid w:val="00A26D68"/>
    <w:rsid w:val="00A271A9"/>
    <w:rsid w:val="00A27833"/>
    <w:rsid w:val="00A278DD"/>
    <w:rsid w:val="00A27D87"/>
    <w:rsid w:val="00A3073D"/>
    <w:rsid w:val="00A30927"/>
    <w:rsid w:val="00A30F05"/>
    <w:rsid w:val="00A31166"/>
    <w:rsid w:val="00A31C66"/>
    <w:rsid w:val="00A31C76"/>
    <w:rsid w:val="00A320E8"/>
    <w:rsid w:val="00A3453A"/>
    <w:rsid w:val="00A350EF"/>
    <w:rsid w:val="00A364F3"/>
    <w:rsid w:val="00A37B18"/>
    <w:rsid w:val="00A37EAD"/>
    <w:rsid w:val="00A414F4"/>
    <w:rsid w:val="00A4207F"/>
    <w:rsid w:val="00A44DD3"/>
    <w:rsid w:val="00A44E76"/>
    <w:rsid w:val="00A452E3"/>
    <w:rsid w:val="00A46109"/>
    <w:rsid w:val="00A461DB"/>
    <w:rsid w:val="00A46BD2"/>
    <w:rsid w:val="00A50006"/>
    <w:rsid w:val="00A50272"/>
    <w:rsid w:val="00A50BEC"/>
    <w:rsid w:val="00A50FAA"/>
    <w:rsid w:val="00A51575"/>
    <w:rsid w:val="00A53C0E"/>
    <w:rsid w:val="00A53CDB"/>
    <w:rsid w:val="00A54A80"/>
    <w:rsid w:val="00A54D05"/>
    <w:rsid w:val="00A54DD3"/>
    <w:rsid w:val="00A5548D"/>
    <w:rsid w:val="00A55726"/>
    <w:rsid w:val="00A55779"/>
    <w:rsid w:val="00A55A58"/>
    <w:rsid w:val="00A577AE"/>
    <w:rsid w:val="00A61A98"/>
    <w:rsid w:val="00A62CBF"/>
    <w:rsid w:val="00A63547"/>
    <w:rsid w:val="00A636F1"/>
    <w:rsid w:val="00A637E9"/>
    <w:rsid w:val="00A649D4"/>
    <w:rsid w:val="00A64A73"/>
    <w:rsid w:val="00A64C01"/>
    <w:rsid w:val="00A64F0E"/>
    <w:rsid w:val="00A65600"/>
    <w:rsid w:val="00A656E5"/>
    <w:rsid w:val="00A661C7"/>
    <w:rsid w:val="00A67120"/>
    <w:rsid w:val="00A67C89"/>
    <w:rsid w:val="00A67D5D"/>
    <w:rsid w:val="00A67F66"/>
    <w:rsid w:val="00A7022B"/>
    <w:rsid w:val="00A702C3"/>
    <w:rsid w:val="00A721BA"/>
    <w:rsid w:val="00A7233E"/>
    <w:rsid w:val="00A73A90"/>
    <w:rsid w:val="00A73AF5"/>
    <w:rsid w:val="00A73B05"/>
    <w:rsid w:val="00A75058"/>
    <w:rsid w:val="00A750FE"/>
    <w:rsid w:val="00A757F2"/>
    <w:rsid w:val="00A81D5D"/>
    <w:rsid w:val="00A81F99"/>
    <w:rsid w:val="00A82154"/>
    <w:rsid w:val="00A8314F"/>
    <w:rsid w:val="00A8411E"/>
    <w:rsid w:val="00A84D63"/>
    <w:rsid w:val="00A85CB3"/>
    <w:rsid w:val="00A85F7D"/>
    <w:rsid w:val="00A8600E"/>
    <w:rsid w:val="00A90719"/>
    <w:rsid w:val="00A93886"/>
    <w:rsid w:val="00A94D07"/>
    <w:rsid w:val="00A97279"/>
    <w:rsid w:val="00A97BDD"/>
    <w:rsid w:val="00AA01A7"/>
    <w:rsid w:val="00AA4708"/>
    <w:rsid w:val="00AA4A01"/>
    <w:rsid w:val="00AA5604"/>
    <w:rsid w:val="00AA5E40"/>
    <w:rsid w:val="00AB085E"/>
    <w:rsid w:val="00AB3FBD"/>
    <w:rsid w:val="00AB451A"/>
    <w:rsid w:val="00AB5D15"/>
    <w:rsid w:val="00AB628D"/>
    <w:rsid w:val="00AB62A4"/>
    <w:rsid w:val="00AB7C91"/>
    <w:rsid w:val="00AC0643"/>
    <w:rsid w:val="00AC1B2A"/>
    <w:rsid w:val="00AC1C8B"/>
    <w:rsid w:val="00AC2280"/>
    <w:rsid w:val="00AC2CB8"/>
    <w:rsid w:val="00AC57AE"/>
    <w:rsid w:val="00AC6B4E"/>
    <w:rsid w:val="00AC709E"/>
    <w:rsid w:val="00AC7D5E"/>
    <w:rsid w:val="00AD20C0"/>
    <w:rsid w:val="00AD2566"/>
    <w:rsid w:val="00AD2819"/>
    <w:rsid w:val="00AD3438"/>
    <w:rsid w:val="00AD3689"/>
    <w:rsid w:val="00AD3E5D"/>
    <w:rsid w:val="00AD5080"/>
    <w:rsid w:val="00AD5B45"/>
    <w:rsid w:val="00AD5F4E"/>
    <w:rsid w:val="00AD6EE6"/>
    <w:rsid w:val="00AD7C31"/>
    <w:rsid w:val="00AE1309"/>
    <w:rsid w:val="00AE1A32"/>
    <w:rsid w:val="00AE1FC3"/>
    <w:rsid w:val="00AE3620"/>
    <w:rsid w:val="00AE4C00"/>
    <w:rsid w:val="00AE5D42"/>
    <w:rsid w:val="00AE6A43"/>
    <w:rsid w:val="00AE797B"/>
    <w:rsid w:val="00AF18A1"/>
    <w:rsid w:val="00AF35E8"/>
    <w:rsid w:val="00AF422C"/>
    <w:rsid w:val="00AF5CC8"/>
    <w:rsid w:val="00AF6076"/>
    <w:rsid w:val="00AF6189"/>
    <w:rsid w:val="00AF6554"/>
    <w:rsid w:val="00AF7D46"/>
    <w:rsid w:val="00B003DF"/>
    <w:rsid w:val="00B051D6"/>
    <w:rsid w:val="00B06011"/>
    <w:rsid w:val="00B06565"/>
    <w:rsid w:val="00B071B4"/>
    <w:rsid w:val="00B07365"/>
    <w:rsid w:val="00B11C25"/>
    <w:rsid w:val="00B120BF"/>
    <w:rsid w:val="00B13D87"/>
    <w:rsid w:val="00B140C1"/>
    <w:rsid w:val="00B14F64"/>
    <w:rsid w:val="00B179F5"/>
    <w:rsid w:val="00B206DD"/>
    <w:rsid w:val="00B2197E"/>
    <w:rsid w:val="00B21C7D"/>
    <w:rsid w:val="00B22127"/>
    <w:rsid w:val="00B2565E"/>
    <w:rsid w:val="00B26140"/>
    <w:rsid w:val="00B263AD"/>
    <w:rsid w:val="00B26B9C"/>
    <w:rsid w:val="00B271EF"/>
    <w:rsid w:val="00B302B4"/>
    <w:rsid w:val="00B31D60"/>
    <w:rsid w:val="00B31F11"/>
    <w:rsid w:val="00B32840"/>
    <w:rsid w:val="00B3293B"/>
    <w:rsid w:val="00B32A4A"/>
    <w:rsid w:val="00B33592"/>
    <w:rsid w:val="00B33844"/>
    <w:rsid w:val="00B33A2B"/>
    <w:rsid w:val="00B34358"/>
    <w:rsid w:val="00B35EC3"/>
    <w:rsid w:val="00B36695"/>
    <w:rsid w:val="00B37BDB"/>
    <w:rsid w:val="00B37DFA"/>
    <w:rsid w:val="00B4134D"/>
    <w:rsid w:val="00B420D7"/>
    <w:rsid w:val="00B4221A"/>
    <w:rsid w:val="00B45B51"/>
    <w:rsid w:val="00B460BE"/>
    <w:rsid w:val="00B4688D"/>
    <w:rsid w:val="00B46CCD"/>
    <w:rsid w:val="00B477A8"/>
    <w:rsid w:val="00B50249"/>
    <w:rsid w:val="00B50BA3"/>
    <w:rsid w:val="00B5123D"/>
    <w:rsid w:val="00B51B32"/>
    <w:rsid w:val="00B51F4E"/>
    <w:rsid w:val="00B52014"/>
    <w:rsid w:val="00B53072"/>
    <w:rsid w:val="00B540DE"/>
    <w:rsid w:val="00B54921"/>
    <w:rsid w:val="00B54AB1"/>
    <w:rsid w:val="00B54B4B"/>
    <w:rsid w:val="00B54F77"/>
    <w:rsid w:val="00B56348"/>
    <w:rsid w:val="00B56732"/>
    <w:rsid w:val="00B57A9E"/>
    <w:rsid w:val="00B604E8"/>
    <w:rsid w:val="00B60E42"/>
    <w:rsid w:val="00B611AA"/>
    <w:rsid w:val="00B6181A"/>
    <w:rsid w:val="00B61FC6"/>
    <w:rsid w:val="00B63672"/>
    <w:rsid w:val="00B6378E"/>
    <w:rsid w:val="00B63A81"/>
    <w:rsid w:val="00B641BA"/>
    <w:rsid w:val="00B6420F"/>
    <w:rsid w:val="00B648BE"/>
    <w:rsid w:val="00B65A23"/>
    <w:rsid w:val="00B70A86"/>
    <w:rsid w:val="00B731A9"/>
    <w:rsid w:val="00B7369B"/>
    <w:rsid w:val="00B741A2"/>
    <w:rsid w:val="00B745F1"/>
    <w:rsid w:val="00B7559E"/>
    <w:rsid w:val="00B75A60"/>
    <w:rsid w:val="00B76341"/>
    <w:rsid w:val="00B767C3"/>
    <w:rsid w:val="00B77F92"/>
    <w:rsid w:val="00B81974"/>
    <w:rsid w:val="00B83C91"/>
    <w:rsid w:val="00B83CA0"/>
    <w:rsid w:val="00B8559A"/>
    <w:rsid w:val="00B855A4"/>
    <w:rsid w:val="00B85C22"/>
    <w:rsid w:val="00B85E2B"/>
    <w:rsid w:val="00B85F3C"/>
    <w:rsid w:val="00B867A7"/>
    <w:rsid w:val="00B909D8"/>
    <w:rsid w:val="00B91083"/>
    <w:rsid w:val="00B91661"/>
    <w:rsid w:val="00B91776"/>
    <w:rsid w:val="00B921C1"/>
    <w:rsid w:val="00B9466C"/>
    <w:rsid w:val="00B9503F"/>
    <w:rsid w:val="00B95BDF"/>
    <w:rsid w:val="00B961DE"/>
    <w:rsid w:val="00B96AD7"/>
    <w:rsid w:val="00BA0672"/>
    <w:rsid w:val="00BA0AE1"/>
    <w:rsid w:val="00BA2DB2"/>
    <w:rsid w:val="00BA3610"/>
    <w:rsid w:val="00BA5B7F"/>
    <w:rsid w:val="00BA617C"/>
    <w:rsid w:val="00BA65B9"/>
    <w:rsid w:val="00BA714F"/>
    <w:rsid w:val="00BA75D2"/>
    <w:rsid w:val="00BA781A"/>
    <w:rsid w:val="00BA79F7"/>
    <w:rsid w:val="00BB0D39"/>
    <w:rsid w:val="00BB2C07"/>
    <w:rsid w:val="00BB38E1"/>
    <w:rsid w:val="00BB44B4"/>
    <w:rsid w:val="00BB45DD"/>
    <w:rsid w:val="00BB4794"/>
    <w:rsid w:val="00BB63EC"/>
    <w:rsid w:val="00BB6C6B"/>
    <w:rsid w:val="00BB6E76"/>
    <w:rsid w:val="00BB70B8"/>
    <w:rsid w:val="00BB7261"/>
    <w:rsid w:val="00BB766E"/>
    <w:rsid w:val="00BC0651"/>
    <w:rsid w:val="00BC1AEA"/>
    <w:rsid w:val="00BC23CE"/>
    <w:rsid w:val="00BC3B45"/>
    <w:rsid w:val="00BC5613"/>
    <w:rsid w:val="00BC6601"/>
    <w:rsid w:val="00BC6943"/>
    <w:rsid w:val="00BD2291"/>
    <w:rsid w:val="00BD2390"/>
    <w:rsid w:val="00BD3374"/>
    <w:rsid w:val="00BD3CD6"/>
    <w:rsid w:val="00BD55A7"/>
    <w:rsid w:val="00BD59C1"/>
    <w:rsid w:val="00BE0903"/>
    <w:rsid w:val="00BE0940"/>
    <w:rsid w:val="00BE1582"/>
    <w:rsid w:val="00BE1FE7"/>
    <w:rsid w:val="00BE39EB"/>
    <w:rsid w:val="00BE423B"/>
    <w:rsid w:val="00BE45FB"/>
    <w:rsid w:val="00BE4B61"/>
    <w:rsid w:val="00BE4F52"/>
    <w:rsid w:val="00BE548D"/>
    <w:rsid w:val="00BE6BC1"/>
    <w:rsid w:val="00BF0FCA"/>
    <w:rsid w:val="00BF30F2"/>
    <w:rsid w:val="00BF33CB"/>
    <w:rsid w:val="00BF562B"/>
    <w:rsid w:val="00BF63B6"/>
    <w:rsid w:val="00BF63E0"/>
    <w:rsid w:val="00C00057"/>
    <w:rsid w:val="00C00637"/>
    <w:rsid w:val="00C02CFF"/>
    <w:rsid w:val="00C03EEF"/>
    <w:rsid w:val="00C049C2"/>
    <w:rsid w:val="00C06CEA"/>
    <w:rsid w:val="00C076F1"/>
    <w:rsid w:val="00C11DB6"/>
    <w:rsid w:val="00C12656"/>
    <w:rsid w:val="00C1331F"/>
    <w:rsid w:val="00C15A2F"/>
    <w:rsid w:val="00C1627F"/>
    <w:rsid w:val="00C17611"/>
    <w:rsid w:val="00C17B02"/>
    <w:rsid w:val="00C202E3"/>
    <w:rsid w:val="00C23C1D"/>
    <w:rsid w:val="00C26D95"/>
    <w:rsid w:val="00C27C9F"/>
    <w:rsid w:val="00C306D3"/>
    <w:rsid w:val="00C32DFB"/>
    <w:rsid w:val="00C333FE"/>
    <w:rsid w:val="00C34B58"/>
    <w:rsid w:val="00C3529E"/>
    <w:rsid w:val="00C35620"/>
    <w:rsid w:val="00C36199"/>
    <w:rsid w:val="00C4035A"/>
    <w:rsid w:val="00C40B09"/>
    <w:rsid w:val="00C40D1E"/>
    <w:rsid w:val="00C419AE"/>
    <w:rsid w:val="00C42FE7"/>
    <w:rsid w:val="00C43593"/>
    <w:rsid w:val="00C441FC"/>
    <w:rsid w:val="00C442FB"/>
    <w:rsid w:val="00C453C6"/>
    <w:rsid w:val="00C456D8"/>
    <w:rsid w:val="00C45AF0"/>
    <w:rsid w:val="00C467EE"/>
    <w:rsid w:val="00C46C1B"/>
    <w:rsid w:val="00C47A4E"/>
    <w:rsid w:val="00C50394"/>
    <w:rsid w:val="00C50C55"/>
    <w:rsid w:val="00C51ADB"/>
    <w:rsid w:val="00C51F18"/>
    <w:rsid w:val="00C52417"/>
    <w:rsid w:val="00C52DA3"/>
    <w:rsid w:val="00C52FCF"/>
    <w:rsid w:val="00C536DC"/>
    <w:rsid w:val="00C5423E"/>
    <w:rsid w:val="00C5540A"/>
    <w:rsid w:val="00C55C6F"/>
    <w:rsid w:val="00C5709A"/>
    <w:rsid w:val="00C57212"/>
    <w:rsid w:val="00C573EB"/>
    <w:rsid w:val="00C61445"/>
    <w:rsid w:val="00C6166E"/>
    <w:rsid w:val="00C624C3"/>
    <w:rsid w:val="00C62C0C"/>
    <w:rsid w:val="00C62F42"/>
    <w:rsid w:val="00C635D0"/>
    <w:rsid w:val="00C64B67"/>
    <w:rsid w:val="00C70C77"/>
    <w:rsid w:val="00C714CD"/>
    <w:rsid w:val="00C71C87"/>
    <w:rsid w:val="00C720D7"/>
    <w:rsid w:val="00C72200"/>
    <w:rsid w:val="00C727D6"/>
    <w:rsid w:val="00C749C6"/>
    <w:rsid w:val="00C75AFC"/>
    <w:rsid w:val="00C7600B"/>
    <w:rsid w:val="00C7673A"/>
    <w:rsid w:val="00C769F7"/>
    <w:rsid w:val="00C77CAC"/>
    <w:rsid w:val="00C77DC0"/>
    <w:rsid w:val="00C8016C"/>
    <w:rsid w:val="00C80901"/>
    <w:rsid w:val="00C81FFE"/>
    <w:rsid w:val="00C82648"/>
    <w:rsid w:val="00C82862"/>
    <w:rsid w:val="00C82D8E"/>
    <w:rsid w:val="00C831A8"/>
    <w:rsid w:val="00C84F10"/>
    <w:rsid w:val="00C85145"/>
    <w:rsid w:val="00C85B3F"/>
    <w:rsid w:val="00C85F09"/>
    <w:rsid w:val="00C87555"/>
    <w:rsid w:val="00C91799"/>
    <w:rsid w:val="00C9186E"/>
    <w:rsid w:val="00C918E3"/>
    <w:rsid w:val="00C92C1E"/>
    <w:rsid w:val="00C93324"/>
    <w:rsid w:val="00C93A69"/>
    <w:rsid w:val="00C9518B"/>
    <w:rsid w:val="00C951C2"/>
    <w:rsid w:val="00C95DB1"/>
    <w:rsid w:val="00C95F5E"/>
    <w:rsid w:val="00C9723D"/>
    <w:rsid w:val="00C974A3"/>
    <w:rsid w:val="00C9752B"/>
    <w:rsid w:val="00C97F00"/>
    <w:rsid w:val="00CA0798"/>
    <w:rsid w:val="00CA0A8E"/>
    <w:rsid w:val="00CA1C2E"/>
    <w:rsid w:val="00CA2304"/>
    <w:rsid w:val="00CA29A9"/>
    <w:rsid w:val="00CA316E"/>
    <w:rsid w:val="00CA3423"/>
    <w:rsid w:val="00CA3F35"/>
    <w:rsid w:val="00CA47C6"/>
    <w:rsid w:val="00CA523C"/>
    <w:rsid w:val="00CA5543"/>
    <w:rsid w:val="00CA577C"/>
    <w:rsid w:val="00CA6671"/>
    <w:rsid w:val="00CA7559"/>
    <w:rsid w:val="00CB06F6"/>
    <w:rsid w:val="00CB14C9"/>
    <w:rsid w:val="00CB1658"/>
    <w:rsid w:val="00CB2723"/>
    <w:rsid w:val="00CB3513"/>
    <w:rsid w:val="00CB3692"/>
    <w:rsid w:val="00CB56D6"/>
    <w:rsid w:val="00CB6296"/>
    <w:rsid w:val="00CB7F06"/>
    <w:rsid w:val="00CC1A79"/>
    <w:rsid w:val="00CC1D26"/>
    <w:rsid w:val="00CC2722"/>
    <w:rsid w:val="00CC3265"/>
    <w:rsid w:val="00CC40F2"/>
    <w:rsid w:val="00CC42A5"/>
    <w:rsid w:val="00CC4C8B"/>
    <w:rsid w:val="00CC53E0"/>
    <w:rsid w:val="00CC6851"/>
    <w:rsid w:val="00CD1C61"/>
    <w:rsid w:val="00CD4782"/>
    <w:rsid w:val="00CD5452"/>
    <w:rsid w:val="00CD586A"/>
    <w:rsid w:val="00CD5BA8"/>
    <w:rsid w:val="00CD64C2"/>
    <w:rsid w:val="00CD7484"/>
    <w:rsid w:val="00CD7BCB"/>
    <w:rsid w:val="00CE1453"/>
    <w:rsid w:val="00CE4934"/>
    <w:rsid w:val="00CE51AD"/>
    <w:rsid w:val="00CE5751"/>
    <w:rsid w:val="00CE6078"/>
    <w:rsid w:val="00CE63B4"/>
    <w:rsid w:val="00CE689C"/>
    <w:rsid w:val="00CE7A01"/>
    <w:rsid w:val="00CF29F1"/>
    <w:rsid w:val="00CF2AF4"/>
    <w:rsid w:val="00CF38BB"/>
    <w:rsid w:val="00CF3E61"/>
    <w:rsid w:val="00CF4527"/>
    <w:rsid w:val="00CF477B"/>
    <w:rsid w:val="00CF4E48"/>
    <w:rsid w:val="00CF4F77"/>
    <w:rsid w:val="00CF5369"/>
    <w:rsid w:val="00D00060"/>
    <w:rsid w:val="00D00846"/>
    <w:rsid w:val="00D00ED4"/>
    <w:rsid w:val="00D02123"/>
    <w:rsid w:val="00D0276E"/>
    <w:rsid w:val="00D03489"/>
    <w:rsid w:val="00D0389A"/>
    <w:rsid w:val="00D03ACC"/>
    <w:rsid w:val="00D041C9"/>
    <w:rsid w:val="00D050B7"/>
    <w:rsid w:val="00D0793E"/>
    <w:rsid w:val="00D07A3A"/>
    <w:rsid w:val="00D111FC"/>
    <w:rsid w:val="00D11A60"/>
    <w:rsid w:val="00D15BD4"/>
    <w:rsid w:val="00D164E8"/>
    <w:rsid w:val="00D1668E"/>
    <w:rsid w:val="00D16BC8"/>
    <w:rsid w:val="00D1741B"/>
    <w:rsid w:val="00D17DE8"/>
    <w:rsid w:val="00D17E08"/>
    <w:rsid w:val="00D20218"/>
    <w:rsid w:val="00D21C27"/>
    <w:rsid w:val="00D21E89"/>
    <w:rsid w:val="00D21FC8"/>
    <w:rsid w:val="00D2293F"/>
    <w:rsid w:val="00D270CB"/>
    <w:rsid w:val="00D27235"/>
    <w:rsid w:val="00D27624"/>
    <w:rsid w:val="00D27E0B"/>
    <w:rsid w:val="00D3025D"/>
    <w:rsid w:val="00D316CE"/>
    <w:rsid w:val="00D31BBF"/>
    <w:rsid w:val="00D348FD"/>
    <w:rsid w:val="00D34BBD"/>
    <w:rsid w:val="00D36108"/>
    <w:rsid w:val="00D36FAB"/>
    <w:rsid w:val="00D402AA"/>
    <w:rsid w:val="00D40ABF"/>
    <w:rsid w:val="00D41BA5"/>
    <w:rsid w:val="00D41D4B"/>
    <w:rsid w:val="00D429CA"/>
    <w:rsid w:val="00D43127"/>
    <w:rsid w:val="00D44D49"/>
    <w:rsid w:val="00D45C7A"/>
    <w:rsid w:val="00D45C9B"/>
    <w:rsid w:val="00D46E80"/>
    <w:rsid w:val="00D474F6"/>
    <w:rsid w:val="00D5254B"/>
    <w:rsid w:val="00D5287A"/>
    <w:rsid w:val="00D5393F"/>
    <w:rsid w:val="00D54BE8"/>
    <w:rsid w:val="00D54DFD"/>
    <w:rsid w:val="00D5575E"/>
    <w:rsid w:val="00D55A01"/>
    <w:rsid w:val="00D55C91"/>
    <w:rsid w:val="00D5733A"/>
    <w:rsid w:val="00D610F4"/>
    <w:rsid w:val="00D613E4"/>
    <w:rsid w:val="00D614F4"/>
    <w:rsid w:val="00D617CE"/>
    <w:rsid w:val="00D63CCE"/>
    <w:rsid w:val="00D6439F"/>
    <w:rsid w:val="00D64851"/>
    <w:rsid w:val="00D65020"/>
    <w:rsid w:val="00D66006"/>
    <w:rsid w:val="00D66B8D"/>
    <w:rsid w:val="00D66D5A"/>
    <w:rsid w:val="00D700A3"/>
    <w:rsid w:val="00D72366"/>
    <w:rsid w:val="00D74104"/>
    <w:rsid w:val="00D74AC6"/>
    <w:rsid w:val="00D75519"/>
    <w:rsid w:val="00D75D23"/>
    <w:rsid w:val="00D76C3D"/>
    <w:rsid w:val="00D76E6D"/>
    <w:rsid w:val="00D8005A"/>
    <w:rsid w:val="00D806B5"/>
    <w:rsid w:val="00D80DD0"/>
    <w:rsid w:val="00D81496"/>
    <w:rsid w:val="00D81FED"/>
    <w:rsid w:val="00D8645C"/>
    <w:rsid w:val="00D906D6"/>
    <w:rsid w:val="00D90900"/>
    <w:rsid w:val="00D90EAE"/>
    <w:rsid w:val="00D9135B"/>
    <w:rsid w:val="00D914CE"/>
    <w:rsid w:val="00D9213B"/>
    <w:rsid w:val="00D92C62"/>
    <w:rsid w:val="00D93276"/>
    <w:rsid w:val="00D93A33"/>
    <w:rsid w:val="00D93DC2"/>
    <w:rsid w:val="00D9653A"/>
    <w:rsid w:val="00D96744"/>
    <w:rsid w:val="00D97362"/>
    <w:rsid w:val="00D97727"/>
    <w:rsid w:val="00DA028A"/>
    <w:rsid w:val="00DA06F4"/>
    <w:rsid w:val="00DA300B"/>
    <w:rsid w:val="00DA3067"/>
    <w:rsid w:val="00DA3717"/>
    <w:rsid w:val="00DA3A07"/>
    <w:rsid w:val="00DA4AF5"/>
    <w:rsid w:val="00DA5FFF"/>
    <w:rsid w:val="00DA7C83"/>
    <w:rsid w:val="00DA7E3E"/>
    <w:rsid w:val="00DB11BB"/>
    <w:rsid w:val="00DB270E"/>
    <w:rsid w:val="00DB3723"/>
    <w:rsid w:val="00DB6AA9"/>
    <w:rsid w:val="00DC0F28"/>
    <w:rsid w:val="00DC367A"/>
    <w:rsid w:val="00DC5201"/>
    <w:rsid w:val="00DC52F6"/>
    <w:rsid w:val="00DC621E"/>
    <w:rsid w:val="00DC79E3"/>
    <w:rsid w:val="00DD07D3"/>
    <w:rsid w:val="00DD0B5C"/>
    <w:rsid w:val="00DD1332"/>
    <w:rsid w:val="00DD2DB4"/>
    <w:rsid w:val="00DD4204"/>
    <w:rsid w:val="00DD46E6"/>
    <w:rsid w:val="00DD5272"/>
    <w:rsid w:val="00DE059D"/>
    <w:rsid w:val="00DE1D98"/>
    <w:rsid w:val="00DE223D"/>
    <w:rsid w:val="00DE2997"/>
    <w:rsid w:val="00DE2E18"/>
    <w:rsid w:val="00DE315D"/>
    <w:rsid w:val="00DE31A7"/>
    <w:rsid w:val="00DE4411"/>
    <w:rsid w:val="00DE49D5"/>
    <w:rsid w:val="00DE4DC5"/>
    <w:rsid w:val="00DE5C74"/>
    <w:rsid w:val="00DE5DF3"/>
    <w:rsid w:val="00DE5F8C"/>
    <w:rsid w:val="00DF119D"/>
    <w:rsid w:val="00DF191D"/>
    <w:rsid w:val="00DF27C3"/>
    <w:rsid w:val="00DF2F2C"/>
    <w:rsid w:val="00DF3804"/>
    <w:rsid w:val="00DF4CBE"/>
    <w:rsid w:val="00DF6484"/>
    <w:rsid w:val="00E00E58"/>
    <w:rsid w:val="00E02058"/>
    <w:rsid w:val="00E03DA5"/>
    <w:rsid w:val="00E0441E"/>
    <w:rsid w:val="00E063EB"/>
    <w:rsid w:val="00E065A3"/>
    <w:rsid w:val="00E066BE"/>
    <w:rsid w:val="00E10E39"/>
    <w:rsid w:val="00E1179A"/>
    <w:rsid w:val="00E126EC"/>
    <w:rsid w:val="00E13940"/>
    <w:rsid w:val="00E14FF6"/>
    <w:rsid w:val="00E163C8"/>
    <w:rsid w:val="00E17246"/>
    <w:rsid w:val="00E207E3"/>
    <w:rsid w:val="00E217CA"/>
    <w:rsid w:val="00E21CD2"/>
    <w:rsid w:val="00E22480"/>
    <w:rsid w:val="00E235AA"/>
    <w:rsid w:val="00E24DA1"/>
    <w:rsid w:val="00E26373"/>
    <w:rsid w:val="00E273B4"/>
    <w:rsid w:val="00E301C5"/>
    <w:rsid w:val="00E30F0B"/>
    <w:rsid w:val="00E31222"/>
    <w:rsid w:val="00E313D8"/>
    <w:rsid w:val="00E321B6"/>
    <w:rsid w:val="00E323BD"/>
    <w:rsid w:val="00E32F99"/>
    <w:rsid w:val="00E33126"/>
    <w:rsid w:val="00E33794"/>
    <w:rsid w:val="00E33E8C"/>
    <w:rsid w:val="00E344E1"/>
    <w:rsid w:val="00E355BB"/>
    <w:rsid w:val="00E36026"/>
    <w:rsid w:val="00E36114"/>
    <w:rsid w:val="00E3663D"/>
    <w:rsid w:val="00E36A24"/>
    <w:rsid w:val="00E408C6"/>
    <w:rsid w:val="00E41285"/>
    <w:rsid w:val="00E41787"/>
    <w:rsid w:val="00E423AB"/>
    <w:rsid w:val="00E433AB"/>
    <w:rsid w:val="00E43D20"/>
    <w:rsid w:val="00E43F5C"/>
    <w:rsid w:val="00E4401F"/>
    <w:rsid w:val="00E4581D"/>
    <w:rsid w:val="00E45E9A"/>
    <w:rsid w:val="00E45EED"/>
    <w:rsid w:val="00E463BE"/>
    <w:rsid w:val="00E4713B"/>
    <w:rsid w:val="00E47ABA"/>
    <w:rsid w:val="00E5149B"/>
    <w:rsid w:val="00E51796"/>
    <w:rsid w:val="00E52163"/>
    <w:rsid w:val="00E52FC8"/>
    <w:rsid w:val="00E53DE2"/>
    <w:rsid w:val="00E57265"/>
    <w:rsid w:val="00E601BC"/>
    <w:rsid w:val="00E60328"/>
    <w:rsid w:val="00E60DAC"/>
    <w:rsid w:val="00E615B4"/>
    <w:rsid w:val="00E625AE"/>
    <w:rsid w:val="00E627EC"/>
    <w:rsid w:val="00E6364B"/>
    <w:rsid w:val="00E6368B"/>
    <w:rsid w:val="00E65656"/>
    <w:rsid w:val="00E65728"/>
    <w:rsid w:val="00E65CBA"/>
    <w:rsid w:val="00E71D5B"/>
    <w:rsid w:val="00E72980"/>
    <w:rsid w:val="00E730C6"/>
    <w:rsid w:val="00E73206"/>
    <w:rsid w:val="00E7453A"/>
    <w:rsid w:val="00E75CEF"/>
    <w:rsid w:val="00E76280"/>
    <w:rsid w:val="00E7700D"/>
    <w:rsid w:val="00E81794"/>
    <w:rsid w:val="00E854B7"/>
    <w:rsid w:val="00E85668"/>
    <w:rsid w:val="00E85C66"/>
    <w:rsid w:val="00E8796F"/>
    <w:rsid w:val="00E87A4A"/>
    <w:rsid w:val="00E902CD"/>
    <w:rsid w:val="00E92183"/>
    <w:rsid w:val="00E9255F"/>
    <w:rsid w:val="00E934F1"/>
    <w:rsid w:val="00E935EA"/>
    <w:rsid w:val="00E93861"/>
    <w:rsid w:val="00E944A7"/>
    <w:rsid w:val="00E9455F"/>
    <w:rsid w:val="00E95696"/>
    <w:rsid w:val="00E956F0"/>
    <w:rsid w:val="00E95C1F"/>
    <w:rsid w:val="00E96181"/>
    <w:rsid w:val="00E964C3"/>
    <w:rsid w:val="00E97133"/>
    <w:rsid w:val="00EA37B5"/>
    <w:rsid w:val="00EA5677"/>
    <w:rsid w:val="00EA6416"/>
    <w:rsid w:val="00EB0401"/>
    <w:rsid w:val="00EB0E9F"/>
    <w:rsid w:val="00EB2065"/>
    <w:rsid w:val="00EB32AD"/>
    <w:rsid w:val="00EB4DEA"/>
    <w:rsid w:val="00EB55BE"/>
    <w:rsid w:val="00EB6C41"/>
    <w:rsid w:val="00EB75C2"/>
    <w:rsid w:val="00EC0BC6"/>
    <w:rsid w:val="00EC1564"/>
    <w:rsid w:val="00EC3276"/>
    <w:rsid w:val="00EC4CD1"/>
    <w:rsid w:val="00EC75C3"/>
    <w:rsid w:val="00EC7952"/>
    <w:rsid w:val="00EC7A47"/>
    <w:rsid w:val="00ED0649"/>
    <w:rsid w:val="00ED2F3B"/>
    <w:rsid w:val="00ED398E"/>
    <w:rsid w:val="00ED40B7"/>
    <w:rsid w:val="00ED40EB"/>
    <w:rsid w:val="00ED4E0B"/>
    <w:rsid w:val="00ED4EF2"/>
    <w:rsid w:val="00ED5C8E"/>
    <w:rsid w:val="00ED60A4"/>
    <w:rsid w:val="00ED7D9D"/>
    <w:rsid w:val="00EE02FE"/>
    <w:rsid w:val="00EE0C99"/>
    <w:rsid w:val="00EE1179"/>
    <w:rsid w:val="00EE5E5B"/>
    <w:rsid w:val="00EF00FA"/>
    <w:rsid w:val="00EF0DF6"/>
    <w:rsid w:val="00EF2B30"/>
    <w:rsid w:val="00EF3EDC"/>
    <w:rsid w:val="00EF47BE"/>
    <w:rsid w:val="00EF4D87"/>
    <w:rsid w:val="00EF59EB"/>
    <w:rsid w:val="00EF7481"/>
    <w:rsid w:val="00F00015"/>
    <w:rsid w:val="00F01522"/>
    <w:rsid w:val="00F01D93"/>
    <w:rsid w:val="00F02218"/>
    <w:rsid w:val="00F02321"/>
    <w:rsid w:val="00F03603"/>
    <w:rsid w:val="00F04368"/>
    <w:rsid w:val="00F04AB8"/>
    <w:rsid w:val="00F051CB"/>
    <w:rsid w:val="00F05349"/>
    <w:rsid w:val="00F075BF"/>
    <w:rsid w:val="00F1018E"/>
    <w:rsid w:val="00F10235"/>
    <w:rsid w:val="00F10C5E"/>
    <w:rsid w:val="00F11F52"/>
    <w:rsid w:val="00F12067"/>
    <w:rsid w:val="00F138DD"/>
    <w:rsid w:val="00F1498F"/>
    <w:rsid w:val="00F14B75"/>
    <w:rsid w:val="00F157A9"/>
    <w:rsid w:val="00F15A69"/>
    <w:rsid w:val="00F15A72"/>
    <w:rsid w:val="00F15B46"/>
    <w:rsid w:val="00F168AF"/>
    <w:rsid w:val="00F22063"/>
    <w:rsid w:val="00F251D7"/>
    <w:rsid w:val="00F26394"/>
    <w:rsid w:val="00F26C3E"/>
    <w:rsid w:val="00F26E02"/>
    <w:rsid w:val="00F27A48"/>
    <w:rsid w:val="00F3062C"/>
    <w:rsid w:val="00F307E6"/>
    <w:rsid w:val="00F312CB"/>
    <w:rsid w:val="00F325EC"/>
    <w:rsid w:val="00F32C9C"/>
    <w:rsid w:val="00F33F03"/>
    <w:rsid w:val="00F34649"/>
    <w:rsid w:val="00F34E87"/>
    <w:rsid w:val="00F351A4"/>
    <w:rsid w:val="00F36C66"/>
    <w:rsid w:val="00F4055D"/>
    <w:rsid w:val="00F40745"/>
    <w:rsid w:val="00F40AC6"/>
    <w:rsid w:val="00F41BAE"/>
    <w:rsid w:val="00F41D09"/>
    <w:rsid w:val="00F43736"/>
    <w:rsid w:val="00F444DA"/>
    <w:rsid w:val="00F46381"/>
    <w:rsid w:val="00F47687"/>
    <w:rsid w:val="00F5029B"/>
    <w:rsid w:val="00F502FA"/>
    <w:rsid w:val="00F51360"/>
    <w:rsid w:val="00F51600"/>
    <w:rsid w:val="00F52335"/>
    <w:rsid w:val="00F5568D"/>
    <w:rsid w:val="00F56535"/>
    <w:rsid w:val="00F57578"/>
    <w:rsid w:val="00F57CFE"/>
    <w:rsid w:val="00F60632"/>
    <w:rsid w:val="00F61064"/>
    <w:rsid w:val="00F61682"/>
    <w:rsid w:val="00F61D7C"/>
    <w:rsid w:val="00F62894"/>
    <w:rsid w:val="00F62991"/>
    <w:rsid w:val="00F63339"/>
    <w:rsid w:val="00F649D8"/>
    <w:rsid w:val="00F65AA7"/>
    <w:rsid w:val="00F65DC6"/>
    <w:rsid w:val="00F67646"/>
    <w:rsid w:val="00F72297"/>
    <w:rsid w:val="00F73E4E"/>
    <w:rsid w:val="00F7459F"/>
    <w:rsid w:val="00F75BDC"/>
    <w:rsid w:val="00F75E06"/>
    <w:rsid w:val="00F763E9"/>
    <w:rsid w:val="00F801F5"/>
    <w:rsid w:val="00F80B68"/>
    <w:rsid w:val="00F825C0"/>
    <w:rsid w:val="00F84A2E"/>
    <w:rsid w:val="00F851C0"/>
    <w:rsid w:val="00F859E8"/>
    <w:rsid w:val="00F87582"/>
    <w:rsid w:val="00F876BF"/>
    <w:rsid w:val="00F93301"/>
    <w:rsid w:val="00F93F10"/>
    <w:rsid w:val="00F95609"/>
    <w:rsid w:val="00F95F64"/>
    <w:rsid w:val="00FA0000"/>
    <w:rsid w:val="00FA0AD3"/>
    <w:rsid w:val="00FA3671"/>
    <w:rsid w:val="00FA420C"/>
    <w:rsid w:val="00FA470F"/>
    <w:rsid w:val="00FA4CFD"/>
    <w:rsid w:val="00FA4E59"/>
    <w:rsid w:val="00FA5720"/>
    <w:rsid w:val="00FA6889"/>
    <w:rsid w:val="00FA7B22"/>
    <w:rsid w:val="00FA7C51"/>
    <w:rsid w:val="00FB0268"/>
    <w:rsid w:val="00FB0F3F"/>
    <w:rsid w:val="00FB135E"/>
    <w:rsid w:val="00FB186B"/>
    <w:rsid w:val="00FB1D78"/>
    <w:rsid w:val="00FB2623"/>
    <w:rsid w:val="00FB2C87"/>
    <w:rsid w:val="00FB5D8F"/>
    <w:rsid w:val="00FB6C53"/>
    <w:rsid w:val="00FB6CCC"/>
    <w:rsid w:val="00FC2F23"/>
    <w:rsid w:val="00FC4926"/>
    <w:rsid w:val="00FC5938"/>
    <w:rsid w:val="00FC6303"/>
    <w:rsid w:val="00FC6711"/>
    <w:rsid w:val="00FC6CF4"/>
    <w:rsid w:val="00FC6E90"/>
    <w:rsid w:val="00FC7B42"/>
    <w:rsid w:val="00FD2119"/>
    <w:rsid w:val="00FD220B"/>
    <w:rsid w:val="00FD281E"/>
    <w:rsid w:val="00FD2DFA"/>
    <w:rsid w:val="00FD3435"/>
    <w:rsid w:val="00FD377F"/>
    <w:rsid w:val="00FD38C1"/>
    <w:rsid w:val="00FD4941"/>
    <w:rsid w:val="00FD6217"/>
    <w:rsid w:val="00FD7890"/>
    <w:rsid w:val="00FE0359"/>
    <w:rsid w:val="00FE0B12"/>
    <w:rsid w:val="00FE1943"/>
    <w:rsid w:val="00FE226A"/>
    <w:rsid w:val="00FE2596"/>
    <w:rsid w:val="00FE2D5E"/>
    <w:rsid w:val="00FE5539"/>
    <w:rsid w:val="00FE5792"/>
    <w:rsid w:val="00FE78BE"/>
    <w:rsid w:val="00FF1A16"/>
    <w:rsid w:val="00FF1CAC"/>
    <w:rsid w:val="00FF2547"/>
    <w:rsid w:val="00FF2AE7"/>
    <w:rsid w:val="00FF3367"/>
    <w:rsid w:val="00FF6C3B"/>
    <w:rsid w:val="00FF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364F63"/>
    <w:pPr>
      <w:widowControl w:val="0"/>
      <w:adjustRightInd w:val="0"/>
      <w:spacing w:line="300" w:lineRule="atLeast"/>
      <w:textAlignment w:val="baseline"/>
    </w:pPr>
    <w:rPr>
      <w:rFonts w:ascii="Tahoma" w:hAnsi="Tahoma" w:cs="Tahoma"/>
    </w:rPr>
  </w:style>
  <w:style w:type="paragraph" w:styleId="10">
    <w:name w:val="heading 1"/>
    <w:basedOn w:val="a4"/>
    <w:next w:val="a4"/>
    <w:link w:val="1Char"/>
    <w:autoRedefine/>
    <w:qFormat/>
    <w:rsid w:val="00E4713B"/>
    <w:pPr>
      <w:keepNext/>
      <w:pageBreakBefore/>
      <w:widowControl/>
      <w:numPr>
        <w:numId w:val="42"/>
      </w:numPr>
      <w:pBdr>
        <w:bottom w:val="single" w:sz="12" w:space="1" w:color="808080"/>
      </w:pBdr>
      <w:adjustRightInd/>
      <w:spacing w:before="320" w:after="1200" w:line="240" w:lineRule="auto"/>
      <w:textAlignment w:val="auto"/>
      <w:outlineLvl w:val="0"/>
    </w:pPr>
    <w:rPr>
      <w:rFonts w:eastAsia="Tahoma"/>
      <w:b/>
      <w:noProof/>
      <w:spacing w:val="-4"/>
      <w:kern w:val="52"/>
      <w:sz w:val="28"/>
      <w:szCs w:val="28"/>
      <w:u w:color="0000FF"/>
    </w:rPr>
  </w:style>
  <w:style w:type="paragraph" w:styleId="21">
    <w:name w:val="heading 2"/>
    <w:basedOn w:val="a4"/>
    <w:next w:val="a4"/>
    <w:link w:val="2Char"/>
    <w:autoRedefine/>
    <w:qFormat/>
    <w:rsid w:val="002E568E"/>
    <w:pPr>
      <w:keepNext/>
      <w:widowControl/>
      <w:numPr>
        <w:ilvl w:val="1"/>
        <w:numId w:val="42"/>
      </w:numPr>
      <w:tabs>
        <w:tab w:val="clear" w:pos="1985"/>
        <w:tab w:val="num" w:pos="425"/>
      </w:tabs>
      <w:adjustRightInd/>
      <w:spacing w:before="60" w:after="60" w:line="240" w:lineRule="auto"/>
      <w:ind w:left="425"/>
      <w:textAlignment w:val="auto"/>
      <w:outlineLvl w:val="1"/>
    </w:pPr>
    <w:rPr>
      <w:rFonts w:eastAsia="宋体"/>
      <w:sz w:val="28"/>
      <w:szCs w:val="28"/>
      <w:lang w:eastAsia="zh-CN"/>
    </w:rPr>
  </w:style>
  <w:style w:type="paragraph" w:styleId="31">
    <w:name w:val="heading 3"/>
    <w:basedOn w:val="a4"/>
    <w:next w:val="a4"/>
    <w:link w:val="3Char"/>
    <w:autoRedefine/>
    <w:qFormat/>
    <w:rsid w:val="009C6687"/>
    <w:pPr>
      <w:keepNext/>
      <w:numPr>
        <w:ilvl w:val="2"/>
        <w:numId w:val="42"/>
      </w:numPr>
      <w:spacing w:before="60" w:after="60" w:line="240" w:lineRule="auto"/>
      <w:outlineLvl w:val="2"/>
    </w:pPr>
    <w:rPr>
      <w:sz w:val="24"/>
      <w:szCs w:val="24"/>
    </w:rPr>
  </w:style>
  <w:style w:type="paragraph" w:styleId="40">
    <w:name w:val="heading 4"/>
    <w:basedOn w:val="a4"/>
    <w:next w:val="a4"/>
    <w:autoRedefine/>
    <w:qFormat/>
    <w:rsid w:val="009C6687"/>
    <w:pPr>
      <w:keepNext/>
      <w:numPr>
        <w:ilvl w:val="3"/>
        <w:numId w:val="42"/>
      </w:numPr>
      <w:tabs>
        <w:tab w:val="left" w:pos="1120"/>
      </w:tabs>
      <w:spacing w:before="60" w:after="60" w:line="240" w:lineRule="auto"/>
      <w:outlineLvl w:val="3"/>
    </w:pPr>
    <w:rPr>
      <w:rFonts w:cs="Times New Roman"/>
      <w:sz w:val="22"/>
      <w:szCs w:val="36"/>
    </w:rPr>
  </w:style>
  <w:style w:type="paragraph" w:styleId="52">
    <w:name w:val="heading 5"/>
    <w:basedOn w:val="a4"/>
    <w:next w:val="a4"/>
    <w:autoRedefine/>
    <w:qFormat/>
    <w:rsid w:val="009C6687"/>
    <w:pPr>
      <w:keepNext/>
      <w:numPr>
        <w:ilvl w:val="4"/>
        <w:numId w:val="42"/>
      </w:numPr>
      <w:spacing w:line="240" w:lineRule="auto"/>
      <w:outlineLvl w:val="4"/>
    </w:pPr>
    <w:rPr>
      <w:rFonts w:cs="Times New Roman"/>
      <w:bCs/>
      <w:sz w:val="22"/>
      <w:szCs w:val="36"/>
    </w:rPr>
  </w:style>
  <w:style w:type="paragraph" w:styleId="6">
    <w:name w:val="heading 6"/>
    <w:basedOn w:val="a4"/>
    <w:next w:val="a4"/>
    <w:qFormat/>
    <w:rsid w:val="009C6687"/>
    <w:pPr>
      <w:keepNext/>
      <w:numPr>
        <w:ilvl w:val="5"/>
        <w:numId w:val="42"/>
      </w:numPr>
      <w:spacing w:line="240" w:lineRule="auto"/>
      <w:outlineLvl w:val="5"/>
    </w:pPr>
    <w:rPr>
      <w:rFonts w:ascii="Arial" w:hAnsi="Arial" w:cs="Times New Roman"/>
      <w:sz w:val="22"/>
      <w:szCs w:val="36"/>
    </w:rPr>
  </w:style>
  <w:style w:type="paragraph" w:styleId="7">
    <w:name w:val="heading 7"/>
    <w:basedOn w:val="a4"/>
    <w:next w:val="a4"/>
    <w:qFormat/>
    <w:rsid w:val="00154680"/>
    <w:pPr>
      <w:keepNext/>
      <w:spacing w:line="720" w:lineRule="atLeast"/>
      <w:ind w:leftChars="400" w:left="400"/>
      <w:outlineLvl w:val="6"/>
    </w:pPr>
    <w:rPr>
      <w:rFonts w:ascii="Arial" w:hAnsi="Arial" w:cs="Times New Roman"/>
      <w:b/>
      <w:bCs/>
      <w:sz w:val="36"/>
      <w:szCs w:val="36"/>
    </w:rPr>
  </w:style>
  <w:style w:type="paragraph" w:styleId="8">
    <w:name w:val="heading 8"/>
    <w:basedOn w:val="a4"/>
    <w:next w:val="a4"/>
    <w:qFormat/>
    <w:rsid w:val="00154680"/>
    <w:pPr>
      <w:keepNext/>
      <w:spacing w:line="720" w:lineRule="atLeast"/>
      <w:ind w:leftChars="400" w:left="400"/>
      <w:outlineLvl w:val="7"/>
    </w:pPr>
    <w:rPr>
      <w:rFonts w:ascii="Arial" w:hAnsi="Arial" w:cs="Times New Roman"/>
      <w:sz w:val="36"/>
      <w:szCs w:val="36"/>
    </w:rPr>
  </w:style>
  <w:style w:type="paragraph" w:styleId="9">
    <w:name w:val="heading 9"/>
    <w:basedOn w:val="a4"/>
    <w:next w:val="a4"/>
    <w:qFormat/>
    <w:rsid w:val="00154680"/>
    <w:pPr>
      <w:keepNext/>
      <w:spacing w:line="720" w:lineRule="atLeast"/>
      <w:ind w:leftChars="400" w:left="400"/>
      <w:outlineLvl w:val="8"/>
    </w:pPr>
    <w:rPr>
      <w:rFonts w:ascii="Arial" w:hAnsi="Arial" w:cs="Times New Roman"/>
      <w:sz w:val="36"/>
      <w:szCs w:val="3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link w:val="Char"/>
    <w:autoRedefine/>
    <w:rsid w:val="00EF59EB"/>
    <w:pPr>
      <w:tabs>
        <w:tab w:val="center" w:pos="4998"/>
        <w:tab w:val="right" w:pos="9906"/>
      </w:tabs>
      <w:snapToGrid w:val="0"/>
      <w:spacing w:line="240" w:lineRule="atLeast"/>
      <w:jc w:val="center"/>
    </w:pPr>
    <w:rPr>
      <w:rFonts w:eastAsia="Tahoma"/>
      <w:sz w:val="16"/>
    </w:rPr>
  </w:style>
  <w:style w:type="paragraph" w:customStyle="1" w:styleId="BLOCKDIAGRAM">
    <w:name w:val="BLOCK DIAGRAM"/>
    <w:semiHidden/>
    <w:rsid w:val="00154680"/>
    <w:pPr>
      <w:spacing w:line="300" w:lineRule="atLeast"/>
      <w:ind w:left="629" w:hanging="629"/>
      <w:jc w:val="center"/>
    </w:pPr>
    <w:rPr>
      <w:rFonts w:ascii="Tahoma" w:eastAsia="Tahoma" w:hAnsi="Tahoma" w:cs="Tahoma"/>
      <w:color w:val="0000FF"/>
      <w:sz w:val="24"/>
      <w:szCs w:val="24"/>
    </w:rPr>
  </w:style>
  <w:style w:type="paragraph" w:customStyle="1" w:styleId="DISCLAIMER">
    <w:name w:val="DISCLAIMER"/>
    <w:rsid w:val="00154680"/>
    <w:pPr>
      <w:spacing w:line="300" w:lineRule="atLeast"/>
      <w:ind w:left="629" w:hanging="629"/>
      <w:jc w:val="both"/>
    </w:pPr>
    <w:rPr>
      <w:rFonts w:ascii="Tahoma" w:eastAsia="Tahoma" w:hAnsi="Tahoma" w:cs="Tahoma"/>
      <w:b/>
      <w:color w:val="333399"/>
    </w:rPr>
  </w:style>
  <w:style w:type="paragraph" w:customStyle="1" w:styleId="a9">
    <w:name w:val="表格標題"/>
    <w:basedOn w:val="a4"/>
    <w:link w:val="aa"/>
    <w:rsid w:val="00154680"/>
    <w:rPr>
      <w:b/>
      <w:color w:val="0000FF"/>
    </w:rPr>
  </w:style>
  <w:style w:type="paragraph" w:styleId="ab">
    <w:name w:val="header"/>
    <w:basedOn w:val="a4"/>
    <w:link w:val="Char0"/>
    <w:rsid w:val="00154680"/>
    <w:pPr>
      <w:tabs>
        <w:tab w:val="center" w:pos="4153"/>
        <w:tab w:val="right" w:pos="8306"/>
      </w:tabs>
      <w:snapToGrid w:val="0"/>
      <w:spacing w:line="240" w:lineRule="atLeast"/>
      <w:jc w:val="right"/>
    </w:pPr>
  </w:style>
  <w:style w:type="numbering" w:styleId="111111">
    <w:name w:val="Outline List 2"/>
    <w:basedOn w:val="a7"/>
    <w:semiHidden/>
    <w:rsid w:val="00154680"/>
    <w:pPr>
      <w:numPr>
        <w:numId w:val="1"/>
      </w:numPr>
    </w:pPr>
  </w:style>
  <w:style w:type="paragraph" w:styleId="a0">
    <w:name w:val="List Bullet"/>
    <w:basedOn w:val="a4"/>
    <w:rsid w:val="00B63A81"/>
    <w:pPr>
      <w:numPr>
        <w:numId w:val="24"/>
      </w:numPr>
      <w:ind w:left="284" w:hanging="284"/>
    </w:pPr>
  </w:style>
  <w:style w:type="paragraph" w:styleId="20">
    <w:name w:val="List Bullet 2"/>
    <w:basedOn w:val="a0"/>
    <w:next w:val="a4"/>
    <w:rsid w:val="00154680"/>
    <w:pPr>
      <w:numPr>
        <w:numId w:val="34"/>
      </w:numPr>
    </w:pPr>
    <w:rPr>
      <w:color w:val="0000FF"/>
    </w:rPr>
  </w:style>
  <w:style w:type="paragraph" w:customStyle="1" w:styleId="TableNotes">
    <w:name w:val="Table Notes"/>
    <w:next w:val="a4"/>
    <w:rsid w:val="00154680"/>
    <w:pPr>
      <w:spacing w:line="300" w:lineRule="atLeast"/>
      <w:ind w:left="629" w:hanging="629"/>
    </w:pPr>
    <w:rPr>
      <w:rFonts w:ascii="Tahoma" w:eastAsia="Tahoma" w:hAnsi="Tahoma" w:cs="Tahoma"/>
      <w:b/>
      <w:sz w:val="16"/>
      <w:szCs w:val="16"/>
    </w:rPr>
  </w:style>
  <w:style w:type="paragraph" w:customStyle="1" w:styleId="ac">
    <w:name w:val="表內文字"/>
    <w:basedOn w:val="a4"/>
    <w:link w:val="ad"/>
    <w:rsid w:val="00154680"/>
    <w:rPr>
      <w:color w:val="000000"/>
    </w:rPr>
  </w:style>
  <w:style w:type="paragraph" w:customStyle="1" w:styleId="ae">
    <w:name w:val="表內文字+置中"/>
    <w:basedOn w:val="ac"/>
    <w:next w:val="a4"/>
    <w:semiHidden/>
    <w:rsid w:val="00154680"/>
    <w:pPr>
      <w:jc w:val="center"/>
    </w:pPr>
    <w:rPr>
      <w:rFonts w:cs="PMingLiU"/>
      <w:iCs/>
    </w:rPr>
  </w:style>
  <w:style w:type="paragraph" w:styleId="41">
    <w:name w:val="List Bullet 4"/>
    <w:basedOn w:val="a4"/>
    <w:rsid w:val="00B63A81"/>
    <w:pPr>
      <w:numPr>
        <w:numId w:val="22"/>
      </w:numPr>
      <w:tabs>
        <w:tab w:val="clear" w:pos="927"/>
        <w:tab w:val="num" w:pos="854"/>
      </w:tabs>
      <w:snapToGrid w:val="0"/>
      <w:ind w:left="851" w:hanging="284"/>
    </w:pPr>
  </w:style>
  <w:style w:type="paragraph" w:customStyle="1" w:styleId="af">
    <w:name w:val="表內文字 + 紅色"/>
    <w:semiHidden/>
    <w:rsid w:val="00154680"/>
    <w:pPr>
      <w:shd w:val="clear" w:color="auto" w:fill="E6E6E6"/>
      <w:spacing w:line="300" w:lineRule="atLeast"/>
      <w:ind w:left="629" w:hanging="629"/>
    </w:pPr>
    <w:rPr>
      <w:rFonts w:ascii="Tahoma" w:eastAsia="Tahoma" w:hAnsi="Tahoma" w:cs="Tahoma"/>
      <w:vanish/>
      <w:color w:val="FF0000"/>
    </w:rPr>
  </w:style>
  <w:style w:type="paragraph" w:customStyle="1" w:styleId="af0">
    <w:name w:val="表格標題 + 置中"/>
    <w:basedOn w:val="a9"/>
    <w:semiHidden/>
    <w:rsid w:val="00154680"/>
    <w:pPr>
      <w:jc w:val="center"/>
    </w:pPr>
    <w:rPr>
      <w:rFonts w:cs="PMingLiU"/>
      <w:bCs/>
    </w:rPr>
  </w:style>
  <w:style w:type="paragraph" w:customStyle="1" w:styleId="af1">
    <w:name w:val="表格標題 + 紅色"/>
    <w:basedOn w:val="a9"/>
    <w:semiHidden/>
    <w:rsid w:val="00154680"/>
    <w:rPr>
      <w:bCs/>
      <w:vanish/>
      <w:color w:val="FF0000"/>
    </w:rPr>
  </w:style>
  <w:style w:type="paragraph" w:customStyle="1" w:styleId="Figure">
    <w:name w:val="Figure"/>
    <w:basedOn w:val="a4"/>
    <w:next w:val="a4"/>
    <w:rsid w:val="00154680"/>
    <w:pPr>
      <w:numPr>
        <w:numId w:val="6"/>
      </w:numPr>
      <w:snapToGrid w:val="0"/>
      <w:jc w:val="center"/>
    </w:pPr>
    <w:rPr>
      <w:b/>
    </w:rPr>
  </w:style>
  <w:style w:type="paragraph" w:styleId="af2">
    <w:name w:val="Body Text"/>
    <w:basedOn w:val="a4"/>
    <w:semiHidden/>
    <w:rsid w:val="00154680"/>
    <w:pPr>
      <w:spacing w:after="120"/>
    </w:pPr>
  </w:style>
  <w:style w:type="paragraph" w:styleId="af3">
    <w:name w:val="Document Map"/>
    <w:basedOn w:val="a4"/>
    <w:semiHidden/>
    <w:rsid w:val="00154680"/>
    <w:pPr>
      <w:shd w:val="clear" w:color="auto" w:fill="000080"/>
    </w:pPr>
    <w:rPr>
      <w:rFonts w:ascii="Arial" w:hAnsi="Arial" w:cs="Times New Roman"/>
    </w:rPr>
  </w:style>
  <w:style w:type="table" w:styleId="af4">
    <w:name w:val="Table Grid"/>
    <w:basedOn w:val="MStarStandard"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Table">
    <w:name w:val="Table"/>
    <w:basedOn w:val="Figure"/>
    <w:next w:val="a4"/>
    <w:rsid w:val="00154680"/>
    <w:pPr>
      <w:numPr>
        <w:numId w:val="12"/>
      </w:numPr>
      <w:jc w:val="left"/>
    </w:pPr>
  </w:style>
  <w:style w:type="table" w:styleId="12">
    <w:name w:val="Table Column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ascii="Tahoma" w:hAnsi="Tahoma"/>
      <w:b/>
      <w:bCs/>
      <w:color w:val="0000FF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28" w:type="dxa"/>
        <w:left w:w="57" w:type="dxa"/>
        <w:bottom w:w="28" w:type="dxa"/>
        <w:right w:w="57" w:type="dxa"/>
      </w:tblCellMar>
    </w:tblPr>
    <w:trPr>
      <w:tblHeader/>
    </w:trPr>
    <w:tcPr>
      <w:shd w:val="clear" w:color="auto" w:fill="E6E6E6"/>
    </w:tcPr>
    <w:tblStylePr w:type="firstRow">
      <w:pPr>
        <w:wordWrap/>
        <w:spacing w:beforeLines="0" w:beforeAutospacing="0" w:afterLines="0" w:afterAutospacing="0" w:line="300" w:lineRule="atLeast"/>
        <w:contextualSpacing w:val="0"/>
      </w:pPr>
      <w:rPr>
        <w:b w:val="0"/>
        <w:bCs w:val="0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Table Theme"/>
    <w:basedOn w:val="a6"/>
    <w:rsid w:val="006A6A5E"/>
    <w:pPr>
      <w:spacing w:line="300" w:lineRule="atLeast"/>
    </w:pPr>
    <w:rPr>
      <w:rFonts w:ascii="Tahoma" w:hAnsi="Tahoma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jc w:val="center"/>
    </w:trPr>
    <w:tblStylePr w:type="firstRow">
      <w:rPr>
        <w:b/>
        <w:bCs w:val="0"/>
        <w:color w:val="0000FF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eastAsia="Cambria"/>
        <w:b w:val="0"/>
        <w:bCs w:val="0"/>
        <w:sz w:val="2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neCell">
      <w:rPr>
        <w:b/>
        <w:bCs/>
      </w:rPr>
    </w:tblStylePr>
    <w:tblStylePr w:type="nwCell">
      <w:rPr>
        <w:rFonts w:eastAsia="Cambria"/>
      </w:rPr>
    </w:tblStylePr>
    <w:tblStylePr w:type="swCell">
      <w:rPr>
        <w:b/>
        <w:bCs/>
      </w:rPr>
    </w:tblStylePr>
  </w:style>
  <w:style w:type="character" w:customStyle="1" w:styleId="110">
    <w:name w:val="字元 字元11"/>
    <w:semiHidden/>
    <w:rsid w:val="00154680"/>
    <w:rPr>
      <w:rFonts w:ascii="Tahoma" w:hAnsi="Tahoma" w:cs="Tahoma"/>
      <w:lang w:val="en-US" w:eastAsia="zh-TW" w:bidi="ar-SA"/>
    </w:rPr>
  </w:style>
  <w:style w:type="table" w:styleId="42">
    <w:name w:val="Table Columns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eastAsia="Tahom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customStyle="1" w:styleId="3Char">
    <w:name w:val="标题 3 Char"/>
    <w:link w:val="31"/>
    <w:rsid w:val="009C6687"/>
    <w:rPr>
      <w:rFonts w:ascii="Tahoma" w:hAnsi="Tahoma" w:cs="Tahoma"/>
      <w:sz w:val="24"/>
      <w:szCs w:val="24"/>
    </w:rPr>
  </w:style>
  <w:style w:type="character" w:customStyle="1" w:styleId="Char">
    <w:name w:val="页脚 Char"/>
    <w:link w:val="a8"/>
    <w:locked/>
    <w:rsid w:val="00EF59EB"/>
    <w:rPr>
      <w:rFonts w:ascii="Tahoma" w:eastAsia="Tahoma" w:hAnsi="Tahoma" w:cs="Tahoma"/>
      <w:sz w:val="16"/>
    </w:rPr>
  </w:style>
  <w:style w:type="character" w:customStyle="1" w:styleId="Char0">
    <w:name w:val="页眉 Char"/>
    <w:link w:val="ab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forPN">
    <w:name w:val="頁首 for PN"/>
    <w:basedOn w:val="ab"/>
    <w:rsid w:val="00154680"/>
    <w:rPr>
      <w:b/>
      <w:color w:val="0000FF"/>
    </w:rPr>
  </w:style>
  <w:style w:type="numbering" w:styleId="1111110">
    <w:name w:val="Outline List 1"/>
    <w:basedOn w:val="a7"/>
    <w:semiHidden/>
    <w:rsid w:val="00154680"/>
    <w:pPr>
      <w:numPr>
        <w:numId w:val="2"/>
      </w:numPr>
    </w:pPr>
  </w:style>
  <w:style w:type="character" w:styleId="HTML">
    <w:name w:val="HTML Acronym"/>
    <w:basedOn w:val="a5"/>
    <w:semiHidden/>
    <w:rsid w:val="00154680"/>
  </w:style>
  <w:style w:type="paragraph" w:styleId="HTML0">
    <w:name w:val="HTML Address"/>
    <w:basedOn w:val="a4"/>
    <w:semiHidden/>
    <w:rsid w:val="00154680"/>
    <w:rPr>
      <w:i/>
      <w:iCs/>
    </w:rPr>
  </w:style>
  <w:style w:type="character" w:styleId="HTML1">
    <w:name w:val="HTML Cite"/>
    <w:semiHidden/>
    <w:rsid w:val="00154680"/>
    <w:rPr>
      <w:i/>
      <w:iCs/>
    </w:rPr>
  </w:style>
  <w:style w:type="character" w:styleId="HTML2">
    <w:name w:val="HTML Code"/>
    <w:semiHidden/>
    <w:rsid w:val="00154680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154680"/>
    <w:rPr>
      <w:i/>
      <w:iCs/>
    </w:rPr>
  </w:style>
  <w:style w:type="character" w:styleId="HTML4">
    <w:name w:val="HTML Keyboard"/>
    <w:semiHidden/>
    <w:rsid w:val="00154680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semiHidden/>
    <w:rsid w:val="00154680"/>
    <w:rPr>
      <w:rFonts w:ascii="Courier New" w:hAnsi="Courier New" w:cs="Courier New"/>
    </w:rPr>
  </w:style>
  <w:style w:type="character" w:styleId="HTML6">
    <w:name w:val="HTML Sample"/>
    <w:semiHidden/>
    <w:rsid w:val="00154680"/>
    <w:rPr>
      <w:rFonts w:ascii="Courier New" w:hAnsi="Courier New" w:cs="Courier New"/>
    </w:rPr>
  </w:style>
  <w:style w:type="character" w:styleId="HTML7">
    <w:name w:val="HTML Typewriter"/>
    <w:semiHidden/>
    <w:rsid w:val="00154680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154680"/>
    <w:rPr>
      <w:i/>
      <w:iCs/>
    </w:rPr>
  </w:style>
  <w:style w:type="character" w:styleId="af6">
    <w:name w:val="FollowedHyperlink"/>
    <w:semiHidden/>
    <w:rsid w:val="00154680"/>
    <w:rPr>
      <w:color w:val="800080"/>
      <w:u w:val="single"/>
    </w:rPr>
  </w:style>
  <w:style w:type="paragraph" w:styleId="af7">
    <w:name w:val="Normal (Web)"/>
    <w:basedOn w:val="a4"/>
    <w:semiHidden/>
    <w:rsid w:val="00154680"/>
    <w:rPr>
      <w:rFonts w:ascii="Times New Roman" w:hAnsi="Times New Roman" w:cs="Times New Roman"/>
      <w:sz w:val="24"/>
      <w:szCs w:val="24"/>
    </w:rPr>
  </w:style>
  <w:style w:type="paragraph" w:styleId="af8">
    <w:name w:val="Normal Indent"/>
    <w:basedOn w:val="a4"/>
    <w:semiHidden/>
    <w:rsid w:val="00154680"/>
    <w:pPr>
      <w:ind w:leftChars="200" w:left="480"/>
    </w:pPr>
  </w:style>
  <w:style w:type="numbering" w:styleId="a1">
    <w:name w:val="Outline List 3"/>
    <w:basedOn w:val="a7"/>
    <w:semiHidden/>
    <w:rsid w:val="00154680"/>
    <w:pPr>
      <w:numPr>
        <w:numId w:val="14"/>
      </w:numPr>
    </w:pPr>
  </w:style>
  <w:style w:type="paragraph" w:styleId="af9">
    <w:name w:val="Date"/>
    <w:basedOn w:val="a4"/>
    <w:next w:val="a4"/>
    <w:semiHidden/>
    <w:rsid w:val="00154680"/>
    <w:pPr>
      <w:jc w:val="right"/>
    </w:pPr>
  </w:style>
  <w:style w:type="paragraph" w:styleId="22">
    <w:name w:val="Body Text 2"/>
    <w:basedOn w:val="a4"/>
    <w:semiHidden/>
    <w:rsid w:val="00154680"/>
    <w:pPr>
      <w:spacing w:after="120" w:line="480" w:lineRule="auto"/>
    </w:pPr>
  </w:style>
  <w:style w:type="paragraph" w:styleId="32">
    <w:name w:val="Body Text 3"/>
    <w:basedOn w:val="a4"/>
    <w:semiHidden/>
    <w:rsid w:val="00154680"/>
    <w:pPr>
      <w:spacing w:after="120"/>
    </w:pPr>
    <w:rPr>
      <w:sz w:val="16"/>
      <w:szCs w:val="16"/>
    </w:rPr>
  </w:style>
  <w:style w:type="paragraph" w:styleId="afa">
    <w:name w:val="Body Text First Indent"/>
    <w:basedOn w:val="af2"/>
    <w:semiHidden/>
    <w:rsid w:val="00154680"/>
    <w:pPr>
      <w:ind w:firstLineChars="100" w:firstLine="210"/>
    </w:pPr>
  </w:style>
  <w:style w:type="paragraph" w:styleId="afb">
    <w:name w:val="Body Text Indent"/>
    <w:basedOn w:val="a4"/>
    <w:semiHidden/>
    <w:rsid w:val="00154680"/>
    <w:pPr>
      <w:spacing w:after="120"/>
      <w:ind w:leftChars="200" w:left="480"/>
    </w:pPr>
  </w:style>
  <w:style w:type="paragraph" w:styleId="23">
    <w:name w:val="Body Text First Indent 2"/>
    <w:basedOn w:val="afb"/>
    <w:semiHidden/>
    <w:rsid w:val="00154680"/>
    <w:pPr>
      <w:ind w:firstLineChars="100" w:firstLine="210"/>
    </w:pPr>
  </w:style>
  <w:style w:type="paragraph" w:styleId="24">
    <w:name w:val="Body Text Indent 2"/>
    <w:basedOn w:val="a4"/>
    <w:semiHidden/>
    <w:rsid w:val="00154680"/>
    <w:pPr>
      <w:spacing w:after="120" w:line="480" w:lineRule="auto"/>
      <w:ind w:leftChars="200" w:left="480"/>
    </w:pPr>
  </w:style>
  <w:style w:type="paragraph" w:styleId="33">
    <w:name w:val="Body Text Indent 3"/>
    <w:basedOn w:val="a4"/>
    <w:semiHidden/>
    <w:rsid w:val="00154680"/>
    <w:pPr>
      <w:spacing w:after="120"/>
      <w:ind w:leftChars="200" w:left="480"/>
    </w:pPr>
    <w:rPr>
      <w:sz w:val="16"/>
      <w:szCs w:val="16"/>
    </w:rPr>
  </w:style>
  <w:style w:type="paragraph" w:styleId="13">
    <w:name w:val="toc 1"/>
    <w:basedOn w:val="a4"/>
    <w:next w:val="a4"/>
    <w:autoRedefine/>
    <w:uiPriority w:val="39"/>
    <w:qFormat/>
    <w:rsid w:val="0089343D"/>
    <w:pPr>
      <w:tabs>
        <w:tab w:val="left" w:pos="406"/>
        <w:tab w:val="right" w:leader="dot" w:pos="9900"/>
      </w:tabs>
    </w:pPr>
    <w:rPr>
      <w:rFonts w:eastAsia="Tahoma"/>
      <w:b/>
      <w:noProof/>
    </w:rPr>
  </w:style>
  <w:style w:type="paragraph" w:styleId="25">
    <w:name w:val="toc 2"/>
    <w:basedOn w:val="a4"/>
    <w:next w:val="a4"/>
    <w:autoRedefine/>
    <w:uiPriority w:val="39"/>
    <w:qFormat/>
    <w:rsid w:val="0089343D"/>
    <w:pPr>
      <w:tabs>
        <w:tab w:val="left" w:pos="938"/>
        <w:tab w:val="right" w:leader="dot" w:pos="9900"/>
      </w:tabs>
      <w:ind w:leftChars="200" w:left="200"/>
    </w:pPr>
    <w:rPr>
      <w:rFonts w:eastAsia="Tahoma"/>
    </w:rPr>
  </w:style>
  <w:style w:type="paragraph" w:styleId="34">
    <w:name w:val="toc 3"/>
    <w:basedOn w:val="a4"/>
    <w:next w:val="a4"/>
    <w:autoRedefine/>
    <w:uiPriority w:val="39"/>
    <w:qFormat/>
    <w:rsid w:val="0089343D"/>
    <w:pPr>
      <w:tabs>
        <w:tab w:val="left" w:pos="1600"/>
        <w:tab w:val="right" w:leader="dot" w:pos="9900"/>
      </w:tabs>
      <w:ind w:leftChars="400" w:left="400"/>
    </w:pPr>
    <w:rPr>
      <w:rFonts w:eastAsia="Tahoma"/>
    </w:rPr>
  </w:style>
  <w:style w:type="paragraph" w:styleId="afc">
    <w:name w:val="envelope address"/>
    <w:basedOn w:val="a4"/>
    <w:semiHidden/>
    <w:rsid w:val="00154680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  <w:sz w:val="24"/>
      <w:szCs w:val="24"/>
    </w:rPr>
  </w:style>
  <w:style w:type="character" w:styleId="afd">
    <w:name w:val="line number"/>
    <w:basedOn w:val="a5"/>
    <w:semiHidden/>
    <w:rsid w:val="00154680"/>
  </w:style>
  <w:style w:type="table" w:styleId="15">
    <w:name w:val="Table 3D effect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Web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Web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Web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e">
    <w:name w:val="Table Elegant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Professional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List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c">
    <w:name w:val="Table Simp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e">
    <w:name w:val="Table Column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Columns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page number"/>
    <w:basedOn w:val="a5"/>
    <w:semiHidden/>
    <w:rsid w:val="00154680"/>
  </w:style>
  <w:style w:type="paragraph" w:styleId="aff2">
    <w:name w:val="Plain Text"/>
    <w:basedOn w:val="a4"/>
    <w:semiHidden/>
    <w:rsid w:val="00154680"/>
    <w:rPr>
      <w:rFonts w:ascii="MingLiU" w:eastAsia="MingLiU" w:hAnsi="Courier New" w:cs="Courier New"/>
      <w:sz w:val="24"/>
      <w:szCs w:val="24"/>
    </w:rPr>
  </w:style>
  <w:style w:type="paragraph" w:styleId="aff3">
    <w:name w:val="Message Header"/>
    <w:basedOn w:val="a4"/>
    <w:semiHidden/>
    <w:rsid w:val="001546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  <w:sz w:val="24"/>
      <w:szCs w:val="24"/>
    </w:rPr>
  </w:style>
  <w:style w:type="paragraph" w:styleId="aff4">
    <w:name w:val="Subtitle"/>
    <w:basedOn w:val="a4"/>
    <w:qFormat/>
    <w:rsid w:val="00154680"/>
    <w:pPr>
      <w:spacing w:after="60"/>
      <w:jc w:val="center"/>
      <w:outlineLvl w:val="1"/>
    </w:pPr>
    <w:rPr>
      <w:rFonts w:ascii="Arial" w:hAnsi="Arial" w:cs="Arial"/>
      <w:i/>
      <w:iCs/>
      <w:sz w:val="24"/>
      <w:szCs w:val="24"/>
    </w:rPr>
  </w:style>
  <w:style w:type="paragraph" w:styleId="aff5">
    <w:name w:val="Block Text"/>
    <w:basedOn w:val="a4"/>
    <w:semiHidden/>
    <w:rsid w:val="00154680"/>
    <w:pPr>
      <w:spacing w:after="120"/>
      <w:ind w:leftChars="600" w:left="1440" w:rightChars="600" w:right="1440"/>
    </w:pPr>
  </w:style>
  <w:style w:type="paragraph" w:styleId="aff6">
    <w:name w:val="Salutation"/>
    <w:basedOn w:val="a4"/>
    <w:next w:val="a4"/>
    <w:semiHidden/>
    <w:rsid w:val="00154680"/>
  </w:style>
  <w:style w:type="paragraph" w:styleId="aff7">
    <w:name w:val="envelope return"/>
    <w:basedOn w:val="a4"/>
    <w:semiHidden/>
    <w:rsid w:val="00154680"/>
    <w:pPr>
      <w:snapToGrid w:val="0"/>
    </w:pPr>
    <w:rPr>
      <w:rFonts w:ascii="Arial" w:hAnsi="Arial" w:cs="Arial"/>
    </w:rPr>
  </w:style>
  <w:style w:type="character" w:styleId="aff8">
    <w:name w:val="Emphasis"/>
    <w:qFormat/>
    <w:rsid w:val="00154680"/>
    <w:rPr>
      <w:i/>
      <w:iCs/>
    </w:rPr>
  </w:style>
  <w:style w:type="character" w:styleId="aff9">
    <w:name w:val="Strong"/>
    <w:qFormat/>
    <w:rsid w:val="00154680"/>
    <w:rPr>
      <w:b/>
      <w:bCs/>
    </w:rPr>
  </w:style>
  <w:style w:type="paragraph" w:styleId="affa">
    <w:name w:val="List Continue"/>
    <w:basedOn w:val="a4"/>
    <w:semiHidden/>
    <w:rsid w:val="00154680"/>
    <w:pPr>
      <w:spacing w:after="120"/>
      <w:ind w:leftChars="200" w:left="480"/>
    </w:pPr>
  </w:style>
  <w:style w:type="paragraph" w:styleId="2f">
    <w:name w:val="List Continue 2"/>
    <w:basedOn w:val="a4"/>
    <w:semiHidden/>
    <w:rsid w:val="00154680"/>
    <w:pPr>
      <w:spacing w:after="120"/>
      <w:ind w:leftChars="400" w:left="960"/>
    </w:pPr>
  </w:style>
  <w:style w:type="paragraph" w:styleId="3d">
    <w:name w:val="List Continue 3"/>
    <w:basedOn w:val="a4"/>
    <w:semiHidden/>
    <w:rsid w:val="00154680"/>
    <w:pPr>
      <w:spacing w:after="120"/>
      <w:ind w:leftChars="600" w:left="1440"/>
    </w:pPr>
  </w:style>
  <w:style w:type="paragraph" w:styleId="46">
    <w:name w:val="List Continue 4"/>
    <w:basedOn w:val="a4"/>
    <w:semiHidden/>
    <w:rsid w:val="00154680"/>
    <w:pPr>
      <w:spacing w:after="120"/>
      <w:ind w:leftChars="800" w:left="1920"/>
    </w:pPr>
  </w:style>
  <w:style w:type="paragraph" w:styleId="56">
    <w:name w:val="List Continue 5"/>
    <w:basedOn w:val="a4"/>
    <w:semiHidden/>
    <w:rsid w:val="00154680"/>
    <w:pPr>
      <w:spacing w:after="120"/>
      <w:ind w:leftChars="1000" w:left="2400"/>
    </w:pPr>
  </w:style>
  <w:style w:type="paragraph" w:styleId="affb">
    <w:name w:val="List"/>
    <w:basedOn w:val="a4"/>
    <w:semiHidden/>
    <w:rsid w:val="00154680"/>
    <w:pPr>
      <w:ind w:leftChars="200" w:left="100" w:hangingChars="200" w:hanging="200"/>
    </w:pPr>
  </w:style>
  <w:style w:type="paragraph" w:styleId="2f0">
    <w:name w:val="List 2"/>
    <w:basedOn w:val="a4"/>
    <w:semiHidden/>
    <w:rsid w:val="00154680"/>
    <w:pPr>
      <w:ind w:leftChars="400" w:left="100" w:hangingChars="200" w:hanging="200"/>
    </w:pPr>
  </w:style>
  <w:style w:type="paragraph" w:styleId="3e">
    <w:name w:val="List 3"/>
    <w:basedOn w:val="a4"/>
    <w:semiHidden/>
    <w:rsid w:val="00154680"/>
    <w:pPr>
      <w:ind w:leftChars="600" w:left="100" w:hangingChars="200" w:hanging="200"/>
    </w:pPr>
  </w:style>
  <w:style w:type="paragraph" w:styleId="47">
    <w:name w:val="List 4"/>
    <w:basedOn w:val="a4"/>
    <w:semiHidden/>
    <w:rsid w:val="00154680"/>
    <w:pPr>
      <w:ind w:leftChars="800" w:left="100" w:hangingChars="200" w:hanging="200"/>
    </w:pPr>
  </w:style>
  <w:style w:type="paragraph" w:styleId="57">
    <w:name w:val="List 5"/>
    <w:basedOn w:val="a4"/>
    <w:semiHidden/>
    <w:rsid w:val="00154680"/>
    <w:pPr>
      <w:ind w:leftChars="1000" w:left="100" w:hangingChars="200" w:hanging="200"/>
    </w:pPr>
  </w:style>
  <w:style w:type="paragraph" w:styleId="a">
    <w:name w:val="List Number"/>
    <w:basedOn w:val="a4"/>
    <w:semiHidden/>
    <w:rsid w:val="00154680"/>
    <w:pPr>
      <w:numPr>
        <w:numId w:val="15"/>
      </w:numPr>
    </w:pPr>
  </w:style>
  <w:style w:type="paragraph" w:styleId="2">
    <w:name w:val="List Number 2"/>
    <w:basedOn w:val="a4"/>
    <w:semiHidden/>
    <w:rsid w:val="00154680"/>
    <w:pPr>
      <w:numPr>
        <w:numId w:val="16"/>
      </w:numPr>
    </w:pPr>
  </w:style>
  <w:style w:type="paragraph" w:styleId="3">
    <w:name w:val="List Number 3"/>
    <w:basedOn w:val="a4"/>
    <w:semiHidden/>
    <w:rsid w:val="00154680"/>
    <w:pPr>
      <w:numPr>
        <w:numId w:val="17"/>
      </w:numPr>
    </w:pPr>
  </w:style>
  <w:style w:type="paragraph" w:styleId="4">
    <w:name w:val="List Number 4"/>
    <w:basedOn w:val="a4"/>
    <w:semiHidden/>
    <w:rsid w:val="00154680"/>
    <w:pPr>
      <w:numPr>
        <w:numId w:val="18"/>
      </w:numPr>
    </w:pPr>
  </w:style>
  <w:style w:type="paragraph" w:styleId="5">
    <w:name w:val="List Number 5"/>
    <w:basedOn w:val="a4"/>
    <w:semiHidden/>
    <w:rsid w:val="00154680"/>
    <w:pPr>
      <w:numPr>
        <w:numId w:val="19"/>
      </w:numPr>
    </w:pPr>
  </w:style>
  <w:style w:type="paragraph" w:styleId="affc">
    <w:name w:val="Closing"/>
    <w:basedOn w:val="a4"/>
    <w:semiHidden/>
    <w:rsid w:val="00154680"/>
    <w:pPr>
      <w:ind w:leftChars="1800" w:left="100"/>
    </w:pPr>
  </w:style>
  <w:style w:type="paragraph" w:styleId="affd">
    <w:name w:val="footnote text"/>
    <w:basedOn w:val="a4"/>
    <w:semiHidden/>
    <w:rsid w:val="00154680"/>
    <w:pPr>
      <w:snapToGrid w:val="0"/>
    </w:pPr>
  </w:style>
  <w:style w:type="paragraph" w:styleId="affe">
    <w:name w:val="Note Heading"/>
    <w:basedOn w:val="a4"/>
    <w:next w:val="a4"/>
    <w:semiHidden/>
    <w:rsid w:val="00154680"/>
    <w:pPr>
      <w:jc w:val="center"/>
    </w:pPr>
  </w:style>
  <w:style w:type="paragraph" w:styleId="30">
    <w:name w:val="List Bullet 3"/>
    <w:basedOn w:val="a4"/>
    <w:rsid w:val="00154680"/>
    <w:pPr>
      <w:numPr>
        <w:numId w:val="21"/>
      </w:numPr>
      <w:snapToGrid w:val="0"/>
    </w:pPr>
  </w:style>
  <w:style w:type="character" w:customStyle="1" w:styleId="2f1">
    <w:name w:val="字元 字元2"/>
    <w:semiHidden/>
    <w:rsid w:val="00154680"/>
    <w:rPr>
      <w:rFonts w:ascii="Tahoma" w:eastAsia="Tahoma" w:hAnsi="Tahoma" w:cs="Tahoma"/>
      <w:lang w:val="en-US" w:eastAsia="zh-TW" w:bidi="ar-SA"/>
    </w:rPr>
  </w:style>
  <w:style w:type="paragraph" w:styleId="50">
    <w:name w:val="List Bullet 5"/>
    <w:basedOn w:val="a4"/>
    <w:semiHidden/>
    <w:rsid w:val="00154680"/>
    <w:pPr>
      <w:numPr>
        <w:numId w:val="23"/>
      </w:numPr>
    </w:pPr>
  </w:style>
  <w:style w:type="paragraph" w:styleId="afff">
    <w:name w:val="E-mail Signature"/>
    <w:basedOn w:val="a4"/>
    <w:semiHidden/>
    <w:rsid w:val="00154680"/>
  </w:style>
  <w:style w:type="paragraph" w:styleId="afff0">
    <w:name w:val="Title"/>
    <w:basedOn w:val="a4"/>
    <w:qFormat/>
    <w:rsid w:val="0015468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1">
    <w:name w:val="Signature"/>
    <w:basedOn w:val="a4"/>
    <w:semiHidden/>
    <w:rsid w:val="00154680"/>
    <w:pPr>
      <w:ind w:leftChars="1800" w:left="100"/>
    </w:pPr>
  </w:style>
  <w:style w:type="character" w:styleId="afff2">
    <w:name w:val="Hyperlink"/>
    <w:uiPriority w:val="99"/>
    <w:rsid w:val="00154680"/>
    <w:rPr>
      <w:color w:val="0000FF"/>
      <w:u w:val="single"/>
    </w:rPr>
  </w:style>
  <w:style w:type="character" w:customStyle="1" w:styleId="3f">
    <w:name w:val="字元 字元3"/>
    <w:semiHidden/>
    <w:rsid w:val="00154680"/>
    <w:rPr>
      <w:kern w:val="2"/>
      <w:sz w:val="32"/>
      <w:szCs w:val="24"/>
      <w:lang w:val="en-US" w:eastAsia="zh-TW" w:bidi="ar-SA"/>
    </w:rPr>
  </w:style>
  <w:style w:type="character" w:customStyle="1" w:styleId="48">
    <w:name w:val="字元 字元4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character" w:customStyle="1" w:styleId="58">
    <w:name w:val="字元 字元5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62">
    <w:name w:val="字元 字元6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1d">
    <w:name w:val="+左1字元"/>
    <w:basedOn w:val="ac"/>
    <w:semiHidden/>
    <w:rsid w:val="00154680"/>
    <w:pPr>
      <w:ind w:leftChars="100" w:left="100"/>
    </w:pPr>
    <w:rPr>
      <w:rFonts w:eastAsia="Tahoma"/>
    </w:rPr>
  </w:style>
  <w:style w:type="paragraph" w:customStyle="1" w:styleId="1T2">
    <w:name w:val="1T2"/>
    <w:basedOn w:val="a4"/>
    <w:next w:val="21"/>
    <w:semiHidden/>
    <w:rsid w:val="00154680"/>
    <w:pPr>
      <w:numPr>
        <w:numId w:val="32"/>
      </w:numPr>
    </w:pPr>
    <w:rPr>
      <w:rFonts w:eastAsia="Tahoma"/>
      <w:color w:val="0000FF"/>
      <w:sz w:val="28"/>
    </w:rPr>
  </w:style>
  <w:style w:type="paragraph" w:customStyle="1" w:styleId="afff3">
    <w:name w:val="a"/>
    <w:basedOn w:val="a4"/>
    <w:semiHidden/>
    <w:rsid w:val="00154680"/>
    <w:pPr>
      <w:widowControl/>
      <w:adjustRightInd/>
      <w:textAlignment w:val="auto"/>
    </w:pPr>
    <w:rPr>
      <w:color w:val="000000"/>
    </w:rPr>
  </w:style>
  <w:style w:type="paragraph" w:customStyle="1" w:styleId="a30">
    <w:name w:val="a30"/>
    <w:basedOn w:val="a4"/>
    <w:semiHidden/>
    <w:rsid w:val="00154680"/>
    <w:pPr>
      <w:widowControl/>
      <w:adjustRightInd/>
      <w:textAlignment w:val="auto"/>
    </w:pPr>
    <w:rPr>
      <w:rFonts w:ascii="PMingLiU" w:hAnsi="PMingLiU" w:cs="PMingLiU"/>
      <w:color w:val="000000"/>
    </w:rPr>
  </w:style>
  <w:style w:type="paragraph" w:customStyle="1" w:styleId="Arial">
    <w:name w:val="Arial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b/>
      <w:bCs/>
      <w:sz w:val="14"/>
      <w:szCs w:val="14"/>
      <w:lang w:eastAsia="fr-FR"/>
    </w:rPr>
  </w:style>
  <w:style w:type="paragraph" w:customStyle="1" w:styleId="BodyText">
    <w:name w:val="BodyText"/>
    <w:basedOn w:val="a4"/>
    <w:semiHidden/>
    <w:rsid w:val="00154680"/>
    <w:pPr>
      <w:ind w:leftChars="190" w:left="380"/>
    </w:pPr>
    <w:rPr>
      <w:szCs w:val="22"/>
    </w:rPr>
  </w:style>
  <w:style w:type="paragraph" w:customStyle="1" w:styleId="cell-normal">
    <w:name w:val="cell-normal"/>
    <w:basedOn w:val="a4"/>
    <w:semiHidden/>
    <w:rsid w:val="00154680"/>
    <w:rPr>
      <w:rFonts w:eastAsia="Tahoma" w:cs="Times New Roman"/>
    </w:rPr>
  </w:style>
  <w:style w:type="character" w:customStyle="1" w:styleId="CharChar">
    <w:name w:val="Char Char"/>
    <w:semiHidden/>
    <w:locked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paragraph" w:customStyle="1" w:styleId="code">
    <w:name w:val="code"/>
    <w:basedOn w:val="a4"/>
    <w:semiHidden/>
    <w:rsid w:val="00154680"/>
    <w:rPr>
      <w:rFonts w:ascii="Courier New" w:eastAsia="Tahoma" w:hAnsi="Courier New"/>
      <w:sz w:val="18"/>
    </w:rPr>
  </w:style>
  <w:style w:type="paragraph" w:customStyle="1" w:styleId="CodeExample0">
    <w:name w:val="Code Example 0"/>
    <w:basedOn w:val="a4"/>
    <w:next w:val="a4"/>
    <w:semiHidden/>
    <w:rsid w:val="00154680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4"/>
    <w:next w:val="a4"/>
    <w:semiHidden/>
    <w:rsid w:val="00154680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4"/>
    <w:next w:val="a4"/>
    <w:semiHidden/>
    <w:rsid w:val="00154680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4"/>
    <w:next w:val="a4"/>
    <w:semiHidden/>
    <w:rsid w:val="00154680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4"/>
    <w:next w:val="a4"/>
    <w:semiHidden/>
    <w:rsid w:val="00154680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4"/>
    <w:next w:val="a4"/>
    <w:semiHidden/>
    <w:rsid w:val="00154680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4"/>
    <w:next w:val="a4"/>
    <w:semiHidden/>
    <w:rsid w:val="00154680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4"/>
    <w:next w:val="a4"/>
    <w:semiHidden/>
    <w:rsid w:val="00154680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4"/>
    <w:next w:val="a4"/>
    <w:semiHidden/>
    <w:rsid w:val="00154680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4"/>
    <w:semiHidden/>
    <w:rsid w:val="00154680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character" w:customStyle="1" w:styleId="CompteRendu">
    <w:name w:val="Compte Rendu 字元 字元"/>
    <w:semiHidden/>
    <w:rsid w:val="00154680"/>
    <w:rPr>
      <w:rFonts w:eastAsia="Arial"/>
      <w:b/>
      <w:bCs/>
      <w:kern w:val="52"/>
      <w:sz w:val="32"/>
      <w:szCs w:val="40"/>
      <w:lang w:val="en-US" w:eastAsia="zh-TW" w:bidi="ar-SA"/>
    </w:rPr>
  </w:style>
  <w:style w:type="character" w:customStyle="1" w:styleId="CompteRendu1">
    <w:name w:val="Compte Rendu 字元 字元1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paragraph" w:customStyle="1" w:styleId="ContentsLine">
    <w:name w:val="Contents Line"/>
    <w:autoRedefine/>
    <w:semiHidden/>
    <w:rsid w:val="00154680"/>
    <w:pPr>
      <w:spacing w:line="300" w:lineRule="atLeast"/>
      <w:ind w:left="629" w:hanging="629"/>
    </w:pPr>
    <w:rPr>
      <w:noProof/>
    </w:rPr>
  </w:style>
  <w:style w:type="paragraph" w:customStyle="1" w:styleId="ContenuTableau">
    <w:name w:val="ContenuTableau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Zurich Ex BT" w:hAnsi="Zurich Ex BT" w:cs="Times New Roman"/>
      <w:sz w:val="16"/>
      <w:lang w:val="fr-FR" w:eastAsia="fr-FR"/>
    </w:rPr>
  </w:style>
  <w:style w:type="paragraph" w:customStyle="1" w:styleId="CopyrightHeader">
    <w:name w:val="CopyrightHeader"/>
    <w:basedOn w:val="a4"/>
    <w:semiHidden/>
    <w:rsid w:val="00154680"/>
    <w:rPr>
      <w:rFonts w:eastAsia="Tahoma"/>
    </w:rPr>
  </w:style>
  <w:style w:type="paragraph" w:customStyle="1" w:styleId="Default">
    <w:name w:val="Default"/>
    <w:semiHidden/>
    <w:rsid w:val="00154680"/>
    <w:pPr>
      <w:autoSpaceDE w:val="0"/>
      <w:autoSpaceDN w:val="0"/>
      <w:adjustRightInd w:val="0"/>
      <w:spacing w:line="300" w:lineRule="atLeast"/>
      <w:ind w:left="629" w:hanging="629"/>
    </w:pPr>
    <w:rPr>
      <w:rFonts w:ascii="Arial" w:eastAsia="Times New Roman" w:hAnsi="Arial" w:cs="Arial"/>
      <w:lang w:val="fr-FR" w:eastAsia="fr-FR"/>
    </w:rPr>
  </w:style>
  <w:style w:type="paragraph" w:customStyle="1" w:styleId="DenseText">
    <w:name w:val="DenseText"/>
    <w:basedOn w:val="a4"/>
    <w:semiHidden/>
    <w:rsid w:val="00154680"/>
    <w:rPr>
      <w:rFonts w:ascii="Courier New" w:hAnsi="Courier New"/>
      <w:szCs w:val="22"/>
    </w:rPr>
  </w:style>
  <w:style w:type="paragraph" w:customStyle="1" w:styleId="DescContinue0">
    <w:name w:val="DescContinue 0"/>
    <w:basedOn w:val="a4"/>
    <w:next w:val="a4"/>
    <w:semiHidden/>
    <w:rsid w:val="00154680"/>
  </w:style>
  <w:style w:type="paragraph" w:customStyle="1" w:styleId="DescContinue1">
    <w:name w:val="DescContinue 1"/>
    <w:basedOn w:val="a4"/>
    <w:next w:val="a4"/>
    <w:semiHidden/>
    <w:rsid w:val="00154680"/>
    <w:pPr>
      <w:ind w:left="360"/>
    </w:pPr>
  </w:style>
  <w:style w:type="paragraph" w:customStyle="1" w:styleId="DescContinue2">
    <w:name w:val="DescContinue 2"/>
    <w:basedOn w:val="a4"/>
    <w:next w:val="a4"/>
    <w:semiHidden/>
    <w:rsid w:val="00154680"/>
    <w:pPr>
      <w:ind w:left="720"/>
    </w:pPr>
  </w:style>
  <w:style w:type="paragraph" w:customStyle="1" w:styleId="DescContinue3">
    <w:name w:val="DescContinue 3"/>
    <w:basedOn w:val="a4"/>
    <w:next w:val="a4"/>
    <w:semiHidden/>
    <w:rsid w:val="00154680"/>
    <w:pPr>
      <w:ind w:left="1080"/>
    </w:pPr>
  </w:style>
  <w:style w:type="paragraph" w:customStyle="1" w:styleId="DescContinue4">
    <w:name w:val="DescContinue 4"/>
    <w:basedOn w:val="a4"/>
    <w:next w:val="a4"/>
    <w:semiHidden/>
    <w:rsid w:val="00154680"/>
    <w:pPr>
      <w:ind w:left="1440"/>
    </w:pPr>
  </w:style>
  <w:style w:type="paragraph" w:customStyle="1" w:styleId="DescContinue5">
    <w:name w:val="DescContinue 5"/>
    <w:basedOn w:val="a4"/>
    <w:next w:val="a4"/>
    <w:semiHidden/>
    <w:rsid w:val="00154680"/>
    <w:pPr>
      <w:ind w:left="1800"/>
    </w:pPr>
  </w:style>
  <w:style w:type="paragraph" w:customStyle="1" w:styleId="DescContinue6">
    <w:name w:val="DescContinue 6"/>
    <w:basedOn w:val="a4"/>
    <w:next w:val="a4"/>
    <w:semiHidden/>
    <w:rsid w:val="00154680"/>
    <w:pPr>
      <w:ind w:left="2160"/>
    </w:pPr>
  </w:style>
  <w:style w:type="paragraph" w:customStyle="1" w:styleId="DescContinue7">
    <w:name w:val="DescContinue 7"/>
    <w:basedOn w:val="a4"/>
    <w:next w:val="a4"/>
    <w:semiHidden/>
    <w:rsid w:val="00154680"/>
    <w:pPr>
      <w:ind w:left="2520"/>
    </w:pPr>
  </w:style>
  <w:style w:type="paragraph" w:customStyle="1" w:styleId="DescContinue8">
    <w:name w:val="DescContinue 8"/>
    <w:basedOn w:val="a4"/>
    <w:next w:val="a4"/>
    <w:semiHidden/>
    <w:rsid w:val="00154680"/>
    <w:pPr>
      <w:ind w:left="2880"/>
    </w:pPr>
  </w:style>
  <w:style w:type="paragraph" w:customStyle="1" w:styleId="DescContinue9">
    <w:name w:val="DescContinue 9"/>
    <w:basedOn w:val="a4"/>
    <w:semiHidden/>
    <w:rsid w:val="00154680"/>
    <w:pPr>
      <w:ind w:left="3240"/>
    </w:pPr>
  </w:style>
  <w:style w:type="paragraph" w:customStyle="1" w:styleId="Dossier">
    <w:name w:val="Dossier"/>
    <w:basedOn w:val="ab"/>
    <w:semiHidden/>
    <w:rsid w:val="00154680"/>
    <w:pPr>
      <w:widowControl/>
      <w:tabs>
        <w:tab w:val="clear" w:pos="4153"/>
        <w:tab w:val="clear" w:pos="8306"/>
        <w:tab w:val="center" w:pos="4536"/>
        <w:tab w:val="right" w:pos="9072"/>
      </w:tabs>
      <w:adjustRightInd/>
      <w:snapToGrid/>
      <w:spacing w:after="120" w:line="360" w:lineRule="auto"/>
      <w:textAlignment w:val="auto"/>
    </w:pPr>
    <w:rPr>
      <w:rFonts w:ascii="Zurich Ex BT" w:hAnsi="Zurich Ex BT" w:cs="Times New Roman"/>
      <w:lang w:eastAsia="fr-FR"/>
    </w:rPr>
  </w:style>
  <w:style w:type="paragraph" w:customStyle="1" w:styleId="DSTitle1">
    <w:name w:val="DS Title 1"/>
    <w:basedOn w:val="a4"/>
    <w:autoRedefine/>
    <w:semiHidden/>
    <w:rsid w:val="00154680"/>
    <w:pPr>
      <w:widowControl/>
      <w:spacing w:before="60" w:after="120" w:line="360" w:lineRule="atLeast"/>
      <w:outlineLvl w:val="1"/>
    </w:pPr>
    <w:rPr>
      <w:rFonts w:ascii="Arial" w:eastAsia="DFLiHeiBold" w:hAnsi="Arial" w:cs="Arial"/>
      <w:b/>
      <w:bCs/>
      <w:color w:val="0000FF"/>
      <w:sz w:val="56"/>
      <w:szCs w:val="56"/>
    </w:rPr>
  </w:style>
  <w:style w:type="paragraph" w:customStyle="1" w:styleId="DSTitle2">
    <w:name w:val="DS Title 2"/>
    <w:semiHidden/>
    <w:rsid w:val="00154680"/>
    <w:pPr>
      <w:spacing w:line="300" w:lineRule="atLeast"/>
      <w:ind w:left="576" w:hanging="576"/>
    </w:pPr>
    <w:rPr>
      <w:rFonts w:ascii="Arial" w:hAnsi="Arial" w:cs="Arial"/>
      <w:i/>
      <w:iCs/>
      <w:sz w:val="32"/>
      <w:szCs w:val="32"/>
    </w:rPr>
  </w:style>
  <w:style w:type="paragraph" w:customStyle="1" w:styleId="enum1">
    <w:name w:val="enum1"/>
    <w:basedOn w:val="a4"/>
    <w:autoRedefine/>
    <w:semiHidden/>
    <w:rsid w:val="00154680"/>
    <w:pPr>
      <w:widowControl/>
      <w:tabs>
        <w:tab w:val="num" w:pos="360"/>
      </w:tabs>
      <w:adjustRightInd/>
      <w:spacing w:line="240" w:lineRule="auto"/>
      <w:ind w:left="360" w:hanging="360"/>
      <w:textAlignment w:val="auto"/>
    </w:pPr>
    <w:rPr>
      <w:rFonts w:ascii="Arial" w:hAnsi="Arial" w:cs="Arial"/>
      <w:sz w:val="24"/>
      <w:szCs w:val="24"/>
      <w:lang w:val="fr-FR" w:eastAsia="fr-FR"/>
    </w:rPr>
  </w:style>
  <w:style w:type="paragraph" w:customStyle="1" w:styleId="Enumeration">
    <w:name w:val="Enumeration"/>
    <w:basedOn w:val="a4"/>
    <w:semiHidden/>
    <w:rsid w:val="00154680"/>
    <w:pPr>
      <w:keepNext/>
      <w:numPr>
        <w:numId w:val="3"/>
      </w:numPr>
      <w:spacing w:after="60"/>
      <w:jc w:val="both"/>
    </w:pPr>
    <w:rPr>
      <w:rFonts w:ascii="Zurich Ex BT" w:eastAsia="宋体" w:hAnsi="Zurich Ex BT" w:cs="Times New Roman"/>
      <w:lang w:val="en-CA"/>
    </w:rPr>
  </w:style>
  <w:style w:type="paragraph" w:customStyle="1" w:styleId="Enumration1">
    <w:name w:val="Enumération1"/>
    <w:basedOn w:val="a4"/>
    <w:semiHidden/>
    <w:rsid w:val="00154680"/>
    <w:pPr>
      <w:widowControl/>
      <w:tabs>
        <w:tab w:val="left" w:pos="284"/>
      </w:tabs>
      <w:adjustRightInd/>
      <w:spacing w:after="120" w:line="240" w:lineRule="auto"/>
      <w:ind w:left="284" w:hanging="1"/>
      <w:textAlignment w:val="auto"/>
    </w:pPr>
    <w:rPr>
      <w:rFonts w:ascii="Zurich Ex BT" w:eastAsia="宋体" w:hAnsi="Zurich Ex BT" w:cs="Times New Roman"/>
      <w:lang w:val="en-CA" w:eastAsia="fr-FR"/>
    </w:rPr>
  </w:style>
  <w:style w:type="paragraph" w:customStyle="1" w:styleId="Enumeration2">
    <w:name w:val="Enumeration2"/>
    <w:basedOn w:val="a4"/>
    <w:semiHidden/>
    <w:rsid w:val="00154680"/>
    <w:pPr>
      <w:keepNext/>
      <w:numPr>
        <w:ilvl w:val="1"/>
        <w:numId w:val="4"/>
      </w:numPr>
      <w:tabs>
        <w:tab w:val="left" w:pos="851"/>
        <w:tab w:val="left" w:pos="2552"/>
      </w:tabs>
      <w:jc w:val="both"/>
    </w:pPr>
    <w:rPr>
      <w:rFonts w:ascii="Zurich Ex BT" w:eastAsia="宋体" w:hAnsi="Zurich Ex BT" w:cs="Times New Roman"/>
    </w:rPr>
  </w:style>
  <w:style w:type="paragraph" w:customStyle="1" w:styleId="Enumration2">
    <w:name w:val="Enumération2"/>
    <w:basedOn w:val="Enumration1"/>
    <w:semiHidden/>
    <w:rsid w:val="00154680"/>
    <w:pPr>
      <w:ind w:left="3402" w:hanging="284"/>
    </w:pPr>
    <w:rPr>
      <w:rFonts w:ascii="Arial" w:eastAsia="Times New Roman" w:hAnsi="Arial"/>
      <w:sz w:val="22"/>
      <w:lang w:val="fr-FR"/>
    </w:rPr>
  </w:style>
  <w:style w:type="paragraph" w:customStyle="1" w:styleId="Enumeration3">
    <w:name w:val="Enumeration3"/>
    <w:basedOn w:val="Enumeration2"/>
    <w:semiHidden/>
    <w:rsid w:val="00154680"/>
    <w:pPr>
      <w:numPr>
        <w:ilvl w:val="0"/>
        <w:numId w:val="5"/>
      </w:numPr>
    </w:pPr>
  </w:style>
  <w:style w:type="paragraph" w:customStyle="1" w:styleId="Estilo1">
    <w:name w:val="Estilo1"/>
    <w:basedOn w:val="a4"/>
    <w:semiHidden/>
    <w:rsid w:val="00154680"/>
    <w:pPr>
      <w:widowControl/>
      <w:tabs>
        <w:tab w:val="num" w:pos="720"/>
      </w:tabs>
      <w:adjustRightInd/>
      <w:spacing w:after="120" w:line="240" w:lineRule="auto"/>
      <w:ind w:left="720" w:hanging="360"/>
      <w:textAlignment w:val="auto"/>
    </w:pPr>
    <w:rPr>
      <w:rFonts w:ascii="Times New Roman" w:hAnsi="Times New Roman" w:cs="Times New Roman"/>
      <w:lang w:eastAsia="fr-FR"/>
    </w:rPr>
  </w:style>
  <w:style w:type="paragraph" w:customStyle="1" w:styleId="figure0">
    <w:name w:val="figure"/>
    <w:basedOn w:val="a4"/>
    <w:next w:val="a4"/>
    <w:semiHidden/>
    <w:rsid w:val="00154680"/>
    <w:pPr>
      <w:adjustRightInd/>
      <w:spacing w:line="240" w:lineRule="auto"/>
      <w:jc w:val="center"/>
      <w:textAlignment w:val="auto"/>
    </w:pPr>
    <w:rPr>
      <w:rFonts w:ascii="Arial" w:hAnsi="Arial" w:cs="Times New Roman"/>
      <w:bCs/>
      <w:kern w:val="2"/>
      <w:sz w:val="24"/>
      <w:szCs w:val="24"/>
    </w:rPr>
  </w:style>
  <w:style w:type="paragraph" w:customStyle="1" w:styleId="figurefortoc">
    <w:name w:val="figure for toc"/>
    <w:basedOn w:val="a4"/>
    <w:semiHidden/>
    <w:rsid w:val="00154680"/>
    <w:pPr>
      <w:jc w:val="center"/>
    </w:pPr>
    <w:rPr>
      <w:color w:val="0000FF"/>
    </w:rPr>
  </w:style>
  <w:style w:type="paragraph" w:customStyle="1" w:styleId="font5">
    <w:name w:val="font5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PMingLiU" w:hAnsi="PMingLiU" w:cs="PMingLiU"/>
      <w:sz w:val="18"/>
      <w:szCs w:val="18"/>
    </w:rPr>
  </w:style>
  <w:style w:type="paragraph" w:customStyle="1" w:styleId="font6">
    <w:name w:val="font6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eastAsia="宋体" w:hAnsi="宋体" w:cs="PMingLiU"/>
    </w:rPr>
  </w:style>
  <w:style w:type="paragraph" w:customStyle="1" w:styleId="font7">
    <w:name w:val="font7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paragraph" w:customStyle="1" w:styleId="font8">
    <w:name w:val="font8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character" w:customStyle="1" w:styleId="footerodd">
    <w:name w:val="footer odd 字元 字元"/>
    <w:semiHidden/>
    <w:rsid w:val="00154680"/>
    <w:rPr>
      <w:rFonts w:ascii="Tahoma" w:eastAsia="PMingLiU" w:hAnsi="Tahoma" w:cs="Tahoma"/>
      <w:color w:val="0000FF"/>
      <w:sz w:val="16"/>
      <w:lang w:val="en-US" w:eastAsia="zh-TW" w:bidi="ar-SA"/>
    </w:rPr>
  </w:style>
  <w:style w:type="paragraph" w:customStyle="1" w:styleId="forTOC">
    <w:name w:val="for TOC"/>
    <w:basedOn w:val="a4"/>
    <w:semiHidden/>
    <w:rsid w:val="00154680"/>
    <w:rPr>
      <w:rFonts w:eastAsia="Tahoma"/>
      <w:color w:val="0000FF"/>
      <w:sz w:val="24"/>
      <w:szCs w:val="24"/>
    </w:rPr>
  </w:style>
  <w:style w:type="paragraph" w:customStyle="1" w:styleId="GroupHeader">
    <w:name w:val="GroupHeader"/>
    <w:basedOn w:val="a4"/>
    <w:semiHidden/>
    <w:rsid w:val="00154680"/>
    <w:pPr>
      <w:keepNext/>
      <w:spacing w:before="120" w:after="60"/>
      <w:ind w:left="360"/>
    </w:pPr>
    <w:rPr>
      <w:rFonts w:ascii="Arial" w:hAnsi="Arial" w:cs="Arial"/>
      <w:b/>
      <w:bCs/>
    </w:rPr>
  </w:style>
  <w:style w:type="character" w:customStyle="1" w:styleId="Heading2Char">
    <w:name w:val="Heading 2 Char"/>
    <w:semiHidden/>
    <w:rsid w:val="00154680"/>
    <w:rPr>
      <w:rFonts w:ascii="Arial" w:hAnsi="Arial" w:cs="Arial"/>
      <w:b/>
      <w:bCs/>
      <w:iCs/>
      <w:sz w:val="26"/>
      <w:szCs w:val="28"/>
      <w:lang w:val="en-GB" w:eastAsia="fr-FR" w:bidi="ar-SA"/>
    </w:rPr>
  </w:style>
  <w:style w:type="paragraph" w:customStyle="1" w:styleId="Heading1">
    <w:name w:val="Heading1"/>
    <w:basedOn w:val="10"/>
    <w:autoRedefine/>
    <w:semiHidden/>
    <w:rsid w:val="00154680"/>
    <w:pPr>
      <w:widowControl w:val="0"/>
      <w:tabs>
        <w:tab w:val="clear" w:pos="425"/>
        <w:tab w:val="num" w:pos="55"/>
      </w:tabs>
      <w:spacing w:before="240"/>
      <w:ind w:left="55" w:hanging="480"/>
    </w:pPr>
    <w:rPr>
      <w:rFonts w:ascii="Times New Roman" w:eastAsia="Times New Roman" w:hAnsi="Times New Roman" w:cs="Times New Roman"/>
      <w:b w:val="0"/>
      <w:bCs/>
      <w:caps/>
      <w:noProof w:val="0"/>
      <w:spacing w:val="0"/>
      <w:sz w:val="36"/>
      <w:szCs w:val="36"/>
    </w:rPr>
  </w:style>
  <w:style w:type="paragraph" w:customStyle="1" w:styleId="Heading2">
    <w:name w:val="Heading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</w:pPr>
    <w:rPr>
      <w:rFonts w:ascii="Times New Roman" w:eastAsia="Times New Roman" w:hAnsi="Times New Roman" w:cs="Times New Roman"/>
      <w:kern w:val="2"/>
      <w:sz w:val="32"/>
      <w:szCs w:val="24"/>
    </w:rPr>
  </w:style>
  <w:style w:type="paragraph" w:customStyle="1" w:styleId="LatexTOC0">
    <w:name w:val="LatexTOC 0"/>
    <w:basedOn w:val="a4"/>
    <w:next w:val="a4"/>
    <w:semiHidden/>
    <w:rsid w:val="00154680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4"/>
    <w:next w:val="20"/>
    <w:autoRedefine/>
    <w:semiHidden/>
    <w:rsid w:val="00154680"/>
    <w:pPr>
      <w:tabs>
        <w:tab w:val="right" w:leader="dot" w:pos="9897"/>
      </w:tabs>
      <w:spacing w:before="27" w:after="27"/>
      <w:ind w:left="360"/>
    </w:pPr>
    <w:rPr>
      <w:bCs/>
    </w:rPr>
  </w:style>
  <w:style w:type="paragraph" w:customStyle="1" w:styleId="LatexTOC2">
    <w:name w:val="LatexTOC 2"/>
    <w:basedOn w:val="a4"/>
    <w:next w:val="30"/>
    <w:semiHidden/>
    <w:rsid w:val="00154680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4"/>
    <w:next w:val="41"/>
    <w:semiHidden/>
    <w:rsid w:val="00154680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4"/>
    <w:next w:val="50"/>
    <w:semiHidden/>
    <w:rsid w:val="00154680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4"/>
    <w:next w:val="a4"/>
    <w:semiHidden/>
    <w:rsid w:val="00154680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4"/>
    <w:next w:val="a4"/>
    <w:semiHidden/>
    <w:rsid w:val="00154680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4"/>
    <w:next w:val="a4"/>
    <w:semiHidden/>
    <w:rsid w:val="00154680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4"/>
    <w:next w:val="a4"/>
    <w:semiHidden/>
    <w:rsid w:val="00154680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4"/>
    <w:next w:val="a4"/>
    <w:semiHidden/>
    <w:rsid w:val="00154680"/>
    <w:pPr>
      <w:tabs>
        <w:tab w:val="right" w:leader="dot" w:pos="8640"/>
      </w:tabs>
      <w:spacing w:before="3" w:after="3"/>
      <w:ind w:left="3240"/>
    </w:pPr>
  </w:style>
  <w:style w:type="paragraph" w:customStyle="1" w:styleId="LgendeTableau">
    <w:name w:val="Légende Tableau"/>
    <w:basedOn w:val="a4"/>
    <w:next w:val="a4"/>
    <w:semiHidden/>
    <w:rsid w:val="00154680"/>
    <w:pPr>
      <w:widowControl/>
      <w:numPr>
        <w:numId w:val="7"/>
      </w:numPr>
      <w:adjustRightInd/>
      <w:spacing w:before="120" w:after="120" w:line="240" w:lineRule="auto"/>
      <w:jc w:val="center"/>
      <w:textAlignment w:val="auto"/>
    </w:pPr>
    <w:rPr>
      <w:rFonts w:ascii="Arial" w:eastAsia="Times New Roman" w:hAnsi="Arial" w:cs="Times New Roman"/>
      <w:b/>
      <w:i/>
      <w:color w:val="046DB1"/>
      <w:sz w:val="18"/>
      <w:szCs w:val="24"/>
      <w:lang w:eastAsia="fr-FR"/>
    </w:rPr>
  </w:style>
  <w:style w:type="paragraph" w:customStyle="1" w:styleId="1">
    <w:name w:val="列表1"/>
    <w:basedOn w:val="a4"/>
    <w:semiHidden/>
    <w:rsid w:val="00154680"/>
    <w:pPr>
      <w:widowControl/>
      <w:numPr>
        <w:numId w:val="8"/>
      </w:numPr>
      <w:adjustRightInd/>
      <w:spacing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ListBullet0">
    <w:name w:val="List Bullet 0"/>
    <w:basedOn w:val="a4"/>
    <w:next w:val="a4"/>
    <w:autoRedefine/>
    <w:semiHidden/>
    <w:rsid w:val="00154680"/>
    <w:pPr>
      <w:widowControl/>
      <w:tabs>
        <w:tab w:val="num" w:pos="378"/>
      </w:tabs>
      <w:autoSpaceDE w:val="0"/>
      <w:autoSpaceDN w:val="0"/>
      <w:adjustRightInd/>
      <w:ind w:left="357" w:hanging="357"/>
      <w:textAlignment w:val="auto"/>
    </w:pPr>
  </w:style>
  <w:style w:type="paragraph" w:customStyle="1" w:styleId="ListBullet1">
    <w:name w:val="List Bullet 1"/>
    <w:basedOn w:val="a4"/>
    <w:next w:val="20"/>
    <w:autoRedefine/>
    <w:semiHidden/>
    <w:rsid w:val="00154680"/>
    <w:pPr>
      <w:widowControl/>
      <w:tabs>
        <w:tab w:val="left" w:pos="812"/>
      </w:tabs>
      <w:autoSpaceDE w:val="0"/>
      <w:autoSpaceDN w:val="0"/>
      <w:adjustRightInd/>
      <w:ind w:left="811" w:hanging="431"/>
      <w:textAlignment w:val="auto"/>
    </w:pPr>
  </w:style>
  <w:style w:type="paragraph" w:customStyle="1" w:styleId="ListBullet6">
    <w:name w:val="List Bullet 6"/>
    <w:basedOn w:val="a4"/>
    <w:next w:val="a4"/>
    <w:autoRedefine/>
    <w:semiHidden/>
    <w:rsid w:val="00154680"/>
    <w:pPr>
      <w:tabs>
        <w:tab w:val="num" w:pos="2520"/>
      </w:tabs>
    </w:pPr>
  </w:style>
  <w:style w:type="paragraph" w:customStyle="1" w:styleId="ListBullet7">
    <w:name w:val="List Bullet 7"/>
    <w:basedOn w:val="a4"/>
    <w:next w:val="a4"/>
    <w:autoRedefine/>
    <w:semiHidden/>
    <w:rsid w:val="00154680"/>
    <w:pPr>
      <w:tabs>
        <w:tab w:val="num" w:pos="2880"/>
      </w:tabs>
    </w:pPr>
  </w:style>
  <w:style w:type="paragraph" w:customStyle="1" w:styleId="ListBullet8">
    <w:name w:val="List Bullet 8"/>
    <w:basedOn w:val="a4"/>
    <w:next w:val="a4"/>
    <w:autoRedefine/>
    <w:semiHidden/>
    <w:rsid w:val="00154680"/>
    <w:pPr>
      <w:tabs>
        <w:tab w:val="num" w:pos="3240"/>
      </w:tabs>
    </w:pPr>
  </w:style>
  <w:style w:type="paragraph" w:customStyle="1" w:styleId="ListBullet9">
    <w:name w:val="List Bullet 9"/>
    <w:basedOn w:val="a4"/>
    <w:autoRedefine/>
    <w:semiHidden/>
    <w:rsid w:val="00154680"/>
    <w:pPr>
      <w:tabs>
        <w:tab w:val="num" w:pos="3600"/>
      </w:tabs>
    </w:pPr>
  </w:style>
  <w:style w:type="paragraph" w:customStyle="1" w:styleId="ListContinue0">
    <w:name w:val="List Continue 0"/>
    <w:basedOn w:val="a4"/>
    <w:next w:val="a4"/>
    <w:semiHidden/>
    <w:rsid w:val="00154680"/>
    <w:pPr>
      <w:spacing w:before="30" w:after="60"/>
      <w:jc w:val="both"/>
    </w:pPr>
  </w:style>
  <w:style w:type="paragraph" w:customStyle="1" w:styleId="ListContinue1">
    <w:name w:val="List Continue 1"/>
    <w:basedOn w:val="a4"/>
    <w:next w:val="2f"/>
    <w:semiHidden/>
    <w:rsid w:val="00154680"/>
    <w:pPr>
      <w:tabs>
        <w:tab w:val="num" w:pos="381"/>
      </w:tabs>
      <w:spacing w:before="30" w:after="60"/>
      <w:ind w:left="644" w:hanging="644"/>
      <w:jc w:val="both"/>
    </w:pPr>
    <w:rPr>
      <w:b/>
    </w:rPr>
  </w:style>
  <w:style w:type="paragraph" w:customStyle="1" w:styleId="ListContinue6">
    <w:name w:val="List Continue 6"/>
    <w:basedOn w:val="a4"/>
    <w:next w:val="a4"/>
    <w:semiHidden/>
    <w:rsid w:val="00154680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4"/>
    <w:next w:val="a4"/>
    <w:semiHidden/>
    <w:rsid w:val="00154680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4"/>
    <w:next w:val="a4"/>
    <w:semiHidden/>
    <w:rsid w:val="00154680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4"/>
    <w:semiHidden/>
    <w:rsid w:val="00154680"/>
    <w:pPr>
      <w:spacing w:before="30" w:after="60"/>
      <w:ind w:left="3240"/>
      <w:jc w:val="both"/>
    </w:pPr>
  </w:style>
  <w:style w:type="paragraph" w:customStyle="1" w:styleId="ListEnum0">
    <w:name w:val="List Enum 0"/>
    <w:basedOn w:val="a4"/>
    <w:next w:val="a4"/>
    <w:autoRedefine/>
    <w:semiHidden/>
    <w:rsid w:val="00154680"/>
    <w:pPr>
      <w:ind w:left="360" w:hanging="360"/>
    </w:pPr>
  </w:style>
  <w:style w:type="paragraph" w:customStyle="1" w:styleId="ListEnum1">
    <w:name w:val="List Enum 1"/>
    <w:basedOn w:val="a4"/>
    <w:next w:val="a4"/>
    <w:autoRedefine/>
    <w:semiHidden/>
    <w:rsid w:val="00154680"/>
    <w:pPr>
      <w:ind w:left="720" w:hanging="360"/>
    </w:pPr>
  </w:style>
  <w:style w:type="paragraph" w:customStyle="1" w:styleId="ListEnum2">
    <w:name w:val="List Enum 2"/>
    <w:basedOn w:val="a4"/>
    <w:next w:val="a4"/>
    <w:autoRedefine/>
    <w:semiHidden/>
    <w:rsid w:val="00154680"/>
    <w:pPr>
      <w:ind w:left="1080" w:hanging="360"/>
    </w:pPr>
  </w:style>
  <w:style w:type="paragraph" w:customStyle="1" w:styleId="ListEnum3">
    <w:name w:val="List Enum 3"/>
    <w:basedOn w:val="a4"/>
    <w:next w:val="a4"/>
    <w:autoRedefine/>
    <w:semiHidden/>
    <w:rsid w:val="00154680"/>
    <w:pPr>
      <w:ind w:left="1440" w:hanging="360"/>
    </w:pPr>
  </w:style>
  <w:style w:type="paragraph" w:customStyle="1" w:styleId="ListEnum4">
    <w:name w:val="List Enum 4"/>
    <w:basedOn w:val="a4"/>
    <w:next w:val="a4"/>
    <w:autoRedefine/>
    <w:semiHidden/>
    <w:rsid w:val="00154680"/>
    <w:pPr>
      <w:ind w:left="1800" w:hanging="360"/>
    </w:pPr>
  </w:style>
  <w:style w:type="paragraph" w:customStyle="1" w:styleId="ListEnum5">
    <w:name w:val="List Enum 5"/>
    <w:basedOn w:val="a4"/>
    <w:next w:val="a4"/>
    <w:autoRedefine/>
    <w:semiHidden/>
    <w:rsid w:val="00154680"/>
    <w:pPr>
      <w:ind w:left="2160" w:hanging="360"/>
    </w:pPr>
  </w:style>
  <w:style w:type="paragraph" w:customStyle="1" w:styleId="ListEnum51">
    <w:name w:val="List Enum 51"/>
    <w:basedOn w:val="a4"/>
    <w:autoRedefine/>
    <w:semiHidden/>
    <w:rsid w:val="00154680"/>
    <w:pPr>
      <w:ind w:left="2520" w:hanging="360"/>
    </w:pPr>
  </w:style>
  <w:style w:type="paragraph" w:customStyle="1" w:styleId="ListEnum7">
    <w:name w:val="List Enum 7"/>
    <w:basedOn w:val="a4"/>
    <w:next w:val="a4"/>
    <w:autoRedefine/>
    <w:semiHidden/>
    <w:rsid w:val="00154680"/>
    <w:pPr>
      <w:ind w:left="2880" w:hanging="360"/>
    </w:pPr>
  </w:style>
  <w:style w:type="paragraph" w:customStyle="1" w:styleId="ListEnum8">
    <w:name w:val="List Enum 8"/>
    <w:basedOn w:val="a4"/>
    <w:next w:val="a4"/>
    <w:autoRedefine/>
    <w:semiHidden/>
    <w:rsid w:val="00154680"/>
    <w:pPr>
      <w:ind w:left="3240" w:hanging="360"/>
    </w:pPr>
  </w:style>
  <w:style w:type="paragraph" w:customStyle="1" w:styleId="ListEnum9">
    <w:name w:val="List Enum 9"/>
    <w:basedOn w:val="a4"/>
    <w:autoRedefine/>
    <w:semiHidden/>
    <w:rsid w:val="00154680"/>
    <w:pPr>
      <w:ind w:left="3600" w:hanging="360"/>
    </w:pPr>
  </w:style>
  <w:style w:type="table" w:customStyle="1" w:styleId="MStarStandard">
    <w:name w:val="MStarStandard"/>
    <w:basedOn w:val="a6"/>
    <w:semiHidden/>
    <w:rsid w:val="00154680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Normal8pt">
    <w:name w:val="Normal + 8 pt"/>
    <w:aliases w:val="Bold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caps/>
      <w:sz w:val="16"/>
      <w:szCs w:val="16"/>
      <w:lang w:val="en-GB" w:eastAsia="fr-FR"/>
    </w:rPr>
  </w:style>
  <w:style w:type="paragraph" w:customStyle="1" w:styleId="Normal3">
    <w:name w:val="Normal 3"/>
    <w:basedOn w:val="a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NormalTableau">
    <w:name w:val="Normal Tableau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Norml">
    <w:name w:val="Norml"/>
    <w:basedOn w:val="a8"/>
    <w:semiHidden/>
    <w:rsid w:val="00154680"/>
    <w:pPr>
      <w:tabs>
        <w:tab w:val="clear" w:pos="4998"/>
        <w:tab w:val="center" w:pos="4536"/>
        <w:tab w:val="center" w:pos="5000"/>
        <w:tab w:val="right" w:pos="9072"/>
      </w:tabs>
      <w:snapToGrid/>
      <w:spacing w:line="240" w:lineRule="exact"/>
      <w:jc w:val="both"/>
    </w:pPr>
  </w:style>
  <w:style w:type="paragraph" w:customStyle="1" w:styleId="numberedlist">
    <w:name w:val="numbered list"/>
    <w:basedOn w:val="a4"/>
    <w:semiHidden/>
    <w:rsid w:val="00154680"/>
    <w:pPr>
      <w:widowControl/>
      <w:numPr>
        <w:numId w:val="9"/>
      </w:numPr>
      <w:adjustRightInd/>
      <w:spacing w:before="105" w:after="75"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puce1">
    <w:name w:val="puce1"/>
    <w:basedOn w:val="a4"/>
    <w:semiHidden/>
    <w:rsid w:val="00154680"/>
    <w:pPr>
      <w:spacing w:after="120"/>
    </w:pPr>
    <w:rPr>
      <w:rFonts w:ascii="Zurich Ex BT" w:eastAsia="Tahoma" w:hAnsi="Zurich Ex BT" w:cs="Times New Roman"/>
      <w:noProof/>
    </w:rPr>
  </w:style>
  <w:style w:type="paragraph" w:customStyle="1" w:styleId="Registers">
    <w:name w:val="Registers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hAnsi="Arial" w:cs="Times New Roman"/>
      <w:sz w:val="22"/>
      <w:lang w:val="en-GB" w:eastAsia="en-US"/>
    </w:rPr>
  </w:style>
  <w:style w:type="paragraph" w:customStyle="1" w:styleId="RegMap">
    <w:name w:val="RegMap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rsum">
    <w:name w:val="résumé"/>
    <w:semiHidden/>
    <w:rsid w:val="00154680"/>
    <w:pPr>
      <w:spacing w:line="300" w:lineRule="atLeast"/>
      <w:ind w:left="1701" w:hanging="629"/>
    </w:pPr>
    <w:rPr>
      <w:rFonts w:ascii="Zurich Ex BT" w:hAnsi="Zurich Ex BT"/>
      <w:noProof/>
      <w:sz w:val="18"/>
      <w:lang w:val="fr-FR" w:eastAsia="fr-FR"/>
    </w:rPr>
  </w:style>
  <w:style w:type="paragraph" w:customStyle="1" w:styleId="RevisionConent">
    <w:name w:val="Revision Conent"/>
    <w:basedOn w:val="a4"/>
    <w:semiHidden/>
    <w:rsid w:val="00154680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="Times New Roman" w:eastAsia="Times New Roman" w:hAnsi="Times New Roman" w:cs="Times New Roman"/>
      <w:bCs/>
      <w:kern w:val="2"/>
    </w:rPr>
  </w:style>
  <w:style w:type="paragraph" w:customStyle="1" w:styleId="RevisionHistory">
    <w:name w:val="Revision History"/>
    <w:basedOn w:val="a4"/>
    <w:semiHidden/>
    <w:rsid w:val="00154680"/>
    <w:pPr>
      <w:tabs>
        <w:tab w:val="left" w:pos="540"/>
      </w:tabs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ommaire">
    <w:name w:val="Sommaire"/>
    <w:semiHidden/>
    <w:rsid w:val="00154680"/>
    <w:pPr>
      <w:tabs>
        <w:tab w:val="center" w:pos="1701"/>
        <w:tab w:val="right" w:pos="8931"/>
        <w:tab w:val="right" w:pos="10773"/>
      </w:tabs>
      <w:spacing w:before="480" w:after="480" w:line="300" w:lineRule="atLeast"/>
      <w:ind w:left="3402" w:hanging="629"/>
    </w:pPr>
    <w:rPr>
      <w:rFonts w:ascii="Zurich UBlkEx BT" w:hAnsi="Zurich UBlkEx BT"/>
      <w:noProof/>
      <w:sz w:val="32"/>
      <w:lang w:val="fr-FR" w:eastAsia="fr-FR"/>
    </w:rPr>
  </w:style>
  <w:style w:type="paragraph" w:customStyle="1" w:styleId="SpecHeading2">
    <w:name w:val="Spec Heading 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  <w:outlineLvl w:val="2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pecTItle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PMingLiU"/>
      <w:bCs/>
      <w:kern w:val="2"/>
      <w:sz w:val="40"/>
    </w:rPr>
  </w:style>
  <w:style w:type="paragraph" w:customStyle="1" w:styleId="SpecTitle0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Times New Roman"/>
      <w:kern w:val="2"/>
      <w:sz w:val="52"/>
      <w:szCs w:val="52"/>
    </w:rPr>
  </w:style>
  <w:style w:type="numbering" w:customStyle="1" w:styleId="StyleBulleted">
    <w:name w:val="Style Bulleted"/>
    <w:semiHidden/>
    <w:rsid w:val="00154680"/>
    <w:pPr>
      <w:numPr>
        <w:numId w:val="10"/>
      </w:numPr>
    </w:pPr>
  </w:style>
  <w:style w:type="paragraph" w:customStyle="1" w:styleId="StyleCaptionAsian">
    <w:name w:val="Style Caption + (Asian) 新細明體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styleId="afff4">
    <w:name w:val="caption"/>
    <w:basedOn w:val="a4"/>
    <w:next w:val="a4"/>
    <w:link w:val="Char1"/>
    <w:autoRedefine/>
    <w:qFormat/>
    <w:rsid w:val="00673CCB"/>
    <w:pPr>
      <w:jc w:val="center"/>
    </w:pPr>
    <w:rPr>
      <w:rFonts w:eastAsia="Tahoma"/>
    </w:rPr>
  </w:style>
  <w:style w:type="paragraph" w:customStyle="1" w:styleId="StyleCaptionAsian1">
    <w:name w:val="Style Caption + (Asian) 新細明體1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customStyle="1" w:styleId="StyleCaption10pt">
    <w:name w:val="Style Caption + 10 pt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StyleCaptionCentered">
    <w:name w:val="Style Caption + Centered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PMingLiU"/>
      <w:kern w:val="2"/>
      <w:sz w:val="24"/>
    </w:rPr>
  </w:style>
  <w:style w:type="paragraph" w:customStyle="1" w:styleId="StyleCentered">
    <w:name w:val="Style Centered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PMingLiU"/>
      <w:kern w:val="2"/>
      <w:sz w:val="24"/>
    </w:rPr>
  </w:style>
  <w:style w:type="numbering" w:customStyle="1" w:styleId="StyleOutlinenumbered">
    <w:name w:val="Style Outline numbered"/>
    <w:basedOn w:val="a7"/>
    <w:semiHidden/>
    <w:rsid w:val="00154680"/>
    <w:pPr>
      <w:numPr>
        <w:numId w:val="11"/>
      </w:numPr>
    </w:pPr>
  </w:style>
  <w:style w:type="paragraph" w:customStyle="1" w:styleId="Style1">
    <w:name w:val="Style1"/>
    <w:semiHidden/>
    <w:rsid w:val="00154680"/>
    <w:pPr>
      <w:spacing w:line="360" w:lineRule="auto"/>
      <w:ind w:left="629" w:hanging="629"/>
      <w:jc w:val="right"/>
    </w:pPr>
    <w:rPr>
      <w:rFonts w:ascii="Zurich Ex BT" w:hAnsi="Zurich Ex BT"/>
      <w:noProof/>
      <w:sz w:val="16"/>
      <w:lang w:val="fr-FR" w:eastAsia="fr-FR"/>
    </w:rPr>
  </w:style>
  <w:style w:type="paragraph" w:customStyle="1" w:styleId="Style2">
    <w:name w:val="Style2"/>
    <w:semiHidden/>
    <w:rsid w:val="00154680"/>
    <w:pPr>
      <w:spacing w:line="360" w:lineRule="auto"/>
      <w:ind w:left="-68" w:hanging="629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3">
    <w:name w:val="Style3"/>
    <w:semiHidden/>
    <w:rsid w:val="00154680"/>
    <w:pPr>
      <w:spacing w:line="300" w:lineRule="atLeast"/>
      <w:ind w:left="629" w:hanging="629"/>
      <w:jc w:val="both"/>
    </w:pPr>
    <w:rPr>
      <w:rFonts w:ascii="Zurich Ex BT" w:hAnsi="Zurich Ex BT"/>
      <w:noProof/>
      <w:sz w:val="16"/>
      <w:lang w:val="fr-FR" w:eastAsia="fr-FR"/>
    </w:rPr>
  </w:style>
  <w:style w:type="paragraph" w:customStyle="1" w:styleId="Style4">
    <w:name w:val="Style4"/>
    <w:semiHidden/>
    <w:rsid w:val="00154680"/>
    <w:pPr>
      <w:spacing w:line="300" w:lineRule="atLeast"/>
      <w:ind w:left="629" w:hanging="629"/>
      <w:jc w:val="center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5">
    <w:name w:val="Style5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sz w:val="16"/>
      <w:lang w:val="fr-FR" w:eastAsia="fr-FR"/>
    </w:rPr>
  </w:style>
  <w:style w:type="paragraph" w:customStyle="1" w:styleId="surtitre">
    <w:name w:val="surtitre"/>
    <w:semiHidden/>
    <w:rsid w:val="00154680"/>
    <w:pPr>
      <w:spacing w:before="480" w:after="360" w:line="300" w:lineRule="atLeast"/>
      <w:ind w:left="1701" w:hanging="629"/>
    </w:pPr>
    <w:rPr>
      <w:rFonts w:ascii="Zurich UBlkEx BT" w:hAnsi="Zurich UBlkEx BT"/>
      <w:noProof/>
      <w:sz w:val="40"/>
      <w:lang w:val="fr-FR" w:eastAsia="fr-FR"/>
    </w:rPr>
  </w:style>
  <w:style w:type="paragraph" w:customStyle="1" w:styleId="Symbol">
    <w:name w:val="Symbol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tabdesc">
    <w:name w:val="tab_desc"/>
    <w:semiHidden/>
    <w:rsid w:val="00154680"/>
    <w:pPr>
      <w:spacing w:line="300" w:lineRule="atLeast"/>
      <w:ind w:left="629" w:hanging="629"/>
    </w:pPr>
    <w:rPr>
      <w:rFonts w:ascii="Zurich Ex BT" w:hAnsi="Zurich Ex BT"/>
      <w:sz w:val="16"/>
      <w:szCs w:val="24"/>
      <w:lang w:val="en-CA" w:eastAsia="fr-FR"/>
    </w:rPr>
  </w:style>
  <w:style w:type="paragraph" w:customStyle="1" w:styleId="Tabdescription">
    <w:name w:val="Tab_description"/>
    <w:basedOn w:val="a4"/>
    <w:semiHidden/>
    <w:rsid w:val="00154680"/>
    <w:pPr>
      <w:keepNext/>
    </w:pPr>
    <w:rPr>
      <w:rFonts w:ascii="Zurich Ex BT" w:eastAsia="Tahoma" w:hAnsi="Zurich Ex BT" w:cs="Times New Roman"/>
      <w:sz w:val="16"/>
    </w:rPr>
  </w:style>
  <w:style w:type="paragraph" w:customStyle="1" w:styleId="Tabtitle">
    <w:name w:val="Tab_title"/>
    <w:basedOn w:val="a4"/>
    <w:semiHidden/>
    <w:rsid w:val="00154680"/>
    <w:pPr>
      <w:keepNext/>
      <w:spacing w:before="20" w:after="20"/>
      <w:jc w:val="center"/>
    </w:pPr>
    <w:rPr>
      <w:rFonts w:ascii="Zurich BlkEx BT" w:eastAsia="Tahoma" w:hAnsi="Zurich BlkEx BT" w:cs="Times New Roman"/>
      <w:sz w:val="16"/>
    </w:rPr>
  </w:style>
  <w:style w:type="paragraph" w:customStyle="1" w:styleId="Tabtitle2">
    <w:name w:val="Tab_title2"/>
    <w:basedOn w:val="a4"/>
    <w:semiHidden/>
    <w:rsid w:val="00154680"/>
    <w:pPr>
      <w:keepNext/>
      <w:jc w:val="center"/>
    </w:pPr>
    <w:rPr>
      <w:rFonts w:ascii="Zurich Ex BT" w:eastAsia="Tahoma" w:hAnsi="Zurich Ex BT" w:cs="Times New Roman"/>
      <w:sz w:val="16"/>
    </w:rPr>
  </w:style>
  <w:style w:type="paragraph" w:customStyle="1" w:styleId="tabtitre">
    <w:name w:val="tab_titre"/>
    <w:semiHidden/>
    <w:rsid w:val="00154680"/>
    <w:pPr>
      <w:spacing w:line="300" w:lineRule="atLeast"/>
      <w:ind w:left="629" w:hanging="629"/>
      <w:jc w:val="center"/>
    </w:pPr>
    <w:rPr>
      <w:rFonts w:ascii="Zurich Ex BT" w:hAnsi="Zurich Ex BT"/>
      <w:b/>
      <w:bCs/>
      <w:sz w:val="16"/>
      <w:szCs w:val="24"/>
      <w:lang w:val="en-CA" w:eastAsia="fr-FR"/>
    </w:rPr>
  </w:style>
  <w:style w:type="paragraph" w:customStyle="1" w:styleId="table0">
    <w:name w:val="table"/>
    <w:basedOn w:val="Figure"/>
    <w:next w:val="a4"/>
    <w:semiHidden/>
    <w:rsid w:val="00154680"/>
    <w:pPr>
      <w:numPr>
        <w:numId w:val="0"/>
      </w:numPr>
      <w:jc w:val="left"/>
    </w:pPr>
  </w:style>
  <w:style w:type="paragraph" w:customStyle="1" w:styleId="TableCell">
    <w:name w:val="Table Cell"/>
    <w:basedOn w:val="a4"/>
    <w:semiHidden/>
    <w:rsid w:val="00154680"/>
    <w:pPr>
      <w:widowControl/>
      <w:adjustRightInd/>
      <w:spacing w:before="60" w:after="60" w:line="240" w:lineRule="auto"/>
      <w:textAlignment w:val="auto"/>
    </w:pPr>
    <w:rPr>
      <w:rFonts w:eastAsia="Times New Roman" w:cs="Times New Roman"/>
      <w:b/>
      <w:sz w:val="24"/>
      <w:lang w:eastAsia="en-US"/>
    </w:rPr>
  </w:style>
  <w:style w:type="paragraph" w:customStyle="1" w:styleId="TableHead">
    <w:name w:val="Table Head"/>
    <w:semiHidden/>
    <w:rsid w:val="00154680"/>
    <w:pPr>
      <w:spacing w:before="60" w:after="60" w:line="300" w:lineRule="atLeast"/>
      <w:ind w:left="629" w:hanging="629"/>
    </w:pPr>
    <w:rPr>
      <w:rFonts w:ascii="Tahoma" w:eastAsia="Times New Roman" w:hAnsi="Tahoma" w:cs="Tahoma"/>
      <w:b/>
      <w:bCs/>
      <w:color w:val="0000FF"/>
      <w:sz w:val="24"/>
      <w:szCs w:val="24"/>
    </w:rPr>
  </w:style>
  <w:style w:type="paragraph" w:customStyle="1" w:styleId="TableNotes1">
    <w:name w:val="Table Notes1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TableNotes10">
    <w:name w:val="Table Notes1 字元 字元 字元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hAnsi="Arial"/>
      <w:b/>
      <w:sz w:val="16"/>
    </w:rPr>
  </w:style>
  <w:style w:type="paragraph" w:customStyle="1" w:styleId="tabletext">
    <w:name w:val="table text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  <w:lang w:val="en-GB"/>
    </w:rPr>
  </w:style>
  <w:style w:type="paragraph" w:customStyle="1" w:styleId="tabletext-reg">
    <w:name w:val="table text - reg"/>
    <w:basedOn w:val="a4"/>
    <w:semiHidden/>
    <w:rsid w:val="00154680"/>
    <w:pPr>
      <w:adjustRightInd/>
      <w:spacing w:line="240" w:lineRule="auto"/>
      <w:jc w:val="both"/>
      <w:textAlignment w:val="auto"/>
    </w:pPr>
    <w:rPr>
      <w:rFonts w:ascii="Times New Roman" w:eastAsia="Times New Roman" w:hAnsi="Times New Roman" w:cs="Times New Roman"/>
      <w:kern w:val="2"/>
      <w:sz w:val="16"/>
      <w:lang w:val="en-GB"/>
    </w:rPr>
  </w:style>
  <w:style w:type="paragraph" w:customStyle="1" w:styleId="tabletext-small">
    <w:name w:val="table text - small"/>
    <w:basedOn w:val="tabletext"/>
    <w:semiHidden/>
    <w:rsid w:val="00154680"/>
    <w:rPr>
      <w:sz w:val="16"/>
    </w:rPr>
  </w:style>
  <w:style w:type="paragraph" w:customStyle="1" w:styleId="tabletextAsian">
    <w:name w:val="table text + (Asian) 新細明體"/>
    <w:basedOn w:val="tabletext"/>
    <w:semiHidden/>
    <w:rsid w:val="00154680"/>
    <w:rPr>
      <w:rFonts w:eastAsia="PMingLiU"/>
    </w:rPr>
  </w:style>
  <w:style w:type="paragraph" w:customStyle="1" w:styleId="tabletextBefore12pt">
    <w:name w:val="table text + Before:  12 pt"/>
    <w:aliases w:val="After:  3 pt"/>
    <w:basedOn w:val="tabletext"/>
    <w:semiHidden/>
    <w:rsid w:val="00154680"/>
    <w:pPr>
      <w:keepNext/>
      <w:spacing w:before="240" w:after="60"/>
      <w:outlineLvl w:val="0"/>
    </w:pPr>
  </w:style>
  <w:style w:type="paragraph" w:customStyle="1" w:styleId="tabletext-sma">
    <w:name w:val="table text -sma"/>
    <w:basedOn w:val="tabletext-reg"/>
    <w:semiHidden/>
    <w:rsid w:val="00154680"/>
  </w:style>
  <w:style w:type="paragraph" w:customStyle="1" w:styleId="Tablextext">
    <w:name w:val="Tablex text"/>
    <w:basedOn w:val="tabletext"/>
    <w:semiHidden/>
    <w:rsid w:val="00154680"/>
    <w:rPr>
      <w:b/>
    </w:rPr>
  </w:style>
  <w:style w:type="paragraph" w:customStyle="1" w:styleId="TAC">
    <w:name w:val="TAC"/>
    <w:basedOn w:val="a4"/>
    <w:semiHidden/>
    <w:rsid w:val="00154680"/>
    <w:pPr>
      <w:keepNext/>
      <w:keepLines/>
      <w:widowControl/>
      <w:overflowPunct w:val="0"/>
      <w:autoSpaceDE w:val="0"/>
      <w:autoSpaceDN w:val="0"/>
      <w:spacing w:line="240" w:lineRule="auto"/>
    </w:pPr>
    <w:rPr>
      <w:rFonts w:ascii="Arial" w:hAnsi="Arial" w:cs="Times New Roman"/>
      <w:sz w:val="18"/>
      <w:lang w:val="en-GB" w:eastAsia="en-US"/>
    </w:rPr>
  </w:style>
  <w:style w:type="paragraph" w:customStyle="1" w:styleId="TAH">
    <w:name w:val="TAH"/>
    <w:basedOn w:val="TAC"/>
    <w:semiHidden/>
    <w:rsid w:val="00154680"/>
    <w:rPr>
      <w:b/>
    </w:rPr>
  </w:style>
  <w:style w:type="paragraph" w:customStyle="1" w:styleId="texte">
    <w:name w:val="texte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lang w:val="fr-FR" w:eastAsia="fr-FR"/>
    </w:rPr>
  </w:style>
  <w:style w:type="paragraph" w:customStyle="1" w:styleId="texte1">
    <w:name w:val="texte1"/>
    <w:basedOn w:val="a4"/>
    <w:semiHidden/>
    <w:rsid w:val="00154680"/>
    <w:pPr>
      <w:numPr>
        <w:numId w:val="13"/>
      </w:numPr>
      <w:spacing w:after="120"/>
    </w:pPr>
    <w:rPr>
      <w:rFonts w:ascii="Zurich Ex BT" w:eastAsia="Tahoma" w:hAnsi="Zurich Ex BT" w:cs="Times New Roman"/>
      <w:noProof/>
    </w:rPr>
  </w:style>
  <w:style w:type="paragraph" w:customStyle="1" w:styleId="Titredossier">
    <w:name w:val="Titre dossier"/>
    <w:semiHidden/>
    <w:rsid w:val="00154680"/>
    <w:pPr>
      <w:spacing w:before="480" w:after="480" w:line="300" w:lineRule="atLeast"/>
      <w:ind w:left="3402" w:hanging="629"/>
    </w:pPr>
    <w:rPr>
      <w:rFonts w:ascii="Zurich UBlkEx BT" w:hAnsi="Zurich UBlkEx BT"/>
      <w:sz w:val="40"/>
      <w:lang w:val="en-GB" w:eastAsia="fr-FR"/>
    </w:rPr>
  </w:style>
  <w:style w:type="paragraph" w:customStyle="1" w:styleId="TitreRubrique">
    <w:name w:val="Titre Rubrique"/>
    <w:basedOn w:val="10"/>
    <w:next w:val="a4"/>
    <w:semiHidden/>
    <w:rsid w:val="00154680"/>
    <w:pPr>
      <w:tabs>
        <w:tab w:val="clear" w:pos="425"/>
      </w:tabs>
      <w:wordWrap w:val="0"/>
      <w:spacing w:before="480" w:after="120"/>
      <w:jc w:val="center"/>
      <w:outlineLvl w:val="9"/>
    </w:pPr>
    <w:rPr>
      <w:rFonts w:ascii="Zurich UBlkEx BT" w:hAnsi="Zurich UBlkEx BT" w:cs="Times New Roman"/>
      <w:b w:val="0"/>
      <w:bCs/>
      <w:kern w:val="0"/>
      <w:sz w:val="40"/>
      <w:szCs w:val="20"/>
    </w:rPr>
  </w:style>
  <w:style w:type="paragraph" w:customStyle="1" w:styleId="TitreTableau">
    <w:name w:val="Titre Tableau"/>
    <w:basedOn w:val="ContenuTableau"/>
    <w:semiHidden/>
    <w:rsid w:val="00154680"/>
    <w:pPr>
      <w:keepNext/>
      <w:spacing w:before="100" w:beforeAutospacing="1" w:after="100" w:afterAutospacing="1"/>
      <w:jc w:val="center"/>
    </w:pPr>
    <w:rPr>
      <w:b/>
    </w:rPr>
  </w:style>
  <w:style w:type="paragraph" w:customStyle="1" w:styleId="TitreDoc">
    <w:name w:val="TitreDoc"/>
    <w:basedOn w:val="a4"/>
    <w:next w:val="a4"/>
    <w:semiHidden/>
    <w:rsid w:val="00154680"/>
    <w:pPr>
      <w:widowControl/>
      <w:pBdr>
        <w:top w:val="single" w:sz="24" w:space="1" w:color="auto"/>
      </w:pBdr>
      <w:adjustRightInd/>
      <w:spacing w:before="3000" w:after="3600" w:line="240" w:lineRule="auto"/>
      <w:jc w:val="right"/>
      <w:textAlignment w:val="auto"/>
    </w:pPr>
    <w:rPr>
      <w:rFonts w:ascii="Arial" w:hAnsi="Arial" w:cs="Times New Roman"/>
      <w:b/>
      <w:sz w:val="40"/>
      <w:lang w:val="fr-FR" w:eastAsia="fr-FR"/>
    </w:rPr>
  </w:style>
  <w:style w:type="paragraph" w:customStyle="1" w:styleId="TOC">
    <w:name w:val="TOC"/>
    <w:basedOn w:val="10"/>
    <w:semiHidden/>
    <w:rsid w:val="00154680"/>
    <w:pPr>
      <w:widowControl w:val="0"/>
      <w:tabs>
        <w:tab w:val="clear" w:pos="425"/>
      </w:tabs>
      <w:spacing w:before="240"/>
    </w:pPr>
    <w:rPr>
      <w:rFonts w:ascii="Times New Roman" w:eastAsia="PMingLiU" w:hAnsi="Times New Roman" w:cs="Times New Roman"/>
      <w:b w:val="0"/>
      <w:bCs/>
      <w:caps/>
      <w:noProof w:val="0"/>
      <w:spacing w:val="0"/>
      <w:sz w:val="32"/>
      <w:szCs w:val="32"/>
    </w:rPr>
  </w:style>
  <w:style w:type="paragraph" w:customStyle="1" w:styleId="Tte3">
    <w:name w:val="Tte 3"/>
    <w:basedOn w:val="31"/>
    <w:semiHidden/>
    <w:rsid w:val="00154680"/>
    <w:pPr>
      <w:keepNext w:val="0"/>
      <w:widowControl/>
      <w:tabs>
        <w:tab w:val="num" w:pos="720"/>
        <w:tab w:val="left" w:pos="960"/>
      </w:tabs>
      <w:adjustRightInd/>
      <w:spacing w:before="0" w:after="120"/>
      <w:ind w:left="720" w:hanging="720"/>
      <w:jc w:val="both"/>
      <w:textAlignment w:val="auto"/>
    </w:pPr>
    <w:rPr>
      <w:rFonts w:ascii="Zurich UBlkEx BT" w:eastAsia="宋体" w:hAnsi="Zurich UBlkEx BT" w:cs="Times New Roman"/>
      <w:b/>
      <w:bCs/>
      <w:i/>
      <w:sz w:val="20"/>
      <w:szCs w:val="20"/>
      <w:lang w:eastAsia="fr-FR"/>
    </w:rPr>
  </w:style>
  <w:style w:type="character" w:customStyle="1" w:styleId="WW8Num14z2">
    <w:name w:val="WW8Num14z2"/>
    <w:semiHidden/>
    <w:rsid w:val="00154680"/>
    <w:rPr>
      <w:rFonts w:ascii="Wingdings" w:hAnsi="Wingdings"/>
    </w:rPr>
  </w:style>
  <w:style w:type="paragraph" w:customStyle="1" w:styleId="xl22">
    <w:name w:val="xl22"/>
    <w:basedOn w:val="a4"/>
    <w:semiHidden/>
    <w:rsid w:val="00154680"/>
    <w:pPr>
      <w:widowControl/>
      <w:pBdr>
        <w:top w:val="single" w:sz="8" w:space="0" w:color="FFFFFF"/>
        <w:left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</w:rPr>
  </w:style>
  <w:style w:type="paragraph" w:customStyle="1" w:styleId="xl23">
    <w:name w:val="xl23"/>
    <w:basedOn w:val="a4"/>
    <w:semiHidden/>
    <w:rsid w:val="00154680"/>
    <w:pPr>
      <w:widowControl/>
      <w:pBdr>
        <w:top w:val="single" w:sz="8" w:space="0" w:color="FFFFFF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xl24">
    <w:name w:val="xl2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5">
    <w:name w:val="xl2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6">
    <w:name w:val="xl2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7">
    <w:name w:val="xl2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8">
    <w:name w:val="xl2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9">
    <w:name w:val="xl2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0">
    <w:name w:val="xl30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1">
    <w:name w:val="xl31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2">
    <w:name w:val="xl3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3">
    <w:name w:val="xl3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4">
    <w:name w:val="xl3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5">
    <w:name w:val="xl3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6">
    <w:name w:val="xl3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7">
    <w:name w:val="xl3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8">
    <w:name w:val="xl3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9">
    <w:name w:val="xl3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sz w:val="24"/>
      <w:szCs w:val="24"/>
      <w:lang w:val="fr-FR" w:eastAsia="ja-JP"/>
    </w:rPr>
  </w:style>
  <w:style w:type="paragraph" w:customStyle="1" w:styleId="xl40">
    <w:name w:val="xl40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1">
    <w:name w:val="xl41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2">
    <w:name w:val="xl4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3">
    <w:name w:val="xl4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4">
    <w:name w:val="xl4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5">
    <w:name w:val="xl45"/>
    <w:basedOn w:val="a4"/>
    <w:semiHidden/>
    <w:rsid w:val="001546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6">
    <w:name w:val="xl46"/>
    <w:basedOn w:val="a4"/>
    <w:semiHidden/>
    <w:rsid w:val="001546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7">
    <w:name w:val="xl4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8">
    <w:name w:val="xl48"/>
    <w:basedOn w:val="a4"/>
    <w:semiHidden/>
    <w:rsid w:val="00154680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49">
    <w:name w:val="xl49"/>
    <w:basedOn w:val="a4"/>
    <w:semiHidden/>
    <w:rsid w:val="00154680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0">
    <w:name w:val="xl50"/>
    <w:basedOn w:val="a4"/>
    <w:semiHidden/>
    <w:rsid w:val="001546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1">
    <w:name w:val="xl51"/>
    <w:basedOn w:val="a4"/>
    <w:semiHidden/>
    <w:rsid w:val="00154680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2">
    <w:name w:val="xl52"/>
    <w:basedOn w:val="a4"/>
    <w:semiHidden/>
    <w:rsid w:val="00154680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3">
    <w:name w:val="xl53"/>
    <w:basedOn w:val="a4"/>
    <w:semiHidden/>
    <w:rsid w:val="00154680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4">
    <w:name w:val="xl54"/>
    <w:basedOn w:val="a4"/>
    <w:semiHidden/>
    <w:rsid w:val="0015468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5">
    <w:name w:val="xl55"/>
    <w:basedOn w:val="a4"/>
    <w:semiHidden/>
    <w:rsid w:val="00154680"/>
    <w:pPr>
      <w:widowControl/>
      <w:pBdr>
        <w:top w:val="single" w:sz="12" w:space="0" w:color="auto"/>
        <w:left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6">
    <w:name w:val="xl56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7">
    <w:name w:val="xl57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  <w:right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character" w:customStyle="1" w:styleId="ZGSM">
    <w:name w:val="ZGSM"/>
    <w:semiHidden/>
    <w:rsid w:val="00154680"/>
  </w:style>
  <w:style w:type="paragraph" w:customStyle="1" w:styleId="afff5">
    <w:name w:val="內文 + 置中"/>
    <w:basedOn w:val="a4"/>
    <w:semiHidden/>
    <w:rsid w:val="00154680"/>
    <w:pPr>
      <w:jc w:val="center"/>
    </w:pPr>
    <w:rPr>
      <w:rFonts w:eastAsia="Tahoma"/>
    </w:rPr>
  </w:style>
  <w:style w:type="paragraph" w:customStyle="1" w:styleId="afff6">
    <w:name w:val="內文+置中"/>
    <w:basedOn w:val="a4"/>
    <w:next w:val="a4"/>
    <w:autoRedefine/>
    <w:semiHidden/>
    <w:rsid w:val="00154680"/>
    <w:pPr>
      <w:jc w:val="center"/>
    </w:pPr>
    <w:rPr>
      <w:rFonts w:eastAsia="Tahoma" w:cs="PMingLiU"/>
    </w:rPr>
  </w:style>
  <w:style w:type="paragraph" w:styleId="afff7">
    <w:name w:val="macro"/>
    <w:semiHidden/>
    <w:rsid w:val="001546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line="300" w:lineRule="atLeast"/>
      <w:ind w:left="360" w:hanging="360"/>
      <w:textAlignment w:val="baseline"/>
    </w:pPr>
    <w:rPr>
      <w:rFonts w:ascii="Courier New" w:hAnsi="Courier New" w:cs="Courier New"/>
      <w:sz w:val="24"/>
      <w:szCs w:val="24"/>
    </w:rPr>
  </w:style>
  <w:style w:type="paragraph" w:styleId="49">
    <w:name w:val="toc 4"/>
    <w:basedOn w:val="a4"/>
    <w:next w:val="a4"/>
    <w:autoRedefine/>
    <w:uiPriority w:val="39"/>
    <w:qFormat/>
    <w:rsid w:val="00684479"/>
    <w:pPr>
      <w:tabs>
        <w:tab w:val="left" w:pos="2400"/>
        <w:tab w:val="right" w:leader="dot" w:pos="9900"/>
      </w:tabs>
      <w:ind w:leftChars="600" w:left="600"/>
    </w:pPr>
    <w:rPr>
      <w:rFonts w:eastAsia="Tahoma"/>
    </w:rPr>
  </w:style>
  <w:style w:type="paragraph" w:styleId="59">
    <w:name w:val="toc 5"/>
    <w:basedOn w:val="a4"/>
    <w:next w:val="a4"/>
    <w:autoRedefine/>
    <w:uiPriority w:val="39"/>
    <w:qFormat/>
    <w:rsid w:val="0089343D"/>
    <w:pPr>
      <w:tabs>
        <w:tab w:val="left" w:pos="3021"/>
        <w:tab w:val="right" w:leader="dot" w:pos="9900"/>
      </w:tabs>
      <w:ind w:leftChars="800" w:left="800"/>
    </w:pPr>
    <w:rPr>
      <w:rFonts w:eastAsia="Tahoma"/>
      <w:lang w:val="fr-FR" w:eastAsia="ja-JP"/>
    </w:rPr>
  </w:style>
  <w:style w:type="paragraph" w:styleId="63">
    <w:name w:val="toc 6"/>
    <w:basedOn w:val="a4"/>
    <w:next w:val="a4"/>
    <w:autoRedefine/>
    <w:uiPriority w:val="39"/>
    <w:qFormat/>
    <w:rsid w:val="0089343D"/>
    <w:pPr>
      <w:tabs>
        <w:tab w:val="left" w:pos="3800"/>
        <w:tab w:val="right" w:leader="dot" w:pos="8930"/>
      </w:tabs>
      <w:spacing w:line="240" w:lineRule="atLeast"/>
      <w:ind w:leftChars="1000" w:left="1000"/>
    </w:pPr>
    <w:rPr>
      <w:rFonts w:ascii="Zurich Ex BT" w:eastAsia="Tahoma" w:hAnsi="Zurich Ex BT" w:cs="Times New Roman"/>
      <w:noProof/>
    </w:rPr>
  </w:style>
  <w:style w:type="paragraph" w:styleId="72">
    <w:name w:val="toc 7"/>
    <w:basedOn w:val="a4"/>
    <w:next w:val="a4"/>
    <w:autoRedefine/>
    <w:semiHidden/>
    <w:rsid w:val="00154680"/>
    <w:pPr>
      <w:ind w:left="144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82">
    <w:name w:val="toc 8"/>
    <w:basedOn w:val="a4"/>
    <w:next w:val="a4"/>
    <w:autoRedefine/>
    <w:semiHidden/>
    <w:rsid w:val="00154680"/>
    <w:pPr>
      <w:ind w:left="168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90">
    <w:name w:val="toc 9"/>
    <w:basedOn w:val="a4"/>
    <w:next w:val="a4"/>
    <w:autoRedefine/>
    <w:semiHidden/>
    <w:rsid w:val="00154680"/>
    <w:pPr>
      <w:ind w:left="192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afff8">
    <w:name w:val="table of authorities"/>
    <w:basedOn w:val="a4"/>
    <w:next w:val="a4"/>
    <w:semiHidden/>
    <w:rsid w:val="00154680"/>
    <w:pPr>
      <w:ind w:left="480"/>
    </w:pPr>
    <w:rPr>
      <w:rFonts w:eastAsia="Times New Roman"/>
    </w:rPr>
  </w:style>
  <w:style w:type="paragraph" w:styleId="afff9">
    <w:name w:val="toa heading"/>
    <w:basedOn w:val="a4"/>
    <w:next w:val="a4"/>
    <w:semiHidden/>
    <w:rsid w:val="00154680"/>
    <w:pPr>
      <w:spacing w:before="120"/>
    </w:pPr>
    <w:rPr>
      <w:rFonts w:ascii="Arial" w:eastAsia="Times New Roman" w:hAnsi="Arial" w:cs="Arial"/>
      <w:sz w:val="24"/>
      <w:szCs w:val="24"/>
    </w:rPr>
  </w:style>
  <w:style w:type="paragraph" w:customStyle="1" w:styleId="L">
    <w:name w:val="表內文字L"/>
    <w:basedOn w:val="ac"/>
    <w:autoRedefine/>
    <w:semiHidden/>
    <w:rsid w:val="00154680"/>
    <w:pPr>
      <w:spacing w:line="240" w:lineRule="auto"/>
      <w:ind w:right="72"/>
      <w:jc w:val="both"/>
    </w:pPr>
    <w:rPr>
      <w:rFonts w:eastAsia="Times New Roman"/>
    </w:rPr>
  </w:style>
  <w:style w:type="paragraph" w:customStyle="1" w:styleId="M">
    <w:name w:val="表內文字M"/>
    <w:basedOn w:val="ac"/>
    <w:autoRedefine/>
    <w:semiHidden/>
    <w:rsid w:val="00154680"/>
    <w:pPr>
      <w:spacing w:line="240" w:lineRule="atLeast"/>
      <w:ind w:right="-28"/>
    </w:pPr>
    <w:rPr>
      <w:rFonts w:eastAsia="Times New Roman"/>
    </w:rPr>
  </w:style>
  <w:style w:type="paragraph" w:customStyle="1" w:styleId="1e">
    <w:name w:val="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paragraph" w:customStyle="1" w:styleId="X">
    <w:name w:val="表格標題X"/>
    <w:basedOn w:val="a9"/>
    <w:autoRedefine/>
    <w:semiHidden/>
    <w:rsid w:val="00154680"/>
    <w:pPr>
      <w:spacing w:line="240" w:lineRule="auto"/>
      <w:ind w:leftChars="-54" w:left="-64" w:hangingChars="22" w:hanging="44"/>
      <w:jc w:val="center"/>
    </w:pPr>
    <w:rPr>
      <w:rFonts w:eastAsia="Times New Roman"/>
      <w:b w:val="0"/>
    </w:rPr>
  </w:style>
  <w:style w:type="paragraph" w:customStyle="1" w:styleId="XL">
    <w:name w:val="表格標題XL"/>
    <w:basedOn w:val="X"/>
    <w:autoRedefine/>
    <w:semiHidden/>
    <w:rsid w:val="00154680"/>
    <w:pPr>
      <w:ind w:leftChars="-31" w:left="-62" w:firstLineChars="31" w:firstLine="62"/>
      <w:jc w:val="left"/>
    </w:pPr>
  </w:style>
  <w:style w:type="paragraph" w:customStyle="1" w:styleId="XM">
    <w:name w:val="表格標題XM"/>
    <w:basedOn w:val="X"/>
    <w:semiHidden/>
    <w:rsid w:val="00154680"/>
  </w:style>
  <w:style w:type="paragraph" w:customStyle="1" w:styleId="YL">
    <w:name w:val="表格標題YL"/>
    <w:semiHidden/>
    <w:rsid w:val="00154680"/>
    <w:pPr>
      <w:spacing w:line="300" w:lineRule="atLeast"/>
      <w:ind w:left="629" w:hanging="629"/>
    </w:pPr>
    <w:rPr>
      <w:rFonts w:ascii="Arial" w:hAnsi="Arial" w:cs="Arial"/>
      <w:i/>
      <w:iCs/>
      <w:sz w:val="18"/>
      <w:szCs w:val="18"/>
    </w:rPr>
  </w:style>
  <w:style w:type="paragraph" w:customStyle="1" w:styleId="YM">
    <w:name w:val="表格標題YM"/>
    <w:basedOn w:val="YL"/>
    <w:autoRedefine/>
    <w:semiHidden/>
    <w:rsid w:val="00154680"/>
    <w:pPr>
      <w:ind w:left="-25" w:right="7" w:firstLine="25"/>
      <w:jc w:val="both"/>
    </w:pPr>
    <w:rPr>
      <w:rFonts w:ascii="Times New Roman" w:hAnsi="Times New Roman" w:cs="Times New Roman"/>
    </w:rPr>
  </w:style>
  <w:style w:type="paragraph" w:customStyle="1" w:styleId="afffa">
    <w:name w:val="封面文字一"/>
    <w:next w:val="10"/>
    <w:semiHidden/>
    <w:rsid w:val="00154680"/>
    <w:pPr>
      <w:spacing w:line="1000" w:lineRule="exact"/>
      <w:ind w:left="-401" w:right="-108" w:hanging="629"/>
      <w:jc w:val="center"/>
    </w:pPr>
    <w:rPr>
      <w:sz w:val="52"/>
      <w:szCs w:val="52"/>
    </w:rPr>
  </w:style>
  <w:style w:type="paragraph" w:customStyle="1" w:styleId="afffb">
    <w:name w:val="封面文字二"/>
    <w:semiHidden/>
    <w:rsid w:val="00154680"/>
    <w:pPr>
      <w:spacing w:line="480" w:lineRule="auto"/>
      <w:ind w:left="629" w:right="706" w:hanging="629"/>
      <w:jc w:val="right"/>
    </w:pPr>
    <w:rPr>
      <w:i/>
      <w:iCs/>
      <w:noProof/>
      <w:color w:val="0000FF"/>
      <w:sz w:val="36"/>
      <w:szCs w:val="36"/>
    </w:rPr>
  </w:style>
  <w:style w:type="paragraph" w:customStyle="1" w:styleId="afffc">
    <w:name w:val="封面文字三"/>
    <w:autoRedefine/>
    <w:semiHidden/>
    <w:rsid w:val="00154680"/>
    <w:pPr>
      <w:spacing w:line="300" w:lineRule="atLeast"/>
      <w:ind w:left="629" w:hanging="629"/>
      <w:jc w:val="center"/>
    </w:pPr>
    <w:rPr>
      <w:sz w:val="40"/>
      <w:szCs w:val="40"/>
    </w:rPr>
  </w:style>
  <w:style w:type="paragraph" w:customStyle="1" w:styleId="afffd">
    <w:name w:val="頁首基準"/>
    <w:basedOn w:val="a4"/>
    <w:semiHidden/>
    <w:rsid w:val="00154680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spacing w:line="240" w:lineRule="auto"/>
    </w:pPr>
    <w:rPr>
      <w:rFonts w:ascii="Arial" w:hAnsi="Arial" w:cs="Arial"/>
      <w:spacing w:val="-4"/>
    </w:rPr>
  </w:style>
  <w:style w:type="paragraph" w:styleId="1f">
    <w:name w:val="index 1"/>
    <w:basedOn w:val="a4"/>
    <w:next w:val="a4"/>
    <w:autoRedefine/>
    <w:semiHidden/>
    <w:rsid w:val="00154680"/>
  </w:style>
  <w:style w:type="paragraph" w:styleId="2f2">
    <w:name w:val="index 2"/>
    <w:basedOn w:val="a4"/>
    <w:next w:val="a4"/>
    <w:autoRedefine/>
    <w:semiHidden/>
    <w:rsid w:val="00154680"/>
    <w:pPr>
      <w:ind w:leftChars="200" w:left="200"/>
    </w:pPr>
  </w:style>
  <w:style w:type="paragraph" w:styleId="3f0">
    <w:name w:val="index 3"/>
    <w:basedOn w:val="a4"/>
    <w:next w:val="a4"/>
    <w:autoRedefine/>
    <w:semiHidden/>
    <w:rsid w:val="00154680"/>
    <w:pPr>
      <w:ind w:left="960"/>
    </w:pPr>
    <w:rPr>
      <w:rFonts w:eastAsia="Times New Roman"/>
    </w:rPr>
  </w:style>
  <w:style w:type="paragraph" w:styleId="4a">
    <w:name w:val="index 4"/>
    <w:basedOn w:val="a4"/>
    <w:next w:val="a4"/>
    <w:autoRedefine/>
    <w:semiHidden/>
    <w:rsid w:val="00154680"/>
    <w:pPr>
      <w:ind w:left="1440"/>
    </w:pPr>
    <w:rPr>
      <w:rFonts w:eastAsia="Times New Roman"/>
    </w:rPr>
  </w:style>
  <w:style w:type="paragraph" w:styleId="5a">
    <w:name w:val="index 5"/>
    <w:basedOn w:val="a4"/>
    <w:next w:val="a4"/>
    <w:autoRedefine/>
    <w:semiHidden/>
    <w:rsid w:val="00154680"/>
    <w:pPr>
      <w:ind w:left="1920"/>
    </w:pPr>
    <w:rPr>
      <w:rFonts w:eastAsia="Times New Roman"/>
    </w:rPr>
  </w:style>
  <w:style w:type="paragraph" w:styleId="64">
    <w:name w:val="index 6"/>
    <w:basedOn w:val="a4"/>
    <w:next w:val="a4"/>
    <w:autoRedefine/>
    <w:semiHidden/>
    <w:rsid w:val="00154680"/>
    <w:pPr>
      <w:ind w:left="2400"/>
    </w:pPr>
    <w:rPr>
      <w:rFonts w:eastAsia="Times New Roman"/>
    </w:rPr>
  </w:style>
  <w:style w:type="paragraph" w:styleId="73">
    <w:name w:val="index 7"/>
    <w:basedOn w:val="a4"/>
    <w:next w:val="a4"/>
    <w:autoRedefine/>
    <w:semiHidden/>
    <w:rsid w:val="00154680"/>
    <w:pPr>
      <w:ind w:left="2880"/>
    </w:pPr>
    <w:rPr>
      <w:rFonts w:eastAsia="Times New Roman"/>
    </w:rPr>
  </w:style>
  <w:style w:type="paragraph" w:styleId="83">
    <w:name w:val="index 8"/>
    <w:basedOn w:val="a4"/>
    <w:next w:val="a4"/>
    <w:autoRedefine/>
    <w:semiHidden/>
    <w:rsid w:val="00154680"/>
    <w:pPr>
      <w:ind w:left="3360"/>
    </w:pPr>
    <w:rPr>
      <w:rFonts w:eastAsia="Times New Roman"/>
    </w:rPr>
  </w:style>
  <w:style w:type="paragraph" w:styleId="91">
    <w:name w:val="index 9"/>
    <w:basedOn w:val="a4"/>
    <w:next w:val="a4"/>
    <w:autoRedefine/>
    <w:semiHidden/>
    <w:rsid w:val="00154680"/>
    <w:pPr>
      <w:ind w:left="3840"/>
    </w:pPr>
    <w:rPr>
      <w:rFonts w:eastAsia="Times New Roman"/>
    </w:rPr>
  </w:style>
  <w:style w:type="paragraph" w:styleId="afffe">
    <w:name w:val="index heading"/>
    <w:basedOn w:val="a4"/>
    <w:next w:val="1f"/>
    <w:semiHidden/>
    <w:rsid w:val="00154680"/>
    <w:rPr>
      <w:rFonts w:ascii="Arial" w:eastAsia="Times New Roman" w:hAnsi="Arial" w:cs="Arial"/>
      <w:b/>
      <w:bCs/>
    </w:rPr>
  </w:style>
  <w:style w:type="paragraph" w:styleId="affff">
    <w:name w:val="endnote text"/>
    <w:basedOn w:val="a4"/>
    <w:semiHidden/>
    <w:rsid w:val="00154680"/>
    <w:rPr>
      <w:rFonts w:eastAsia="Tahoma"/>
    </w:rPr>
  </w:style>
  <w:style w:type="character" w:styleId="affff0">
    <w:name w:val="endnote reference"/>
    <w:semiHidden/>
    <w:rsid w:val="00154680"/>
    <w:rPr>
      <w:vertAlign w:val="superscript"/>
    </w:rPr>
  </w:style>
  <w:style w:type="numbering" w:customStyle="1" w:styleId="1f0">
    <w:name w:val="無清單1"/>
    <w:next w:val="a7"/>
    <w:semiHidden/>
    <w:rsid w:val="00154680"/>
  </w:style>
  <w:style w:type="character" w:styleId="affff1">
    <w:name w:val="footnote reference"/>
    <w:semiHidden/>
    <w:rsid w:val="00154680"/>
    <w:rPr>
      <w:vertAlign w:val="superscript"/>
    </w:rPr>
  </w:style>
  <w:style w:type="paragraph" w:styleId="affff2">
    <w:name w:val="annotation text"/>
    <w:basedOn w:val="a4"/>
    <w:semiHidden/>
    <w:rsid w:val="00154680"/>
    <w:pPr>
      <w:widowControl/>
      <w:adjustRightInd/>
      <w:spacing w:after="120" w:line="240" w:lineRule="auto"/>
      <w:textAlignment w:val="auto"/>
    </w:pPr>
    <w:rPr>
      <w:rFonts w:ascii="Zurich Ex BT" w:eastAsia="宋体" w:hAnsi="Zurich Ex BT" w:cs="Times New Roman"/>
      <w:lang w:val="fr-FR" w:eastAsia="fr-FR"/>
    </w:rPr>
  </w:style>
  <w:style w:type="paragraph" w:styleId="affff3">
    <w:name w:val="Balloon Text"/>
    <w:basedOn w:val="a4"/>
    <w:semiHidden/>
    <w:rsid w:val="00154680"/>
    <w:rPr>
      <w:rFonts w:eastAsia="Tahoma"/>
      <w:sz w:val="16"/>
      <w:szCs w:val="16"/>
    </w:rPr>
  </w:style>
  <w:style w:type="paragraph" w:styleId="affff4">
    <w:name w:val="annotation subject"/>
    <w:basedOn w:val="affff2"/>
    <w:next w:val="affff2"/>
    <w:semiHidden/>
    <w:rsid w:val="00154680"/>
    <w:pPr>
      <w:widowControl w:val="0"/>
      <w:spacing w:after="0"/>
    </w:pPr>
    <w:rPr>
      <w:rFonts w:ascii="Times New Roman" w:eastAsia="Times New Roman" w:hAnsi="Times New Roman"/>
      <w:b/>
      <w:bCs/>
      <w:kern w:val="2"/>
      <w:sz w:val="24"/>
      <w:szCs w:val="32"/>
      <w:lang w:val="en-US" w:eastAsia="zh-TW"/>
    </w:rPr>
  </w:style>
  <w:style w:type="character" w:styleId="affff5">
    <w:name w:val="annotation reference"/>
    <w:semiHidden/>
    <w:rsid w:val="00154680"/>
    <w:rPr>
      <w:sz w:val="18"/>
      <w:szCs w:val="18"/>
    </w:rPr>
  </w:style>
  <w:style w:type="paragraph" w:customStyle="1" w:styleId="affff6">
    <w:name w:val="項目一"/>
    <w:autoRedefine/>
    <w:semiHidden/>
    <w:rsid w:val="00154680"/>
    <w:pPr>
      <w:tabs>
        <w:tab w:val="num" w:pos="417"/>
      </w:tabs>
      <w:spacing w:before="60" w:after="60" w:line="300" w:lineRule="atLeast"/>
      <w:ind w:left="397" w:hanging="340"/>
    </w:pPr>
    <w:rPr>
      <w:rFonts w:ascii="Tahoma" w:eastAsia="Tahoma" w:hAnsi="Tahoma" w:cs="Tahoma"/>
    </w:rPr>
  </w:style>
  <w:style w:type="paragraph" w:customStyle="1" w:styleId="a3">
    <w:name w:val="項目二"/>
    <w:basedOn w:val="affff6"/>
    <w:autoRedefine/>
    <w:semiHidden/>
    <w:rsid w:val="00154680"/>
    <w:pPr>
      <w:numPr>
        <w:numId w:val="20"/>
      </w:numPr>
    </w:pPr>
    <w:rPr>
      <w:rFonts w:eastAsia="PMingLiU"/>
      <w:color w:val="0000FF"/>
    </w:rPr>
  </w:style>
  <w:style w:type="paragraph" w:customStyle="1" w:styleId="affff7">
    <w:name w:val="項目符號 + 紅色"/>
    <w:basedOn w:val="a0"/>
    <w:autoRedefine/>
    <w:semiHidden/>
    <w:rsid w:val="00154680"/>
    <w:pPr>
      <w:numPr>
        <w:numId w:val="0"/>
      </w:numPr>
      <w:shd w:val="clear" w:color="auto" w:fill="E6E6E6"/>
      <w:tabs>
        <w:tab w:val="num" w:pos="284"/>
      </w:tabs>
      <w:ind w:left="284" w:hanging="284"/>
    </w:pPr>
    <w:rPr>
      <w:rFonts w:eastAsia="Tahoma"/>
      <w:vanish/>
      <w:color w:val="FF0000"/>
    </w:rPr>
  </w:style>
  <w:style w:type="paragraph" w:customStyle="1" w:styleId="2f3">
    <w:name w:val="項目符號 2 + 紅色"/>
    <w:basedOn w:val="20"/>
    <w:semiHidden/>
    <w:rsid w:val="00154680"/>
    <w:pPr>
      <w:numPr>
        <w:numId w:val="0"/>
      </w:numPr>
      <w:shd w:val="clear" w:color="auto" w:fill="E6E6E6"/>
      <w:tabs>
        <w:tab w:val="num" w:pos="284"/>
        <w:tab w:val="left" w:pos="728"/>
      </w:tabs>
      <w:ind w:left="284" w:hanging="284"/>
    </w:pPr>
    <w:rPr>
      <w:rFonts w:eastAsia="Tahoma"/>
      <w:vanish/>
      <w:color w:val="FF0000"/>
    </w:rPr>
  </w:style>
  <w:style w:type="character" w:customStyle="1" w:styleId="210">
    <w:name w:val="項目符號 2 字元1"/>
    <w:semiHidden/>
    <w:rsid w:val="00154680"/>
    <w:rPr>
      <w:rFonts w:ascii="Tahoma" w:eastAsia="PMingLiU" w:hAnsi="Tahoma" w:cs="Tahoma"/>
      <w:color w:val="0000FF"/>
      <w:lang w:val="en-US" w:eastAsia="zh-TW" w:bidi="ar-SA"/>
    </w:rPr>
  </w:style>
  <w:style w:type="character" w:customStyle="1" w:styleId="affff8">
    <w:name w:val="項目符號 字元"/>
    <w:semiHidden/>
    <w:rsid w:val="00154680"/>
    <w:rPr>
      <w:rFonts w:ascii="Tahoma" w:eastAsia="Times New Roman" w:hAnsi="Tahoma" w:cs="Tahoma"/>
      <w:lang w:val="en-US" w:eastAsia="zh-TW"/>
    </w:rPr>
  </w:style>
  <w:style w:type="paragraph" w:customStyle="1" w:styleId="affff9">
    <w:name w:val="項目符號+右移"/>
    <w:basedOn w:val="a0"/>
    <w:semiHidden/>
    <w:rsid w:val="00154680"/>
    <w:pPr>
      <w:numPr>
        <w:numId w:val="0"/>
      </w:numPr>
      <w:tabs>
        <w:tab w:val="num" w:pos="284"/>
      </w:tabs>
      <w:ind w:left="2268" w:hanging="1984"/>
    </w:pPr>
    <w:rPr>
      <w:rFonts w:eastAsia="Tahoma"/>
    </w:rPr>
  </w:style>
  <w:style w:type="paragraph" w:customStyle="1" w:styleId="1f1">
    <w:name w:val="項目符號+右移 + 紅色1"/>
    <w:basedOn w:val="affff9"/>
    <w:semiHidden/>
    <w:rsid w:val="00154680"/>
    <w:pPr>
      <w:shd w:val="clear" w:color="auto" w:fill="E6E6E6"/>
      <w:tabs>
        <w:tab w:val="clear" w:pos="284"/>
        <w:tab w:val="num" w:pos="283"/>
      </w:tabs>
    </w:pPr>
    <w:rPr>
      <w:vanish/>
      <w:color w:val="FF0000"/>
    </w:rPr>
  </w:style>
  <w:style w:type="paragraph" w:customStyle="1" w:styleId="3f1">
    <w:name w:val="項目符號3"/>
    <w:basedOn w:val="a0"/>
    <w:semiHidden/>
    <w:rsid w:val="00154680"/>
    <w:pPr>
      <w:numPr>
        <w:numId w:val="0"/>
      </w:numPr>
      <w:tabs>
        <w:tab w:val="left" w:pos="672"/>
      </w:tabs>
      <w:snapToGrid w:val="0"/>
    </w:pPr>
    <w:rPr>
      <w:bCs/>
    </w:rPr>
  </w:style>
  <w:style w:type="character" w:customStyle="1" w:styleId="3f2">
    <w:name w:val="項目符號3 字元 字元"/>
    <w:semiHidden/>
    <w:rsid w:val="00154680"/>
    <w:rPr>
      <w:rFonts w:ascii="Tahoma" w:eastAsia="PMingLiU" w:hAnsi="Tahoma" w:cs="Tahoma"/>
      <w:bCs/>
      <w:lang w:val="en-US" w:eastAsia="zh-TW" w:bidi="ar-SA"/>
    </w:rPr>
  </w:style>
  <w:style w:type="paragraph" w:customStyle="1" w:styleId="4b">
    <w:name w:val="項目符號4"/>
    <w:basedOn w:val="a0"/>
    <w:next w:val="a4"/>
    <w:semiHidden/>
    <w:rsid w:val="00154680"/>
    <w:pPr>
      <w:numPr>
        <w:numId w:val="0"/>
      </w:numPr>
      <w:tabs>
        <w:tab w:val="num" w:pos="284"/>
        <w:tab w:val="num" w:pos="1148"/>
      </w:tabs>
      <w:ind w:left="1143" w:hanging="275"/>
    </w:pPr>
  </w:style>
  <w:style w:type="character" w:customStyle="1" w:styleId="4c">
    <w:name w:val="項目符號4 字元"/>
    <w:semiHidden/>
    <w:rsid w:val="00154680"/>
    <w:rPr>
      <w:rFonts w:ascii="Tahoma" w:eastAsia="Tahoma" w:hAnsi="Tahoma" w:cs="Tahoma"/>
      <w:lang w:val="en-US" w:eastAsia="zh-TW" w:bidi="ar-SA"/>
    </w:rPr>
  </w:style>
  <w:style w:type="paragraph" w:customStyle="1" w:styleId="4d">
    <w:name w:val="項頁符號4"/>
    <w:basedOn w:val="3f1"/>
    <w:semiHidden/>
    <w:rsid w:val="00154680"/>
    <w:pPr>
      <w:tabs>
        <w:tab w:val="left" w:pos="900"/>
      </w:tabs>
    </w:pPr>
    <w:rPr>
      <w:rFonts w:eastAsia="Tahoma"/>
    </w:rPr>
  </w:style>
  <w:style w:type="paragraph" w:customStyle="1" w:styleId="affffa">
    <w:name w:val="圖文一"/>
    <w:basedOn w:val="af2"/>
    <w:autoRedefine/>
    <w:semiHidden/>
    <w:rsid w:val="00154680"/>
    <w:pPr>
      <w:adjustRightInd/>
      <w:spacing w:line="2220" w:lineRule="exact"/>
      <w:textAlignment w:val="auto"/>
    </w:pPr>
    <w:rPr>
      <w:rFonts w:ascii="Arial" w:eastAsia="Times New Roman" w:hAnsi="Arial" w:cs="Arial"/>
      <w:color w:val="0000FF"/>
      <w:sz w:val="160"/>
      <w:szCs w:val="160"/>
    </w:rPr>
  </w:style>
  <w:style w:type="paragraph" w:customStyle="1" w:styleId="affffb">
    <w:name w:val="圖文二"/>
    <w:autoRedefine/>
    <w:semiHidden/>
    <w:rsid w:val="00154680"/>
    <w:pPr>
      <w:spacing w:line="240" w:lineRule="atLeast"/>
      <w:ind w:left="629" w:hanging="629"/>
    </w:pPr>
    <w:rPr>
      <w:rFonts w:ascii="Arial" w:hAnsi="Arial" w:cs="Arial"/>
    </w:rPr>
  </w:style>
  <w:style w:type="paragraph" w:customStyle="1" w:styleId="affffc">
    <w:name w:val="圖文三"/>
    <w:autoRedefine/>
    <w:semiHidden/>
    <w:rsid w:val="00154680"/>
    <w:pPr>
      <w:widowControl w:val="0"/>
      <w:adjustRightInd w:val="0"/>
      <w:spacing w:line="300" w:lineRule="atLeast"/>
      <w:ind w:left="629" w:hanging="629"/>
      <w:textAlignment w:val="baseline"/>
    </w:pPr>
    <w:rPr>
      <w:rFonts w:eastAsia="DFLiHeiBold"/>
      <w:b/>
      <w:bCs/>
      <w:sz w:val="24"/>
      <w:szCs w:val="24"/>
    </w:rPr>
  </w:style>
  <w:style w:type="paragraph" w:styleId="affffd">
    <w:name w:val="table of figures"/>
    <w:basedOn w:val="a4"/>
    <w:next w:val="a4"/>
    <w:autoRedefine/>
    <w:uiPriority w:val="99"/>
    <w:rsid w:val="002C06BB"/>
    <w:pPr>
      <w:tabs>
        <w:tab w:val="left" w:pos="1143"/>
        <w:tab w:val="right" w:leader="dot" w:pos="9900"/>
      </w:tabs>
      <w:ind w:left="1149" w:hangingChars="574" w:hanging="1149"/>
    </w:pPr>
    <w:rPr>
      <w:rFonts w:eastAsia="Tahoma"/>
      <w:bCs/>
      <w:noProof/>
      <w:szCs w:val="28"/>
    </w:rPr>
  </w:style>
  <w:style w:type="numbering" w:customStyle="1" w:styleId="a2">
    <w:name w:val="樣式 大綱編號 (中文) 新細明體 藍色"/>
    <w:basedOn w:val="a7"/>
    <w:semiHidden/>
    <w:rsid w:val="00154680"/>
    <w:pPr>
      <w:numPr>
        <w:numId w:val="25"/>
      </w:numPr>
    </w:pPr>
  </w:style>
  <w:style w:type="numbering" w:customStyle="1" w:styleId="11">
    <w:name w:val="樣式 大綱編號 11 點 粗體 斜體 藍色"/>
    <w:basedOn w:val="a7"/>
    <w:semiHidden/>
    <w:rsid w:val="00154680"/>
    <w:pPr>
      <w:numPr>
        <w:numId w:val="26"/>
      </w:numPr>
    </w:pPr>
  </w:style>
  <w:style w:type="numbering" w:customStyle="1" w:styleId="14">
    <w:name w:val="樣式 大綱編號 14 點 藍色"/>
    <w:basedOn w:val="a7"/>
    <w:semiHidden/>
    <w:rsid w:val="00154680"/>
    <w:pPr>
      <w:numPr>
        <w:numId w:val="27"/>
      </w:numPr>
    </w:pPr>
  </w:style>
  <w:style w:type="numbering" w:customStyle="1" w:styleId="141">
    <w:name w:val="樣式 大綱編號 14 點 藍色1"/>
    <w:basedOn w:val="a7"/>
    <w:semiHidden/>
    <w:rsid w:val="00154680"/>
    <w:pPr>
      <w:numPr>
        <w:numId w:val="28"/>
      </w:numPr>
    </w:pPr>
  </w:style>
  <w:style w:type="numbering" w:customStyle="1" w:styleId="142">
    <w:name w:val="樣式 大綱編號 14 點 藍色2"/>
    <w:basedOn w:val="a7"/>
    <w:semiHidden/>
    <w:rsid w:val="00154680"/>
    <w:pPr>
      <w:numPr>
        <w:numId w:val="29"/>
      </w:numPr>
    </w:pPr>
  </w:style>
  <w:style w:type="paragraph" w:customStyle="1" w:styleId="Tahoma1005cm">
    <w:name w:val="樣式 本文 + Tahoma 10 點 第一行:  0.5 cm"/>
    <w:basedOn w:val="af2"/>
    <w:autoRedefine/>
    <w:semiHidden/>
    <w:rsid w:val="00154680"/>
    <w:pPr>
      <w:widowControl/>
      <w:spacing w:after="0" w:line="300" w:lineRule="exact"/>
      <w:ind w:firstLine="284"/>
      <w:jc w:val="both"/>
    </w:pPr>
    <w:rPr>
      <w:rFonts w:eastAsia="DFLiHeiBold" w:cs="PMingLiU"/>
    </w:rPr>
  </w:style>
  <w:style w:type="paragraph" w:customStyle="1" w:styleId="affffe">
    <w:name w:val="樣式 表內文字 + 置中"/>
    <w:basedOn w:val="ac"/>
    <w:semiHidden/>
    <w:rsid w:val="00154680"/>
    <w:pPr>
      <w:jc w:val="center"/>
    </w:pPr>
    <w:rPr>
      <w:rFonts w:eastAsia="Tahoma" w:cs="PMingLiU"/>
    </w:rPr>
  </w:style>
  <w:style w:type="paragraph" w:customStyle="1" w:styleId="afffff">
    <w:name w:val="樣式 表格標題 + 紅色"/>
    <w:basedOn w:val="a9"/>
    <w:autoRedefine/>
    <w:semiHidden/>
    <w:rsid w:val="00154680"/>
    <w:rPr>
      <w:rFonts w:eastAsia="Times New Roman"/>
      <w:bCs/>
      <w:vanish/>
      <w:color w:val="FF0000"/>
    </w:rPr>
  </w:style>
  <w:style w:type="paragraph" w:customStyle="1" w:styleId="afffff0">
    <w:name w:val="樣式 表格標題 + 置中"/>
    <w:basedOn w:val="a9"/>
    <w:semiHidden/>
    <w:rsid w:val="00154680"/>
    <w:pPr>
      <w:jc w:val="center"/>
    </w:pPr>
    <w:rPr>
      <w:rFonts w:eastAsia="Times New Roman"/>
      <w:bCs/>
    </w:rPr>
  </w:style>
  <w:style w:type="paragraph" w:customStyle="1" w:styleId="1f2">
    <w:name w:val="樣式 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numbering" w:customStyle="1" w:styleId="Tahoma">
    <w:name w:val="樣式 樣式 大綱編號 (中文) 新細明體 藍色 + 大綱編號 (拉丁) Tahoma (中文) 新細明體 藍色"/>
    <w:basedOn w:val="a7"/>
    <w:semiHidden/>
    <w:rsid w:val="00154680"/>
    <w:pPr>
      <w:numPr>
        <w:numId w:val="30"/>
      </w:numPr>
    </w:pPr>
  </w:style>
  <w:style w:type="numbering" w:customStyle="1" w:styleId="Tahoma0">
    <w:name w:val="樣式 樣式 大綱編號 (中文) 新細明體 藍色 + 大綱編號 Tahoma 藍色"/>
    <w:basedOn w:val="a7"/>
    <w:semiHidden/>
    <w:rsid w:val="00154680"/>
    <w:pPr>
      <w:numPr>
        <w:numId w:val="31"/>
      </w:numPr>
    </w:pPr>
  </w:style>
  <w:style w:type="paragraph" w:customStyle="1" w:styleId="51">
    <w:name w:val="樣式 樣式 標題 5 + 非粗體 藍色 行距:  單行間距 + 非斜體"/>
    <w:basedOn w:val="a4"/>
    <w:semiHidden/>
    <w:rsid w:val="00154680"/>
    <w:pPr>
      <w:keepNext/>
      <w:numPr>
        <w:ilvl w:val="3"/>
        <w:numId w:val="32"/>
      </w:numPr>
      <w:spacing w:before="240" w:after="120" w:line="240" w:lineRule="auto"/>
      <w:ind w:rightChars="-453" w:right="-906"/>
      <w:outlineLvl w:val="3"/>
    </w:pPr>
    <w:rPr>
      <w:rFonts w:eastAsia="Tahoma" w:cs="PMingLiU"/>
      <w:color w:val="0000FF"/>
      <w:sz w:val="22"/>
    </w:rPr>
  </w:style>
  <w:style w:type="paragraph" w:customStyle="1" w:styleId="2-063cm187-004cm0pt">
    <w:name w:val="樣式 標題 2 + 左:  -0.63 cm 凸出:  1.87 字元 右:  -0.04 cm 套用前:  0 pt"/>
    <w:basedOn w:val="21"/>
    <w:semiHidden/>
    <w:rsid w:val="00154680"/>
    <w:pPr>
      <w:spacing w:before="0"/>
    </w:pPr>
    <w:rPr>
      <w:rFonts w:eastAsia="Times New Roman"/>
    </w:rPr>
  </w:style>
  <w:style w:type="paragraph" w:customStyle="1" w:styleId="314">
    <w:name w:val="樣式 標題 3 + 14 點"/>
    <w:basedOn w:val="31"/>
    <w:semiHidden/>
    <w:rsid w:val="00154680"/>
    <w:pPr>
      <w:adjustRightInd/>
      <w:textAlignment w:val="auto"/>
    </w:pPr>
    <w:rPr>
      <w:rFonts w:eastAsia="Times New Roman"/>
      <w:b/>
      <w:bCs/>
      <w:sz w:val="28"/>
      <w:szCs w:val="28"/>
    </w:rPr>
  </w:style>
  <w:style w:type="paragraph" w:customStyle="1" w:styleId="3140">
    <w:name w:val="樣式 標題 3 + 14 點 字元 字元"/>
    <w:basedOn w:val="31"/>
    <w:autoRedefine/>
    <w:semiHidden/>
    <w:rsid w:val="00154680"/>
    <w:pPr>
      <w:ind w:firstLine="245"/>
    </w:pPr>
    <w:rPr>
      <w:bCs/>
      <w:szCs w:val="28"/>
    </w:rPr>
  </w:style>
  <w:style w:type="paragraph" w:customStyle="1" w:styleId="5b">
    <w:name w:val="樣式 標題 5 + 非粗體 藍色 行距:  單行間距"/>
    <w:basedOn w:val="40"/>
    <w:semiHidden/>
    <w:rsid w:val="00154680"/>
    <w:pPr>
      <w:spacing w:before="240" w:after="120"/>
      <w:ind w:rightChars="-453" w:right="-906"/>
    </w:pPr>
    <w:rPr>
      <w:rFonts w:eastAsia="Tahoma" w:cs="PMingLiU"/>
      <w:iCs/>
      <w:szCs w:val="20"/>
    </w:rPr>
  </w:style>
  <w:style w:type="paragraph" w:customStyle="1" w:styleId="5-453">
    <w:name w:val="樣式 標題 5 + 非粗體 藍色 行距:  單行間距 右 -4.53 字元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1">
    <w:name w:val="樣式 標題 5 + 非粗體 藍色 行距:  單行間距 右 -4.53 字元1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FF6600"/>
      <w:sz w:val="20"/>
      <w:szCs w:val="20"/>
    </w:rPr>
  </w:style>
  <w:style w:type="paragraph" w:customStyle="1" w:styleId="5-4532">
    <w:name w:val="樣式 標題 5 + 非粗體 藍色 行距:  單行間距 右 -4.53 字元2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3">
    <w:name w:val="樣式 標題 5 + 非粗體 藍色 行距:  單行間距 右 -4.53 字元3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6-453">
    <w:name w:val="樣式 標題 6 + 非粗體 行距:  單行間距 右 -4.53 字元"/>
    <w:basedOn w:val="6"/>
    <w:semiHidden/>
    <w:rsid w:val="00154680"/>
    <w:pPr>
      <w:keepNext w:val="0"/>
      <w:spacing w:before="240" w:after="160"/>
      <w:ind w:left="0" w:rightChars="-453" w:right="-906"/>
    </w:pPr>
    <w:rPr>
      <w:rFonts w:ascii="Tahoma" w:eastAsia="Tahoma" w:hAnsi="Tahoma" w:cs="PMingLiU"/>
      <w:iCs/>
      <w:color w:val="0000FF"/>
      <w:sz w:val="20"/>
      <w:szCs w:val="20"/>
    </w:rPr>
  </w:style>
  <w:style w:type="paragraph" w:customStyle="1" w:styleId="1f3">
    <w:name w:val="樣式1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2f4">
    <w:name w:val="樣式2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3f3">
    <w:name w:val="樣式3"/>
    <w:basedOn w:val="affff9"/>
    <w:semiHidden/>
    <w:rsid w:val="00154680"/>
    <w:rPr>
      <w:rFonts w:eastAsia="Times New Roman"/>
    </w:rPr>
  </w:style>
  <w:style w:type="paragraph" w:customStyle="1" w:styleId="65">
    <w:name w:val="樣式6"/>
    <w:basedOn w:val="ac"/>
    <w:semiHidden/>
    <w:rsid w:val="00154680"/>
    <w:pPr>
      <w:ind w:leftChars="100" w:left="100"/>
    </w:pPr>
    <w:rPr>
      <w:rFonts w:eastAsia="Tahoma"/>
    </w:rPr>
  </w:style>
  <w:style w:type="character" w:customStyle="1" w:styleId="1f4">
    <w:name w:val="標題 1 字元"/>
    <w:aliases w:val="Compte Rendu 字元 字元2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character" w:customStyle="1" w:styleId="2f5">
    <w:name w:val="標題 2 字元 字元"/>
    <w:semiHidden/>
    <w:rsid w:val="00154680"/>
    <w:rPr>
      <w:rFonts w:ascii="Tahoma" w:hAnsi="Tahoma" w:cs="Tahoma"/>
      <w:color w:val="0000FF"/>
      <w:sz w:val="28"/>
      <w:szCs w:val="28"/>
      <w:lang w:val="en-US" w:eastAsia="zh-TW" w:bidi="ar-SA"/>
    </w:rPr>
  </w:style>
  <w:style w:type="character" w:customStyle="1" w:styleId="211">
    <w:name w:val="標題 2 字元1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310">
    <w:name w:val="標題 3 字元1 字元"/>
    <w:aliases w:val="標題 3 字元 字元 字元,標題 3 字元3 字元,標題 3 字元2 字元 字元 字元,標題 3 字元1 字元 字元 字元 字元,標題 3 字元 字元 字元 字元 字元 字元,標題 3 字元3 字元 字元 字元 字元 字元,標題 3 字元3 字元 字元 字元 字元 字元 字元 字元,標題 3 字元 字元 字元 字元 字元 字元 字元 字元 字元,標題 3 字元1 字元 字元 字元 字元 字元 字元 字元,標題 3 字元 字元1 字元 字元 字元 字元 字元,標題 3 字 字元"/>
    <w:semiHidden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character" w:customStyle="1" w:styleId="341">
    <w:name w:val="標題 3 字元4 字元1"/>
    <w:aliases w:val="標題 3 字元3 字元 字元1,標題 3 字元1 字元 字元 字元1,標題 3 字元 字元 字元 字元 字元1,標題 3 字元 字元1 字元 字元1,標題 3 字元1 字元1 字元1,標題 3 字元 字元 字元1 字元1,標題 3 字元 字元2 字元1,標題 3 字元1 字元 字元2,標題 3 字元 字元 字元 字元2,標題 3 字元5 字元 字元 字元1,標題 3 字元4 字元 字元 字元 字元1,標題 3 字元3 字元 字元 字元 字元 字元1"/>
    <w:semiHidden/>
    <w:locked/>
    <w:rsid w:val="00154680"/>
    <w:rPr>
      <w:rFonts w:ascii="Tahoma" w:eastAsia="Times New Roman" w:hAnsi="Tahoma" w:cs="Tahoma"/>
      <w:color w:val="0000FF"/>
      <w:sz w:val="24"/>
      <w:szCs w:val="24"/>
      <w:lang w:val="en-US" w:eastAsia="zh-TW"/>
    </w:rPr>
  </w:style>
  <w:style w:type="paragraph" w:customStyle="1" w:styleId="2N">
    <w:name w:val="標題2N"/>
    <w:basedOn w:val="a4"/>
    <w:next w:val="21"/>
    <w:semiHidden/>
    <w:rsid w:val="00154680"/>
    <w:pPr>
      <w:numPr>
        <w:numId w:val="33"/>
      </w:numPr>
    </w:pPr>
    <w:rPr>
      <w:rFonts w:eastAsia="Tahoma"/>
      <w:color w:val="0000FF"/>
      <w:sz w:val="28"/>
    </w:rPr>
  </w:style>
  <w:style w:type="paragraph" w:customStyle="1" w:styleId="afffff1">
    <w:name w:val="標題基準"/>
    <w:basedOn w:val="a4"/>
    <w:next w:val="af2"/>
    <w:semiHidden/>
    <w:rsid w:val="00154680"/>
    <w:pPr>
      <w:keepNext/>
      <w:keepLines/>
      <w:widowControl/>
      <w:overflowPunct w:val="0"/>
      <w:autoSpaceDE w:val="0"/>
      <w:autoSpaceDN w:val="0"/>
      <w:spacing w:before="140" w:line="220" w:lineRule="atLeast"/>
      <w:ind w:left="1080"/>
    </w:pPr>
    <w:rPr>
      <w:rFonts w:ascii="Arial" w:hAnsi="Arial" w:cs="Arial"/>
      <w:spacing w:val="-4"/>
      <w:kern w:val="28"/>
      <w:sz w:val="22"/>
      <w:szCs w:val="22"/>
    </w:rPr>
  </w:style>
  <w:style w:type="character" w:customStyle="1" w:styleId="aa">
    <w:name w:val="表格標題 字元"/>
    <w:link w:val="a9"/>
    <w:rsid w:val="001A70DC"/>
    <w:rPr>
      <w:rFonts w:ascii="Tahoma" w:hAnsi="Tahoma" w:cs="Tahoma"/>
      <w:b/>
      <w:color w:val="0000FF"/>
    </w:rPr>
  </w:style>
  <w:style w:type="character" w:customStyle="1" w:styleId="ad">
    <w:name w:val="表內文字 字元"/>
    <w:link w:val="ac"/>
    <w:rsid w:val="001A70DC"/>
    <w:rPr>
      <w:rFonts w:ascii="Tahoma" w:hAnsi="Tahoma" w:cs="Tahoma"/>
      <w:color w:val="000000"/>
    </w:rPr>
  </w:style>
  <w:style w:type="character" w:customStyle="1" w:styleId="1Char">
    <w:name w:val="标题 1 Char"/>
    <w:link w:val="10"/>
    <w:rsid w:val="00E4713B"/>
    <w:rPr>
      <w:rFonts w:ascii="Tahoma" w:eastAsia="Tahoma" w:hAnsi="Tahoma" w:cs="Tahoma"/>
      <w:b/>
      <w:noProof/>
      <w:spacing w:val="-4"/>
      <w:kern w:val="52"/>
      <w:sz w:val="28"/>
      <w:szCs w:val="28"/>
      <w:u w:color="0000FF"/>
    </w:rPr>
  </w:style>
  <w:style w:type="character" w:customStyle="1" w:styleId="2Char">
    <w:name w:val="标题 2 Char"/>
    <w:link w:val="21"/>
    <w:rsid w:val="002E568E"/>
    <w:rPr>
      <w:rFonts w:ascii="Tahoma" w:eastAsia="宋体" w:hAnsi="Tahoma" w:cs="Tahoma"/>
      <w:sz w:val="28"/>
      <w:szCs w:val="28"/>
      <w:lang w:eastAsia="zh-CN"/>
    </w:rPr>
  </w:style>
  <w:style w:type="character" w:customStyle="1" w:styleId="Char1">
    <w:name w:val="题注 Char"/>
    <w:link w:val="afff4"/>
    <w:rsid w:val="00673CCB"/>
    <w:rPr>
      <w:rFonts w:ascii="Tahoma" w:eastAsia="Tahoma" w:hAnsi="Tahoma" w:cs="Tahoma"/>
    </w:rPr>
  </w:style>
  <w:style w:type="paragraph" w:customStyle="1" w:styleId="RHTOC">
    <w:name w:val="RHTOC"/>
    <w:basedOn w:val="a4"/>
    <w:autoRedefine/>
    <w:qFormat/>
    <w:rsid w:val="00693321"/>
    <w:pPr>
      <w:outlineLvl w:val="0"/>
    </w:pPr>
    <w:rPr>
      <w:rFonts w:cs="PMingLiU"/>
      <w:b/>
      <w:bCs/>
      <w:color w:val="000000"/>
      <w:sz w:val="28"/>
      <w:szCs w:val="28"/>
    </w:rPr>
  </w:style>
  <w:style w:type="paragraph" w:styleId="TOC0">
    <w:name w:val="TOC Heading"/>
    <w:basedOn w:val="10"/>
    <w:next w:val="a4"/>
    <w:uiPriority w:val="39"/>
    <w:semiHidden/>
    <w:unhideWhenUsed/>
    <w:qFormat/>
    <w:rsid w:val="00393CF1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PMingLiU" w:hAnsi="Cambria" w:cs="Times New Roman"/>
      <w:bCs/>
      <w:caps/>
      <w:noProof w:val="0"/>
      <w:color w:val="365F91"/>
      <w:spacing w:val="0"/>
      <w:kern w:val="0"/>
      <w:lang w:eastAsia="en-US"/>
    </w:rPr>
  </w:style>
  <w:style w:type="paragraph" w:customStyle="1" w:styleId="paragraphe">
    <w:name w:val="paragraphe"/>
    <w:basedOn w:val="a4"/>
    <w:rsid w:val="00451461"/>
    <w:pPr>
      <w:keepLines/>
      <w:widowControl/>
      <w:overflowPunct w:val="0"/>
      <w:autoSpaceDE w:val="0"/>
      <w:autoSpaceDN w:val="0"/>
      <w:spacing w:after="240" w:line="240" w:lineRule="auto"/>
      <w:jc w:val="both"/>
    </w:pPr>
    <w:rPr>
      <w:rFonts w:ascii="FuturaA Bk BT" w:hAnsi="FuturaA Bk BT" w:cs="Times New Roman"/>
      <w:lang w:val="fr-FR" w:eastAsia="fr-FR"/>
    </w:rPr>
  </w:style>
  <w:style w:type="paragraph" w:styleId="afffff2">
    <w:name w:val="List Paragraph"/>
    <w:basedOn w:val="a4"/>
    <w:uiPriority w:val="34"/>
    <w:qFormat/>
    <w:rsid w:val="00C51ADB"/>
    <w:pPr>
      <w:ind w:firstLineChars="200" w:firstLine="420"/>
    </w:pPr>
  </w:style>
  <w:style w:type="paragraph" w:customStyle="1" w:styleId="ParaCharCharCharCharCharCharCharCharCharCharCharCharCharChar">
    <w:name w:val="默认段落字体 Para Char Char Char Char Char Char Char Char Char Char Char Char Char Char"/>
    <w:basedOn w:val="af3"/>
    <w:autoRedefine/>
    <w:rsid w:val="000B4A1F"/>
    <w:pPr>
      <w:adjustRightInd/>
      <w:spacing w:line="240" w:lineRule="auto"/>
      <w:jc w:val="both"/>
      <w:textAlignment w:val="auto"/>
    </w:pPr>
    <w:rPr>
      <w:rFonts w:ascii="Tahoma" w:eastAsia="宋体" w:hAnsi="Tahoma"/>
      <w:kern w:val="2"/>
      <w:sz w:val="24"/>
      <w:szCs w:val="24"/>
      <w:lang w:eastAsia="zh-CN"/>
    </w:rPr>
  </w:style>
  <w:style w:type="table" w:styleId="-3">
    <w:name w:val="Light Shading Accent 3"/>
    <w:basedOn w:val="a6"/>
    <w:uiPriority w:val="60"/>
    <w:rsid w:val="00DE5D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fffff3">
    <w:name w:val="Light Shading"/>
    <w:basedOn w:val="a6"/>
    <w:uiPriority w:val="60"/>
    <w:rsid w:val="00DE5D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364F63"/>
    <w:pPr>
      <w:widowControl w:val="0"/>
      <w:adjustRightInd w:val="0"/>
      <w:spacing w:line="300" w:lineRule="atLeast"/>
      <w:textAlignment w:val="baseline"/>
    </w:pPr>
    <w:rPr>
      <w:rFonts w:ascii="Tahoma" w:hAnsi="Tahoma" w:cs="Tahoma"/>
    </w:rPr>
  </w:style>
  <w:style w:type="paragraph" w:styleId="10">
    <w:name w:val="heading 1"/>
    <w:basedOn w:val="a4"/>
    <w:next w:val="a4"/>
    <w:link w:val="1Char"/>
    <w:autoRedefine/>
    <w:qFormat/>
    <w:rsid w:val="00E4713B"/>
    <w:pPr>
      <w:keepNext/>
      <w:pageBreakBefore/>
      <w:widowControl/>
      <w:numPr>
        <w:numId w:val="42"/>
      </w:numPr>
      <w:pBdr>
        <w:bottom w:val="single" w:sz="12" w:space="1" w:color="808080"/>
      </w:pBdr>
      <w:adjustRightInd/>
      <w:spacing w:before="320" w:after="1200" w:line="240" w:lineRule="auto"/>
      <w:textAlignment w:val="auto"/>
      <w:outlineLvl w:val="0"/>
    </w:pPr>
    <w:rPr>
      <w:rFonts w:eastAsia="Tahoma"/>
      <w:b/>
      <w:noProof/>
      <w:spacing w:val="-4"/>
      <w:kern w:val="52"/>
      <w:sz w:val="28"/>
      <w:szCs w:val="28"/>
      <w:u w:color="0000FF"/>
    </w:rPr>
  </w:style>
  <w:style w:type="paragraph" w:styleId="21">
    <w:name w:val="heading 2"/>
    <w:basedOn w:val="a4"/>
    <w:next w:val="a4"/>
    <w:link w:val="2Char"/>
    <w:autoRedefine/>
    <w:qFormat/>
    <w:rsid w:val="009C6687"/>
    <w:pPr>
      <w:keepNext/>
      <w:widowControl/>
      <w:numPr>
        <w:ilvl w:val="1"/>
        <w:numId w:val="42"/>
      </w:numPr>
      <w:adjustRightInd/>
      <w:spacing w:before="60" w:after="60" w:line="240" w:lineRule="auto"/>
      <w:textAlignment w:val="auto"/>
      <w:outlineLvl w:val="1"/>
    </w:pPr>
    <w:rPr>
      <w:sz w:val="28"/>
      <w:szCs w:val="28"/>
    </w:rPr>
  </w:style>
  <w:style w:type="paragraph" w:styleId="31">
    <w:name w:val="heading 3"/>
    <w:basedOn w:val="a4"/>
    <w:next w:val="a4"/>
    <w:link w:val="3Char"/>
    <w:autoRedefine/>
    <w:qFormat/>
    <w:rsid w:val="009C6687"/>
    <w:pPr>
      <w:keepNext/>
      <w:numPr>
        <w:ilvl w:val="2"/>
        <w:numId w:val="42"/>
      </w:numPr>
      <w:spacing w:before="60" w:after="60" w:line="240" w:lineRule="auto"/>
      <w:outlineLvl w:val="2"/>
    </w:pPr>
    <w:rPr>
      <w:sz w:val="24"/>
      <w:szCs w:val="24"/>
    </w:rPr>
  </w:style>
  <w:style w:type="paragraph" w:styleId="40">
    <w:name w:val="heading 4"/>
    <w:basedOn w:val="a4"/>
    <w:next w:val="a4"/>
    <w:autoRedefine/>
    <w:qFormat/>
    <w:rsid w:val="009C6687"/>
    <w:pPr>
      <w:keepNext/>
      <w:numPr>
        <w:ilvl w:val="3"/>
        <w:numId w:val="42"/>
      </w:numPr>
      <w:tabs>
        <w:tab w:val="left" w:pos="1120"/>
      </w:tabs>
      <w:spacing w:before="60" w:after="60" w:line="240" w:lineRule="auto"/>
      <w:outlineLvl w:val="3"/>
    </w:pPr>
    <w:rPr>
      <w:rFonts w:cs="Times New Roman"/>
      <w:sz w:val="22"/>
      <w:szCs w:val="36"/>
    </w:rPr>
  </w:style>
  <w:style w:type="paragraph" w:styleId="52">
    <w:name w:val="heading 5"/>
    <w:basedOn w:val="a4"/>
    <w:next w:val="a4"/>
    <w:autoRedefine/>
    <w:qFormat/>
    <w:rsid w:val="009C6687"/>
    <w:pPr>
      <w:keepNext/>
      <w:numPr>
        <w:ilvl w:val="4"/>
        <w:numId w:val="42"/>
      </w:numPr>
      <w:spacing w:line="240" w:lineRule="auto"/>
      <w:outlineLvl w:val="4"/>
    </w:pPr>
    <w:rPr>
      <w:rFonts w:cs="Times New Roman"/>
      <w:bCs/>
      <w:sz w:val="22"/>
      <w:szCs w:val="36"/>
    </w:rPr>
  </w:style>
  <w:style w:type="paragraph" w:styleId="6">
    <w:name w:val="heading 6"/>
    <w:basedOn w:val="a4"/>
    <w:next w:val="a4"/>
    <w:qFormat/>
    <w:rsid w:val="009C6687"/>
    <w:pPr>
      <w:keepNext/>
      <w:numPr>
        <w:ilvl w:val="5"/>
        <w:numId w:val="42"/>
      </w:numPr>
      <w:spacing w:line="240" w:lineRule="auto"/>
      <w:outlineLvl w:val="5"/>
    </w:pPr>
    <w:rPr>
      <w:rFonts w:ascii="Arial" w:hAnsi="Arial" w:cs="Times New Roman"/>
      <w:sz w:val="22"/>
      <w:szCs w:val="36"/>
    </w:rPr>
  </w:style>
  <w:style w:type="paragraph" w:styleId="7">
    <w:name w:val="heading 7"/>
    <w:basedOn w:val="a4"/>
    <w:next w:val="a4"/>
    <w:qFormat/>
    <w:rsid w:val="00154680"/>
    <w:pPr>
      <w:keepNext/>
      <w:spacing w:line="720" w:lineRule="atLeast"/>
      <w:ind w:leftChars="400" w:left="400"/>
      <w:outlineLvl w:val="6"/>
    </w:pPr>
    <w:rPr>
      <w:rFonts w:ascii="Arial" w:hAnsi="Arial" w:cs="Times New Roman"/>
      <w:b/>
      <w:bCs/>
      <w:sz w:val="36"/>
      <w:szCs w:val="36"/>
    </w:rPr>
  </w:style>
  <w:style w:type="paragraph" w:styleId="8">
    <w:name w:val="heading 8"/>
    <w:basedOn w:val="a4"/>
    <w:next w:val="a4"/>
    <w:qFormat/>
    <w:rsid w:val="00154680"/>
    <w:pPr>
      <w:keepNext/>
      <w:spacing w:line="720" w:lineRule="atLeast"/>
      <w:ind w:leftChars="400" w:left="400"/>
      <w:outlineLvl w:val="7"/>
    </w:pPr>
    <w:rPr>
      <w:rFonts w:ascii="Arial" w:hAnsi="Arial" w:cs="Times New Roman"/>
      <w:sz w:val="36"/>
      <w:szCs w:val="36"/>
    </w:rPr>
  </w:style>
  <w:style w:type="paragraph" w:styleId="9">
    <w:name w:val="heading 9"/>
    <w:basedOn w:val="a4"/>
    <w:next w:val="a4"/>
    <w:qFormat/>
    <w:rsid w:val="00154680"/>
    <w:pPr>
      <w:keepNext/>
      <w:spacing w:line="720" w:lineRule="atLeast"/>
      <w:ind w:leftChars="400" w:left="400"/>
      <w:outlineLvl w:val="8"/>
    </w:pPr>
    <w:rPr>
      <w:rFonts w:ascii="Arial" w:hAnsi="Arial" w:cs="Times New Roman"/>
      <w:sz w:val="36"/>
      <w:szCs w:val="3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link w:val="Char"/>
    <w:autoRedefine/>
    <w:rsid w:val="00EF59EB"/>
    <w:pPr>
      <w:tabs>
        <w:tab w:val="center" w:pos="4998"/>
        <w:tab w:val="right" w:pos="9906"/>
      </w:tabs>
      <w:snapToGrid w:val="0"/>
      <w:spacing w:line="240" w:lineRule="atLeast"/>
      <w:jc w:val="center"/>
    </w:pPr>
    <w:rPr>
      <w:rFonts w:eastAsia="Tahoma"/>
      <w:sz w:val="16"/>
    </w:rPr>
  </w:style>
  <w:style w:type="paragraph" w:customStyle="1" w:styleId="BLOCKDIAGRAM">
    <w:name w:val="BLOCK DIAGRAM"/>
    <w:semiHidden/>
    <w:rsid w:val="00154680"/>
    <w:pPr>
      <w:spacing w:line="300" w:lineRule="atLeast"/>
      <w:ind w:left="629" w:hanging="629"/>
      <w:jc w:val="center"/>
    </w:pPr>
    <w:rPr>
      <w:rFonts w:ascii="Tahoma" w:eastAsia="Tahoma" w:hAnsi="Tahoma" w:cs="Tahoma"/>
      <w:color w:val="0000FF"/>
      <w:sz w:val="24"/>
      <w:szCs w:val="24"/>
    </w:rPr>
  </w:style>
  <w:style w:type="paragraph" w:customStyle="1" w:styleId="DISCLAIMER">
    <w:name w:val="DISCLAIMER"/>
    <w:rsid w:val="00154680"/>
    <w:pPr>
      <w:spacing w:line="300" w:lineRule="atLeast"/>
      <w:ind w:left="629" w:hanging="629"/>
      <w:jc w:val="both"/>
    </w:pPr>
    <w:rPr>
      <w:rFonts w:ascii="Tahoma" w:eastAsia="Tahoma" w:hAnsi="Tahoma" w:cs="Tahoma"/>
      <w:b/>
      <w:color w:val="333399"/>
    </w:rPr>
  </w:style>
  <w:style w:type="paragraph" w:customStyle="1" w:styleId="a9">
    <w:name w:val="表格標題"/>
    <w:basedOn w:val="a4"/>
    <w:link w:val="aa"/>
    <w:rsid w:val="00154680"/>
    <w:rPr>
      <w:b/>
      <w:color w:val="0000FF"/>
    </w:rPr>
  </w:style>
  <w:style w:type="paragraph" w:styleId="ab">
    <w:name w:val="header"/>
    <w:basedOn w:val="a4"/>
    <w:link w:val="Char0"/>
    <w:rsid w:val="00154680"/>
    <w:pPr>
      <w:tabs>
        <w:tab w:val="center" w:pos="4153"/>
        <w:tab w:val="right" w:pos="8306"/>
      </w:tabs>
      <w:snapToGrid w:val="0"/>
      <w:spacing w:line="240" w:lineRule="atLeast"/>
      <w:jc w:val="right"/>
    </w:pPr>
  </w:style>
  <w:style w:type="numbering" w:styleId="111111">
    <w:name w:val="Outline List 2"/>
    <w:basedOn w:val="a7"/>
    <w:semiHidden/>
    <w:rsid w:val="00154680"/>
    <w:pPr>
      <w:numPr>
        <w:numId w:val="1"/>
      </w:numPr>
    </w:pPr>
  </w:style>
  <w:style w:type="paragraph" w:styleId="a0">
    <w:name w:val="List Bullet"/>
    <w:basedOn w:val="a4"/>
    <w:rsid w:val="00B63A81"/>
    <w:pPr>
      <w:numPr>
        <w:numId w:val="24"/>
      </w:numPr>
      <w:ind w:left="284" w:hanging="284"/>
    </w:pPr>
  </w:style>
  <w:style w:type="paragraph" w:styleId="20">
    <w:name w:val="List Bullet 2"/>
    <w:basedOn w:val="a0"/>
    <w:next w:val="a4"/>
    <w:rsid w:val="00154680"/>
    <w:pPr>
      <w:numPr>
        <w:numId w:val="34"/>
      </w:numPr>
    </w:pPr>
    <w:rPr>
      <w:color w:val="0000FF"/>
    </w:rPr>
  </w:style>
  <w:style w:type="paragraph" w:customStyle="1" w:styleId="TableNotes">
    <w:name w:val="Table Notes"/>
    <w:next w:val="a4"/>
    <w:rsid w:val="00154680"/>
    <w:pPr>
      <w:spacing w:line="300" w:lineRule="atLeast"/>
      <w:ind w:left="629" w:hanging="629"/>
    </w:pPr>
    <w:rPr>
      <w:rFonts w:ascii="Tahoma" w:eastAsia="Tahoma" w:hAnsi="Tahoma" w:cs="Tahoma"/>
      <w:b/>
      <w:sz w:val="16"/>
      <w:szCs w:val="16"/>
    </w:rPr>
  </w:style>
  <w:style w:type="paragraph" w:customStyle="1" w:styleId="ac">
    <w:name w:val="表內文字"/>
    <w:basedOn w:val="a4"/>
    <w:link w:val="ad"/>
    <w:rsid w:val="00154680"/>
    <w:rPr>
      <w:color w:val="000000"/>
    </w:rPr>
  </w:style>
  <w:style w:type="paragraph" w:customStyle="1" w:styleId="ae">
    <w:name w:val="表內文字+置中"/>
    <w:basedOn w:val="ac"/>
    <w:next w:val="a4"/>
    <w:semiHidden/>
    <w:rsid w:val="00154680"/>
    <w:pPr>
      <w:jc w:val="center"/>
    </w:pPr>
    <w:rPr>
      <w:rFonts w:cs="PMingLiU"/>
      <w:iCs/>
    </w:rPr>
  </w:style>
  <w:style w:type="paragraph" w:styleId="41">
    <w:name w:val="List Bullet 4"/>
    <w:basedOn w:val="a4"/>
    <w:rsid w:val="00B63A81"/>
    <w:pPr>
      <w:numPr>
        <w:numId w:val="22"/>
      </w:numPr>
      <w:tabs>
        <w:tab w:val="clear" w:pos="927"/>
        <w:tab w:val="num" w:pos="854"/>
      </w:tabs>
      <w:snapToGrid w:val="0"/>
      <w:ind w:left="851" w:hanging="284"/>
    </w:pPr>
  </w:style>
  <w:style w:type="paragraph" w:customStyle="1" w:styleId="af">
    <w:name w:val="表內文字 + 紅色"/>
    <w:semiHidden/>
    <w:rsid w:val="00154680"/>
    <w:pPr>
      <w:shd w:val="clear" w:color="auto" w:fill="E6E6E6"/>
      <w:spacing w:line="300" w:lineRule="atLeast"/>
      <w:ind w:left="629" w:hanging="629"/>
    </w:pPr>
    <w:rPr>
      <w:rFonts w:ascii="Tahoma" w:eastAsia="Tahoma" w:hAnsi="Tahoma" w:cs="Tahoma"/>
      <w:vanish/>
      <w:color w:val="FF0000"/>
    </w:rPr>
  </w:style>
  <w:style w:type="paragraph" w:customStyle="1" w:styleId="af0">
    <w:name w:val="表格標題 + 置中"/>
    <w:basedOn w:val="a9"/>
    <w:semiHidden/>
    <w:rsid w:val="00154680"/>
    <w:pPr>
      <w:jc w:val="center"/>
    </w:pPr>
    <w:rPr>
      <w:rFonts w:cs="PMingLiU"/>
      <w:bCs/>
    </w:rPr>
  </w:style>
  <w:style w:type="paragraph" w:customStyle="1" w:styleId="af1">
    <w:name w:val="表格標題 + 紅色"/>
    <w:basedOn w:val="a9"/>
    <w:semiHidden/>
    <w:rsid w:val="00154680"/>
    <w:rPr>
      <w:bCs/>
      <w:vanish/>
      <w:color w:val="FF0000"/>
    </w:rPr>
  </w:style>
  <w:style w:type="paragraph" w:customStyle="1" w:styleId="Figure">
    <w:name w:val="Figure"/>
    <w:basedOn w:val="a4"/>
    <w:next w:val="a4"/>
    <w:rsid w:val="00154680"/>
    <w:pPr>
      <w:numPr>
        <w:numId w:val="6"/>
      </w:numPr>
      <w:snapToGrid w:val="0"/>
      <w:jc w:val="center"/>
    </w:pPr>
    <w:rPr>
      <w:b/>
    </w:rPr>
  </w:style>
  <w:style w:type="paragraph" w:styleId="af2">
    <w:name w:val="Body Text"/>
    <w:basedOn w:val="a4"/>
    <w:semiHidden/>
    <w:rsid w:val="00154680"/>
    <w:pPr>
      <w:spacing w:after="120"/>
    </w:pPr>
  </w:style>
  <w:style w:type="paragraph" w:styleId="af3">
    <w:name w:val="Document Map"/>
    <w:basedOn w:val="a4"/>
    <w:semiHidden/>
    <w:rsid w:val="00154680"/>
    <w:pPr>
      <w:shd w:val="clear" w:color="auto" w:fill="000080"/>
    </w:pPr>
    <w:rPr>
      <w:rFonts w:ascii="Arial" w:hAnsi="Arial" w:cs="Times New Roman"/>
    </w:rPr>
  </w:style>
  <w:style w:type="table" w:styleId="af4">
    <w:name w:val="Table Grid"/>
    <w:basedOn w:val="a6"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paragraph" w:customStyle="1" w:styleId="Table">
    <w:name w:val="Table"/>
    <w:basedOn w:val="Figure"/>
    <w:next w:val="a4"/>
    <w:rsid w:val="00154680"/>
    <w:pPr>
      <w:numPr>
        <w:numId w:val="12"/>
      </w:numPr>
      <w:jc w:val="left"/>
    </w:pPr>
  </w:style>
  <w:style w:type="table" w:styleId="12">
    <w:name w:val="Table Column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ascii="Tahoma" w:hAnsi="Tahoma"/>
      <w:b/>
      <w:bCs/>
      <w:color w:val="0000FF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28" w:type="dxa"/>
        <w:left w:w="57" w:type="dxa"/>
        <w:bottom w:w="28" w:type="dxa"/>
        <w:right w:w="57" w:type="dxa"/>
      </w:tblCellMar>
    </w:tblPr>
    <w:trPr>
      <w:tblHeader/>
    </w:trPr>
    <w:tcPr>
      <w:shd w:val="clear" w:color="auto" w:fill="E6E6E6"/>
    </w:tcPr>
    <w:tblStylePr w:type="firstRow">
      <w:pPr>
        <w:wordWrap/>
        <w:spacing w:beforeLines="0" w:beforeAutospacing="0" w:afterLines="0" w:afterAutospacing="0" w:line="300" w:lineRule="atLeast"/>
        <w:contextualSpacing w:val="0"/>
      </w:pPr>
      <w:rPr>
        <w:b w:val="0"/>
        <w:bCs w:val="0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Table Theme"/>
    <w:basedOn w:val="a6"/>
    <w:rsid w:val="006A6A5E"/>
    <w:pPr>
      <w:spacing w:line="300" w:lineRule="atLeast"/>
    </w:pPr>
    <w:rPr>
      <w:rFonts w:ascii="Tahoma" w:hAnsi="Tahoma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jc w:val="center"/>
    </w:trPr>
    <w:tblStylePr w:type="firstRow">
      <w:rPr>
        <w:b/>
        <w:bCs w:val="0"/>
        <w:color w:val="0000FF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eastAsia="Cambria"/>
        <w:b w:val="0"/>
        <w:bCs w:val="0"/>
        <w:sz w:val="2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neCell">
      <w:rPr>
        <w:b/>
        <w:bCs/>
      </w:rPr>
    </w:tblStylePr>
    <w:tblStylePr w:type="nwCell">
      <w:rPr>
        <w:rFonts w:eastAsia="Cambria"/>
      </w:rPr>
    </w:tblStylePr>
    <w:tblStylePr w:type="swCell">
      <w:rPr>
        <w:b/>
        <w:bCs/>
      </w:rPr>
    </w:tblStylePr>
  </w:style>
  <w:style w:type="character" w:customStyle="1" w:styleId="110">
    <w:name w:val="字元 字元11"/>
    <w:semiHidden/>
    <w:rsid w:val="00154680"/>
    <w:rPr>
      <w:rFonts w:ascii="Tahoma" w:hAnsi="Tahoma" w:cs="Tahoma"/>
      <w:lang w:val="en-US" w:eastAsia="zh-TW" w:bidi="ar-SA"/>
    </w:rPr>
  </w:style>
  <w:style w:type="table" w:styleId="42">
    <w:name w:val="Table Columns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eastAsia="Tahom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customStyle="1" w:styleId="3Char">
    <w:name w:val="標題 3 字元"/>
    <w:link w:val="31"/>
    <w:rsid w:val="009C6687"/>
    <w:rPr>
      <w:rFonts w:ascii="Tahoma" w:hAnsi="Tahoma" w:cs="Tahoma"/>
      <w:sz w:val="24"/>
      <w:szCs w:val="24"/>
    </w:rPr>
  </w:style>
  <w:style w:type="character" w:customStyle="1" w:styleId="Char">
    <w:name w:val="頁尾 字元"/>
    <w:link w:val="a8"/>
    <w:locked/>
    <w:rsid w:val="00EF59EB"/>
    <w:rPr>
      <w:rFonts w:ascii="Tahoma" w:eastAsia="Tahoma" w:hAnsi="Tahoma" w:cs="Tahoma"/>
      <w:sz w:val="16"/>
    </w:rPr>
  </w:style>
  <w:style w:type="character" w:customStyle="1" w:styleId="Char0">
    <w:name w:val="頁首 字元"/>
    <w:link w:val="ab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forPN">
    <w:name w:val="頁首 for PN"/>
    <w:basedOn w:val="ab"/>
    <w:rsid w:val="00154680"/>
    <w:rPr>
      <w:b/>
      <w:color w:val="0000FF"/>
    </w:rPr>
  </w:style>
  <w:style w:type="numbering" w:styleId="1111110">
    <w:name w:val="Outline List 1"/>
    <w:basedOn w:val="a7"/>
    <w:semiHidden/>
    <w:rsid w:val="00154680"/>
    <w:pPr>
      <w:numPr>
        <w:numId w:val="2"/>
      </w:numPr>
    </w:pPr>
  </w:style>
  <w:style w:type="character" w:styleId="HTML">
    <w:name w:val="HTML Acronym"/>
    <w:basedOn w:val="a5"/>
    <w:semiHidden/>
    <w:rsid w:val="00154680"/>
  </w:style>
  <w:style w:type="paragraph" w:styleId="HTML0">
    <w:name w:val="HTML Address"/>
    <w:basedOn w:val="a4"/>
    <w:semiHidden/>
    <w:rsid w:val="00154680"/>
    <w:rPr>
      <w:i/>
      <w:iCs/>
    </w:rPr>
  </w:style>
  <w:style w:type="character" w:styleId="HTML1">
    <w:name w:val="HTML Cite"/>
    <w:semiHidden/>
    <w:rsid w:val="00154680"/>
    <w:rPr>
      <w:i/>
      <w:iCs/>
    </w:rPr>
  </w:style>
  <w:style w:type="character" w:styleId="HTML2">
    <w:name w:val="HTML Code"/>
    <w:semiHidden/>
    <w:rsid w:val="00154680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154680"/>
    <w:rPr>
      <w:i/>
      <w:iCs/>
    </w:rPr>
  </w:style>
  <w:style w:type="character" w:styleId="HTML4">
    <w:name w:val="HTML Keyboard"/>
    <w:semiHidden/>
    <w:rsid w:val="00154680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semiHidden/>
    <w:rsid w:val="00154680"/>
    <w:rPr>
      <w:rFonts w:ascii="Courier New" w:hAnsi="Courier New" w:cs="Courier New"/>
    </w:rPr>
  </w:style>
  <w:style w:type="character" w:styleId="HTML6">
    <w:name w:val="HTML Sample"/>
    <w:semiHidden/>
    <w:rsid w:val="00154680"/>
    <w:rPr>
      <w:rFonts w:ascii="Courier New" w:hAnsi="Courier New" w:cs="Courier New"/>
    </w:rPr>
  </w:style>
  <w:style w:type="character" w:styleId="HTML7">
    <w:name w:val="HTML Typewriter"/>
    <w:semiHidden/>
    <w:rsid w:val="00154680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154680"/>
    <w:rPr>
      <w:i/>
      <w:iCs/>
    </w:rPr>
  </w:style>
  <w:style w:type="character" w:styleId="af6">
    <w:name w:val="FollowedHyperlink"/>
    <w:semiHidden/>
    <w:rsid w:val="00154680"/>
    <w:rPr>
      <w:color w:val="800080"/>
      <w:u w:val="single"/>
    </w:rPr>
  </w:style>
  <w:style w:type="paragraph" w:styleId="af7">
    <w:name w:val="Normal (Web)"/>
    <w:basedOn w:val="a4"/>
    <w:semiHidden/>
    <w:rsid w:val="00154680"/>
    <w:rPr>
      <w:rFonts w:ascii="Times New Roman" w:hAnsi="Times New Roman" w:cs="Times New Roman"/>
      <w:sz w:val="24"/>
      <w:szCs w:val="24"/>
    </w:rPr>
  </w:style>
  <w:style w:type="paragraph" w:styleId="af8">
    <w:name w:val="Normal Indent"/>
    <w:basedOn w:val="a4"/>
    <w:semiHidden/>
    <w:rsid w:val="00154680"/>
    <w:pPr>
      <w:ind w:leftChars="200" w:left="480"/>
    </w:pPr>
  </w:style>
  <w:style w:type="numbering" w:styleId="a1">
    <w:name w:val="Outline List 3"/>
    <w:basedOn w:val="a7"/>
    <w:semiHidden/>
    <w:rsid w:val="00154680"/>
    <w:pPr>
      <w:numPr>
        <w:numId w:val="14"/>
      </w:numPr>
    </w:pPr>
  </w:style>
  <w:style w:type="paragraph" w:styleId="af9">
    <w:name w:val="Date"/>
    <w:basedOn w:val="a4"/>
    <w:next w:val="a4"/>
    <w:semiHidden/>
    <w:rsid w:val="00154680"/>
    <w:pPr>
      <w:jc w:val="right"/>
    </w:pPr>
  </w:style>
  <w:style w:type="paragraph" w:styleId="22">
    <w:name w:val="Body Text 2"/>
    <w:basedOn w:val="a4"/>
    <w:semiHidden/>
    <w:rsid w:val="00154680"/>
    <w:pPr>
      <w:spacing w:after="120" w:line="480" w:lineRule="auto"/>
    </w:pPr>
  </w:style>
  <w:style w:type="paragraph" w:styleId="32">
    <w:name w:val="Body Text 3"/>
    <w:basedOn w:val="a4"/>
    <w:semiHidden/>
    <w:rsid w:val="00154680"/>
    <w:pPr>
      <w:spacing w:after="120"/>
    </w:pPr>
    <w:rPr>
      <w:sz w:val="16"/>
      <w:szCs w:val="16"/>
    </w:rPr>
  </w:style>
  <w:style w:type="paragraph" w:styleId="afa">
    <w:name w:val="Body Text First Indent"/>
    <w:basedOn w:val="af2"/>
    <w:semiHidden/>
    <w:rsid w:val="00154680"/>
    <w:pPr>
      <w:ind w:firstLineChars="100" w:firstLine="210"/>
    </w:pPr>
  </w:style>
  <w:style w:type="paragraph" w:styleId="afb">
    <w:name w:val="Body Text Indent"/>
    <w:basedOn w:val="a4"/>
    <w:semiHidden/>
    <w:rsid w:val="00154680"/>
    <w:pPr>
      <w:spacing w:after="120"/>
      <w:ind w:leftChars="200" w:left="480"/>
    </w:pPr>
  </w:style>
  <w:style w:type="paragraph" w:styleId="23">
    <w:name w:val="Body Text First Indent 2"/>
    <w:basedOn w:val="afb"/>
    <w:semiHidden/>
    <w:rsid w:val="00154680"/>
    <w:pPr>
      <w:ind w:firstLineChars="100" w:firstLine="210"/>
    </w:pPr>
  </w:style>
  <w:style w:type="paragraph" w:styleId="24">
    <w:name w:val="Body Text Indent 2"/>
    <w:basedOn w:val="a4"/>
    <w:semiHidden/>
    <w:rsid w:val="00154680"/>
    <w:pPr>
      <w:spacing w:after="120" w:line="480" w:lineRule="auto"/>
      <w:ind w:leftChars="200" w:left="480"/>
    </w:pPr>
  </w:style>
  <w:style w:type="paragraph" w:styleId="33">
    <w:name w:val="Body Text Indent 3"/>
    <w:basedOn w:val="a4"/>
    <w:semiHidden/>
    <w:rsid w:val="00154680"/>
    <w:pPr>
      <w:spacing w:after="120"/>
      <w:ind w:leftChars="200" w:left="480"/>
    </w:pPr>
    <w:rPr>
      <w:sz w:val="16"/>
      <w:szCs w:val="16"/>
    </w:rPr>
  </w:style>
  <w:style w:type="paragraph" w:styleId="13">
    <w:name w:val="toc 1"/>
    <w:basedOn w:val="a4"/>
    <w:next w:val="a4"/>
    <w:autoRedefine/>
    <w:uiPriority w:val="39"/>
    <w:qFormat/>
    <w:rsid w:val="0089343D"/>
    <w:pPr>
      <w:tabs>
        <w:tab w:val="left" w:pos="406"/>
        <w:tab w:val="right" w:leader="dot" w:pos="9900"/>
      </w:tabs>
    </w:pPr>
    <w:rPr>
      <w:rFonts w:eastAsia="Tahoma"/>
      <w:b/>
      <w:noProof/>
    </w:rPr>
  </w:style>
  <w:style w:type="paragraph" w:styleId="25">
    <w:name w:val="toc 2"/>
    <w:basedOn w:val="a4"/>
    <w:next w:val="a4"/>
    <w:autoRedefine/>
    <w:uiPriority w:val="39"/>
    <w:qFormat/>
    <w:rsid w:val="0089343D"/>
    <w:pPr>
      <w:tabs>
        <w:tab w:val="left" w:pos="938"/>
        <w:tab w:val="right" w:leader="dot" w:pos="9900"/>
      </w:tabs>
      <w:ind w:leftChars="200" w:left="200"/>
    </w:pPr>
    <w:rPr>
      <w:rFonts w:eastAsia="Tahoma"/>
    </w:rPr>
  </w:style>
  <w:style w:type="paragraph" w:styleId="34">
    <w:name w:val="toc 3"/>
    <w:basedOn w:val="a4"/>
    <w:next w:val="a4"/>
    <w:autoRedefine/>
    <w:uiPriority w:val="39"/>
    <w:qFormat/>
    <w:rsid w:val="0089343D"/>
    <w:pPr>
      <w:tabs>
        <w:tab w:val="left" w:pos="1600"/>
        <w:tab w:val="right" w:leader="dot" w:pos="9900"/>
      </w:tabs>
      <w:ind w:leftChars="400" w:left="400"/>
    </w:pPr>
    <w:rPr>
      <w:rFonts w:eastAsia="Tahoma"/>
    </w:rPr>
  </w:style>
  <w:style w:type="paragraph" w:styleId="afc">
    <w:name w:val="envelope address"/>
    <w:basedOn w:val="a4"/>
    <w:semiHidden/>
    <w:rsid w:val="00154680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  <w:sz w:val="24"/>
      <w:szCs w:val="24"/>
    </w:rPr>
  </w:style>
  <w:style w:type="character" w:styleId="afd">
    <w:name w:val="line number"/>
    <w:basedOn w:val="a5"/>
    <w:semiHidden/>
    <w:rsid w:val="00154680"/>
  </w:style>
  <w:style w:type="table" w:styleId="15">
    <w:name w:val="Table 3D effect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Web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Web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Web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e">
    <w:name w:val="Table Elegant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Professional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List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c">
    <w:name w:val="Table Simp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e">
    <w:name w:val="Table Column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Columns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page number"/>
    <w:basedOn w:val="a5"/>
    <w:semiHidden/>
    <w:rsid w:val="00154680"/>
  </w:style>
  <w:style w:type="paragraph" w:styleId="aff2">
    <w:name w:val="Plain Text"/>
    <w:basedOn w:val="a4"/>
    <w:semiHidden/>
    <w:rsid w:val="00154680"/>
    <w:rPr>
      <w:rFonts w:ascii="MingLiU" w:eastAsia="MingLiU" w:hAnsi="Courier New" w:cs="Courier New"/>
      <w:sz w:val="24"/>
      <w:szCs w:val="24"/>
    </w:rPr>
  </w:style>
  <w:style w:type="paragraph" w:styleId="aff3">
    <w:name w:val="Message Header"/>
    <w:basedOn w:val="a4"/>
    <w:semiHidden/>
    <w:rsid w:val="001546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  <w:sz w:val="24"/>
      <w:szCs w:val="24"/>
    </w:rPr>
  </w:style>
  <w:style w:type="paragraph" w:styleId="aff4">
    <w:name w:val="Subtitle"/>
    <w:basedOn w:val="a4"/>
    <w:qFormat/>
    <w:rsid w:val="00154680"/>
    <w:pPr>
      <w:spacing w:after="60"/>
      <w:jc w:val="center"/>
      <w:outlineLvl w:val="1"/>
    </w:pPr>
    <w:rPr>
      <w:rFonts w:ascii="Arial" w:hAnsi="Arial" w:cs="Arial"/>
      <w:i/>
      <w:iCs/>
      <w:sz w:val="24"/>
      <w:szCs w:val="24"/>
    </w:rPr>
  </w:style>
  <w:style w:type="paragraph" w:styleId="aff5">
    <w:name w:val="Block Text"/>
    <w:basedOn w:val="a4"/>
    <w:semiHidden/>
    <w:rsid w:val="00154680"/>
    <w:pPr>
      <w:spacing w:after="120"/>
      <w:ind w:leftChars="600" w:left="1440" w:rightChars="600" w:right="1440"/>
    </w:pPr>
  </w:style>
  <w:style w:type="paragraph" w:styleId="aff6">
    <w:name w:val="Salutation"/>
    <w:basedOn w:val="a4"/>
    <w:next w:val="a4"/>
    <w:semiHidden/>
    <w:rsid w:val="00154680"/>
  </w:style>
  <w:style w:type="paragraph" w:styleId="aff7">
    <w:name w:val="envelope return"/>
    <w:basedOn w:val="a4"/>
    <w:semiHidden/>
    <w:rsid w:val="00154680"/>
    <w:pPr>
      <w:snapToGrid w:val="0"/>
    </w:pPr>
    <w:rPr>
      <w:rFonts w:ascii="Arial" w:hAnsi="Arial" w:cs="Arial"/>
    </w:rPr>
  </w:style>
  <w:style w:type="character" w:styleId="aff8">
    <w:name w:val="Emphasis"/>
    <w:qFormat/>
    <w:rsid w:val="00154680"/>
    <w:rPr>
      <w:i/>
      <w:iCs/>
    </w:rPr>
  </w:style>
  <w:style w:type="character" w:styleId="aff9">
    <w:name w:val="Strong"/>
    <w:qFormat/>
    <w:rsid w:val="00154680"/>
    <w:rPr>
      <w:b/>
      <w:bCs/>
    </w:rPr>
  </w:style>
  <w:style w:type="paragraph" w:styleId="affa">
    <w:name w:val="List Continue"/>
    <w:basedOn w:val="a4"/>
    <w:semiHidden/>
    <w:rsid w:val="00154680"/>
    <w:pPr>
      <w:spacing w:after="120"/>
      <w:ind w:leftChars="200" w:left="480"/>
    </w:pPr>
  </w:style>
  <w:style w:type="paragraph" w:styleId="2f">
    <w:name w:val="List Continue 2"/>
    <w:basedOn w:val="a4"/>
    <w:semiHidden/>
    <w:rsid w:val="00154680"/>
    <w:pPr>
      <w:spacing w:after="120"/>
      <w:ind w:leftChars="400" w:left="960"/>
    </w:pPr>
  </w:style>
  <w:style w:type="paragraph" w:styleId="3d">
    <w:name w:val="List Continue 3"/>
    <w:basedOn w:val="a4"/>
    <w:semiHidden/>
    <w:rsid w:val="00154680"/>
    <w:pPr>
      <w:spacing w:after="120"/>
      <w:ind w:leftChars="600" w:left="1440"/>
    </w:pPr>
  </w:style>
  <w:style w:type="paragraph" w:styleId="46">
    <w:name w:val="List Continue 4"/>
    <w:basedOn w:val="a4"/>
    <w:semiHidden/>
    <w:rsid w:val="00154680"/>
    <w:pPr>
      <w:spacing w:after="120"/>
      <w:ind w:leftChars="800" w:left="1920"/>
    </w:pPr>
  </w:style>
  <w:style w:type="paragraph" w:styleId="56">
    <w:name w:val="List Continue 5"/>
    <w:basedOn w:val="a4"/>
    <w:semiHidden/>
    <w:rsid w:val="00154680"/>
    <w:pPr>
      <w:spacing w:after="120"/>
      <w:ind w:leftChars="1000" w:left="2400"/>
    </w:pPr>
  </w:style>
  <w:style w:type="paragraph" w:styleId="affb">
    <w:name w:val="List"/>
    <w:basedOn w:val="a4"/>
    <w:semiHidden/>
    <w:rsid w:val="00154680"/>
    <w:pPr>
      <w:ind w:leftChars="200" w:left="100" w:hangingChars="200" w:hanging="200"/>
    </w:pPr>
  </w:style>
  <w:style w:type="paragraph" w:styleId="2f0">
    <w:name w:val="List 2"/>
    <w:basedOn w:val="a4"/>
    <w:semiHidden/>
    <w:rsid w:val="00154680"/>
    <w:pPr>
      <w:ind w:leftChars="400" w:left="100" w:hangingChars="200" w:hanging="200"/>
    </w:pPr>
  </w:style>
  <w:style w:type="paragraph" w:styleId="3e">
    <w:name w:val="List 3"/>
    <w:basedOn w:val="a4"/>
    <w:semiHidden/>
    <w:rsid w:val="00154680"/>
    <w:pPr>
      <w:ind w:leftChars="600" w:left="100" w:hangingChars="200" w:hanging="200"/>
    </w:pPr>
  </w:style>
  <w:style w:type="paragraph" w:styleId="47">
    <w:name w:val="List 4"/>
    <w:basedOn w:val="a4"/>
    <w:semiHidden/>
    <w:rsid w:val="00154680"/>
    <w:pPr>
      <w:ind w:leftChars="800" w:left="100" w:hangingChars="200" w:hanging="200"/>
    </w:pPr>
  </w:style>
  <w:style w:type="paragraph" w:styleId="57">
    <w:name w:val="List 5"/>
    <w:basedOn w:val="a4"/>
    <w:semiHidden/>
    <w:rsid w:val="00154680"/>
    <w:pPr>
      <w:ind w:leftChars="1000" w:left="100" w:hangingChars="200" w:hanging="200"/>
    </w:pPr>
  </w:style>
  <w:style w:type="paragraph" w:styleId="a">
    <w:name w:val="List Number"/>
    <w:basedOn w:val="a4"/>
    <w:semiHidden/>
    <w:rsid w:val="00154680"/>
    <w:pPr>
      <w:numPr>
        <w:numId w:val="15"/>
      </w:numPr>
    </w:pPr>
  </w:style>
  <w:style w:type="paragraph" w:styleId="2">
    <w:name w:val="List Number 2"/>
    <w:basedOn w:val="a4"/>
    <w:semiHidden/>
    <w:rsid w:val="00154680"/>
    <w:pPr>
      <w:numPr>
        <w:numId w:val="16"/>
      </w:numPr>
    </w:pPr>
  </w:style>
  <w:style w:type="paragraph" w:styleId="3">
    <w:name w:val="List Number 3"/>
    <w:basedOn w:val="a4"/>
    <w:semiHidden/>
    <w:rsid w:val="00154680"/>
    <w:pPr>
      <w:numPr>
        <w:numId w:val="17"/>
      </w:numPr>
    </w:pPr>
  </w:style>
  <w:style w:type="paragraph" w:styleId="4">
    <w:name w:val="List Number 4"/>
    <w:basedOn w:val="a4"/>
    <w:semiHidden/>
    <w:rsid w:val="00154680"/>
    <w:pPr>
      <w:numPr>
        <w:numId w:val="18"/>
      </w:numPr>
    </w:pPr>
  </w:style>
  <w:style w:type="paragraph" w:styleId="5">
    <w:name w:val="List Number 5"/>
    <w:basedOn w:val="a4"/>
    <w:semiHidden/>
    <w:rsid w:val="00154680"/>
    <w:pPr>
      <w:numPr>
        <w:numId w:val="19"/>
      </w:numPr>
    </w:pPr>
  </w:style>
  <w:style w:type="paragraph" w:styleId="affc">
    <w:name w:val="Closing"/>
    <w:basedOn w:val="a4"/>
    <w:semiHidden/>
    <w:rsid w:val="00154680"/>
    <w:pPr>
      <w:ind w:leftChars="1800" w:left="100"/>
    </w:pPr>
  </w:style>
  <w:style w:type="paragraph" w:styleId="affd">
    <w:name w:val="footnote text"/>
    <w:basedOn w:val="a4"/>
    <w:semiHidden/>
    <w:rsid w:val="00154680"/>
    <w:pPr>
      <w:snapToGrid w:val="0"/>
    </w:pPr>
  </w:style>
  <w:style w:type="paragraph" w:styleId="affe">
    <w:name w:val="Note Heading"/>
    <w:basedOn w:val="a4"/>
    <w:next w:val="a4"/>
    <w:semiHidden/>
    <w:rsid w:val="00154680"/>
    <w:pPr>
      <w:jc w:val="center"/>
    </w:pPr>
  </w:style>
  <w:style w:type="paragraph" w:styleId="30">
    <w:name w:val="List Bullet 3"/>
    <w:basedOn w:val="a4"/>
    <w:rsid w:val="00154680"/>
    <w:pPr>
      <w:numPr>
        <w:numId w:val="21"/>
      </w:numPr>
      <w:snapToGrid w:val="0"/>
    </w:pPr>
  </w:style>
  <w:style w:type="character" w:customStyle="1" w:styleId="2f1">
    <w:name w:val="字元 字元2"/>
    <w:semiHidden/>
    <w:rsid w:val="00154680"/>
    <w:rPr>
      <w:rFonts w:ascii="Tahoma" w:eastAsia="Tahoma" w:hAnsi="Tahoma" w:cs="Tahoma"/>
      <w:lang w:val="en-US" w:eastAsia="zh-TW" w:bidi="ar-SA"/>
    </w:rPr>
  </w:style>
  <w:style w:type="paragraph" w:styleId="50">
    <w:name w:val="List Bullet 5"/>
    <w:basedOn w:val="a4"/>
    <w:semiHidden/>
    <w:rsid w:val="00154680"/>
    <w:pPr>
      <w:numPr>
        <w:numId w:val="23"/>
      </w:numPr>
    </w:pPr>
  </w:style>
  <w:style w:type="paragraph" w:styleId="afff">
    <w:name w:val="E-mail Signature"/>
    <w:basedOn w:val="a4"/>
    <w:semiHidden/>
    <w:rsid w:val="00154680"/>
  </w:style>
  <w:style w:type="paragraph" w:styleId="afff0">
    <w:name w:val="Title"/>
    <w:basedOn w:val="a4"/>
    <w:qFormat/>
    <w:rsid w:val="0015468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1">
    <w:name w:val="Signature"/>
    <w:basedOn w:val="a4"/>
    <w:semiHidden/>
    <w:rsid w:val="00154680"/>
    <w:pPr>
      <w:ind w:leftChars="1800" w:left="100"/>
    </w:pPr>
  </w:style>
  <w:style w:type="character" w:styleId="afff2">
    <w:name w:val="Hyperlink"/>
    <w:uiPriority w:val="99"/>
    <w:rsid w:val="00154680"/>
    <w:rPr>
      <w:color w:val="0000FF"/>
      <w:u w:val="single"/>
    </w:rPr>
  </w:style>
  <w:style w:type="character" w:customStyle="1" w:styleId="3f">
    <w:name w:val="字元 字元3"/>
    <w:semiHidden/>
    <w:rsid w:val="00154680"/>
    <w:rPr>
      <w:kern w:val="2"/>
      <w:sz w:val="32"/>
      <w:szCs w:val="24"/>
      <w:lang w:val="en-US" w:eastAsia="zh-TW" w:bidi="ar-SA"/>
    </w:rPr>
  </w:style>
  <w:style w:type="character" w:customStyle="1" w:styleId="48">
    <w:name w:val="字元 字元4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character" w:customStyle="1" w:styleId="58">
    <w:name w:val="字元 字元5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62">
    <w:name w:val="字元 字元6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1d">
    <w:name w:val="+左1字元"/>
    <w:basedOn w:val="ac"/>
    <w:semiHidden/>
    <w:rsid w:val="00154680"/>
    <w:pPr>
      <w:ind w:leftChars="100" w:left="100"/>
    </w:pPr>
    <w:rPr>
      <w:rFonts w:eastAsia="Tahoma"/>
    </w:rPr>
  </w:style>
  <w:style w:type="paragraph" w:customStyle="1" w:styleId="1T2">
    <w:name w:val="1T2"/>
    <w:basedOn w:val="a4"/>
    <w:next w:val="21"/>
    <w:semiHidden/>
    <w:rsid w:val="00154680"/>
    <w:pPr>
      <w:numPr>
        <w:numId w:val="32"/>
      </w:numPr>
    </w:pPr>
    <w:rPr>
      <w:rFonts w:eastAsia="Tahoma"/>
      <w:color w:val="0000FF"/>
      <w:sz w:val="28"/>
    </w:rPr>
  </w:style>
  <w:style w:type="paragraph" w:customStyle="1" w:styleId="afff3">
    <w:name w:val="a"/>
    <w:basedOn w:val="a4"/>
    <w:semiHidden/>
    <w:rsid w:val="00154680"/>
    <w:pPr>
      <w:widowControl/>
      <w:adjustRightInd/>
      <w:textAlignment w:val="auto"/>
    </w:pPr>
    <w:rPr>
      <w:color w:val="000000"/>
    </w:rPr>
  </w:style>
  <w:style w:type="paragraph" w:customStyle="1" w:styleId="a30">
    <w:name w:val="a30"/>
    <w:basedOn w:val="a4"/>
    <w:semiHidden/>
    <w:rsid w:val="00154680"/>
    <w:pPr>
      <w:widowControl/>
      <w:adjustRightInd/>
      <w:textAlignment w:val="auto"/>
    </w:pPr>
    <w:rPr>
      <w:rFonts w:ascii="PMingLiU" w:hAnsi="PMingLiU" w:cs="PMingLiU"/>
      <w:color w:val="000000"/>
    </w:rPr>
  </w:style>
  <w:style w:type="paragraph" w:customStyle="1" w:styleId="Arial">
    <w:name w:val="Arial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b/>
      <w:bCs/>
      <w:sz w:val="14"/>
      <w:szCs w:val="14"/>
      <w:lang w:eastAsia="fr-FR"/>
    </w:rPr>
  </w:style>
  <w:style w:type="paragraph" w:customStyle="1" w:styleId="BodyText">
    <w:name w:val="BodyText"/>
    <w:basedOn w:val="a4"/>
    <w:semiHidden/>
    <w:rsid w:val="00154680"/>
    <w:pPr>
      <w:ind w:leftChars="190" w:left="380"/>
    </w:pPr>
    <w:rPr>
      <w:szCs w:val="22"/>
    </w:rPr>
  </w:style>
  <w:style w:type="paragraph" w:customStyle="1" w:styleId="cell-normal">
    <w:name w:val="cell-normal"/>
    <w:basedOn w:val="a4"/>
    <w:semiHidden/>
    <w:rsid w:val="00154680"/>
    <w:rPr>
      <w:rFonts w:eastAsia="Tahoma" w:cs="Times New Roman"/>
    </w:rPr>
  </w:style>
  <w:style w:type="character" w:customStyle="1" w:styleId="CharChar">
    <w:name w:val="Char Char"/>
    <w:semiHidden/>
    <w:locked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paragraph" w:customStyle="1" w:styleId="code">
    <w:name w:val="code"/>
    <w:basedOn w:val="a4"/>
    <w:semiHidden/>
    <w:rsid w:val="00154680"/>
    <w:rPr>
      <w:rFonts w:ascii="Courier New" w:eastAsia="Tahoma" w:hAnsi="Courier New"/>
      <w:sz w:val="18"/>
    </w:rPr>
  </w:style>
  <w:style w:type="paragraph" w:customStyle="1" w:styleId="CodeExample0">
    <w:name w:val="Code Example 0"/>
    <w:basedOn w:val="a4"/>
    <w:next w:val="a4"/>
    <w:semiHidden/>
    <w:rsid w:val="00154680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4"/>
    <w:next w:val="a4"/>
    <w:semiHidden/>
    <w:rsid w:val="00154680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4"/>
    <w:next w:val="a4"/>
    <w:semiHidden/>
    <w:rsid w:val="00154680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4"/>
    <w:next w:val="a4"/>
    <w:semiHidden/>
    <w:rsid w:val="00154680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4"/>
    <w:next w:val="a4"/>
    <w:semiHidden/>
    <w:rsid w:val="00154680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4"/>
    <w:next w:val="a4"/>
    <w:semiHidden/>
    <w:rsid w:val="00154680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4"/>
    <w:next w:val="a4"/>
    <w:semiHidden/>
    <w:rsid w:val="00154680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4"/>
    <w:next w:val="a4"/>
    <w:semiHidden/>
    <w:rsid w:val="00154680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4"/>
    <w:next w:val="a4"/>
    <w:semiHidden/>
    <w:rsid w:val="00154680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4"/>
    <w:semiHidden/>
    <w:rsid w:val="00154680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character" w:customStyle="1" w:styleId="CompteRendu">
    <w:name w:val="Compte Rendu 字元 字元"/>
    <w:semiHidden/>
    <w:rsid w:val="00154680"/>
    <w:rPr>
      <w:rFonts w:eastAsia="Arial"/>
      <w:b/>
      <w:bCs/>
      <w:kern w:val="52"/>
      <w:sz w:val="32"/>
      <w:szCs w:val="40"/>
      <w:lang w:val="en-US" w:eastAsia="zh-TW" w:bidi="ar-SA"/>
    </w:rPr>
  </w:style>
  <w:style w:type="character" w:customStyle="1" w:styleId="CompteRendu1">
    <w:name w:val="Compte Rendu 字元 字元1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paragraph" w:customStyle="1" w:styleId="ContentsLine">
    <w:name w:val="Contents Line"/>
    <w:autoRedefine/>
    <w:semiHidden/>
    <w:rsid w:val="00154680"/>
    <w:pPr>
      <w:spacing w:line="300" w:lineRule="atLeast"/>
      <w:ind w:left="629" w:hanging="629"/>
    </w:pPr>
    <w:rPr>
      <w:noProof/>
    </w:rPr>
  </w:style>
  <w:style w:type="paragraph" w:customStyle="1" w:styleId="ContenuTableau">
    <w:name w:val="ContenuTableau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Zurich Ex BT" w:hAnsi="Zurich Ex BT" w:cs="Times New Roman"/>
      <w:sz w:val="16"/>
      <w:lang w:val="fr-FR" w:eastAsia="fr-FR"/>
    </w:rPr>
  </w:style>
  <w:style w:type="paragraph" w:customStyle="1" w:styleId="CopyrightHeader">
    <w:name w:val="CopyrightHeader"/>
    <w:basedOn w:val="a4"/>
    <w:semiHidden/>
    <w:rsid w:val="00154680"/>
    <w:rPr>
      <w:rFonts w:eastAsia="Tahoma"/>
    </w:rPr>
  </w:style>
  <w:style w:type="paragraph" w:customStyle="1" w:styleId="Default">
    <w:name w:val="Default"/>
    <w:semiHidden/>
    <w:rsid w:val="00154680"/>
    <w:pPr>
      <w:autoSpaceDE w:val="0"/>
      <w:autoSpaceDN w:val="0"/>
      <w:adjustRightInd w:val="0"/>
      <w:spacing w:line="300" w:lineRule="atLeast"/>
      <w:ind w:left="629" w:hanging="629"/>
    </w:pPr>
    <w:rPr>
      <w:rFonts w:ascii="Arial" w:eastAsia="Times New Roman" w:hAnsi="Arial" w:cs="Arial"/>
      <w:lang w:val="fr-FR" w:eastAsia="fr-FR"/>
    </w:rPr>
  </w:style>
  <w:style w:type="paragraph" w:customStyle="1" w:styleId="DenseText">
    <w:name w:val="DenseText"/>
    <w:basedOn w:val="a4"/>
    <w:semiHidden/>
    <w:rsid w:val="00154680"/>
    <w:rPr>
      <w:rFonts w:ascii="Courier New" w:hAnsi="Courier New"/>
      <w:szCs w:val="22"/>
    </w:rPr>
  </w:style>
  <w:style w:type="paragraph" w:customStyle="1" w:styleId="DescContinue0">
    <w:name w:val="DescContinue 0"/>
    <w:basedOn w:val="a4"/>
    <w:next w:val="a4"/>
    <w:semiHidden/>
    <w:rsid w:val="00154680"/>
  </w:style>
  <w:style w:type="paragraph" w:customStyle="1" w:styleId="DescContinue1">
    <w:name w:val="DescContinue 1"/>
    <w:basedOn w:val="a4"/>
    <w:next w:val="a4"/>
    <w:semiHidden/>
    <w:rsid w:val="00154680"/>
    <w:pPr>
      <w:ind w:left="360"/>
    </w:pPr>
  </w:style>
  <w:style w:type="paragraph" w:customStyle="1" w:styleId="DescContinue2">
    <w:name w:val="DescContinue 2"/>
    <w:basedOn w:val="a4"/>
    <w:next w:val="a4"/>
    <w:semiHidden/>
    <w:rsid w:val="00154680"/>
    <w:pPr>
      <w:ind w:left="720"/>
    </w:pPr>
  </w:style>
  <w:style w:type="paragraph" w:customStyle="1" w:styleId="DescContinue3">
    <w:name w:val="DescContinue 3"/>
    <w:basedOn w:val="a4"/>
    <w:next w:val="a4"/>
    <w:semiHidden/>
    <w:rsid w:val="00154680"/>
    <w:pPr>
      <w:ind w:left="1080"/>
    </w:pPr>
  </w:style>
  <w:style w:type="paragraph" w:customStyle="1" w:styleId="DescContinue4">
    <w:name w:val="DescContinue 4"/>
    <w:basedOn w:val="a4"/>
    <w:next w:val="a4"/>
    <w:semiHidden/>
    <w:rsid w:val="00154680"/>
    <w:pPr>
      <w:ind w:left="1440"/>
    </w:pPr>
  </w:style>
  <w:style w:type="paragraph" w:customStyle="1" w:styleId="DescContinue5">
    <w:name w:val="DescContinue 5"/>
    <w:basedOn w:val="a4"/>
    <w:next w:val="a4"/>
    <w:semiHidden/>
    <w:rsid w:val="00154680"/>
    <w:pPr>
      <w:ind w:left="1800"/>
    </w:pPr>
  </w:style>
  <w:style w:type="paragraph" w:customStyle="1" w:styleId="DescContinue6">
    <w:name w:val="DescContinue 6"/>
    <w:basedOn w:val="a4"/>
    <w:next w:val="a4"/>
    <w:semiHidden/>
    <w:rsid w:val="00154680"/>
    <w:pPr>
      <w:ind w:left="2160"/>
    </w:pPr>
  </w:style>
  <w:style w:type="paragraph" w:customStyle="1" w:styleId="DescContinue7">
    <w:name w:val="DescContinue 7"/>
    <w:basedOn w:val="a4"/>
    <w:next w:val="a4"/>
    <w:semiHidden/>
    <w:rsid w:val="00154680"/>
    <w:pPr>
      <w:ind w:left="2520"/>
    </w:pPr>
  </w:style>
  <w:style w:type="paragraph" w:customStyle="1" w:styleId="DescContinue8">
    <w:name w:val="DescContinue 8"/>
    <w:basedOn w:val="a4"/>
    <w:next w:val="a4"/>
    <w:semiHidden/>
    <w:rsid w:val="00154680"/>
    <w:pPr>
      <w:ind w:left="2880"/>
    </w:pPr>
  </w:style>
  <w:style w:type="paragraph" w:customStyle="1" w:styleId="DescContinue9">
    <w:name w:val="DescContinue 9"/>
    <w:basedOn w:val="a4"/>
    <w:semiHidden/>
    <w:rsid w:val="00154680"/>
    <w:pPr>
      <w:ind w:left="3240"/>
    </w:pPr>
  </w:style>
  <w:style w:type="paragraph" w:customStyle="1" w:styleId="Dossier">
    <w:name w:val="Dossier"/>
    <w:basedOn w:val="ab"/>
    <w:semiHidden/>
    <w:rsid w:val="00154680"/>
    <w:pPr>
      <w:widowControl/>
      <w:tabs>
        <w:tab w:val="clear" w:pos="4153"/>
        <w:tab w:val="clear" w:pos="8306"/>
        <w:tab w:val="center" w:pos="4536"/>
        <w:tab w:val="right" w:pos="9072"/>
      </w:tabs>
      <w:adjustRightInd/>
      <w:snapToGrid/>
      <w:spacing w:after="120" w:line="360" w:lineRule="auto"/>
      <w:textAlignment w:val="auto"/>
    </w:pPr>
    <w:rPr>
      <w:rFonts w:ascii="Zurich Ex BT" w:hAnsi="Zurich Ex BT" w:cs="Times New Roman"/>
      <w:lang w:eastAsia="fr-FR"/>
    </w:rPr>
  </w:style>
  <w:style w:type="paragraph" w:customStyle="1" w:styleId="DSTitle1">
    <w:name w:val="DS Title 1"/>
    <w:basedOn w:val="a4"/>
    <w:autoRedefine/>
    <w:semiHidden/>
    <w:rsid w:val="00154680"/>
    <w:pPr>
      <w:widowControl/>
      <w:spacing w:before="60" w:after="120" w:line="360" w:lineRule="atLeast"/>
      <w:outlineLvl w:val="1"/>
    </w:pPr>
    <w:rPr>
      <w:rFonts w:ascii="Arial" w:eastAsia="DFLiHeiBold" w:hAnsi="Arial" w:cs="Arial"/>
      <w:b/>
      <w:bCs/>
      <w:color w:val="0000FF"/>
      <w:sz w:val="56"/>
      <w:szCs w:val="56"/>
    </w:rPr>
  </w:style>
  <w:style w:type="paragraph" w:customStyle="1" w:styleId="DSTitle2">
    <w:name w:val="DS Title 2"/>
    <w:semiHidden/>
    <w:rsid w:val="00154680"/>
    <w:pPr>
      <w:spacing w:line="300" w:lineRule="atLeast"/>
      <w:ind w:left="576" w:hanging="576"/>
    </w:pPr>
    <w:rPr>
      <w:rFonts w:ascii="Arial" w:hAnsi="Arial" w:cs="Arial"/>
      <w:i/>
      <w:iCs/>
      <w:sz w:val="32"/>
      <w:szCs w:val="32"/>
    </w:rPr>
  </w:style>
  <w:style w:type="paragraph" w:customStyle="1" w:styleId="enum1">
    <w:name w:val="enum1"/>
    <w:basedOn w:val="a4"/>
    <w:autoRedefine/>
    <w:semiHidden/>
    <w:rsid w:val="00154680"/>
    <w:pPr>
      <w:widowControl/>
      <w:tabs>
        <w:tab w:val="num" w:pos="360"/>
      </w:tabs>
      <w:adjustRightInd/>
      <w:spacing w:line="240" w:lineRule="auto"/>
      <w:ind w:left="360" w:hanging="360"/>
      <w:textAlignment w:val="auto"/>
    </w:pPr>
    <w:rPr>
      <w:rFonts w:ascii="Arial" w:hAnsi="Arial" w:cs="Arial"/>
      <w:sz w:val="24"/>
      <w:szCs w:val="24"/>
      <w:lang w:val="fr-FR" w:eastAsia="fr-FR"/>
    </w:rPr>
  </w:style>
  <w:style w:type="paragraph" w:customStyle="1" w:styleId="Enumeration">
    <w:name w:val="Enumeration"/>
    <w:basedOn w:val="a4"/>
    <w:semiHidden/>
    <w:rsid w:val="00154680"/>
    <w:pPr>
      <w:keepNext/>
      <w:numPr>
        <w:numId w:val="3"/>
      </w:numPr>
      <w:spacing w:after="60"/>
      <w:jc w:val="both"/>
    </w:pPr>
    <w:rPr>
      <w:rFonts w:ascii="Zurich Ex BT" w:eastAsia="宋体" w:hAnsi="Zurich Ex BT" w:cs="Times New Roman"/>
      <w:lang w:val="en-CA"/>
    </w:rPr>
  </w:style>
  <w:style w:type="paragraph" w:customStyle="1" w:styleId="Enumration1">
    <w:name w:val="Enumération1"/>
    <w:basedOn w:val="a4"/>
    <w:semiHidden/>
    <w:rsid w:val="00154680"/>
    <w:pPr>
      <w:widowControl/>
      <w:tabs>
        <w:tab w:val="left" w:pos="284"/>
      </w:tabs>
      <w:adjustRightInd/>
      <w:spacing w:after="120" w:line="240" w:lineRule="auto"/>
      <w:ind w:left="284" w:hanging="1"/>
      <w:textAlignment w:val="auto"/>
    </w:pPr>
    <w:rPr>
      <w:rFonts w:ascii="Zurich Ex BT" w:eastAsia="宋体" w:hAnsi="Zurich Ex BT" w:cs="Times New Roman"/>
      <w:lang w:val="en-CA" w:eastAsia="fr-FR"/>
    </w:rPr>
  </w:style>
  <w:style w:type="paragraph" w:customStyle="1" w:styleId="Enumeration2">
    <w:name w:val="Enumeration2"/>
    <w:basedOn w:val="a4"/>
    <w:semiHidden/>
    <w:rsid w:val="00154680"/>
    <w:pPr>
      <w:keepNext/>
      <w:numPr>
        <w:ilvl w:val="1"/>
        <w:numId w:val="4"/>
      </w:numPr>
      <w:tabs>
        <w:tab w:val="left" w:pos="851"/>
        <w:tab w:val="left" w:pos="2552"/>
      </w:tabs>
      <w:jc w:val="both"/>
    </w:pPr>
    <w:rPr>
      <w:rFonts w:ascii="Zurich Ex BT" w:eastAsia="宋体" w:hAnsi="Zurich Ex BT" w:cs="Times New Roman"/>
    </w:rPr>
  </w:style>
  <w:style w:type="paragraph" w:customStyle="1" w:styleId="Enumration2">
    <w:name w:val="Enumération2"/>
    <w:basedOn w:val="Enumration1"/>
    <w:semiHidden/>
    <w:rsid w:val="00154680"/>
    <w:pPr>
      <w:ind w:left="3402" w:hanging="284"/>
    </w:pPr>
    <w:rPr>
      <w:rFonts w:ascii="Arial" w:eastAsia="Times New Roman" w:hAnsi="Arial"/>
      <w:sz w:val="22"/>
      <w:lang w:val="fr-FR"/>
    </w:rPr>
  </w:style>
  <w:style w:type="paragraph" w:customStyle="1" w:styleId="Enumeration3">
    <w:name w:val="Enumeration3"/>
    <w:basedOn w:val="Enumeration2"/>
    <w:semiHidden/>
    <w:rsid w:val="00154680"/>
    <w:pPr>
      <w:numPr>
        <w:ilvl w:val="0"/>
        <w:numId w:val="5"/>
      </w:numPr>
    </w:pPr>
  </w:style>
  <w:style w:type="paragraph" w:customStyle="1" w:styleId="Estilo1">
    <w:name w:val="Estilo1"/>
    <w:basedOn w:val="a4"/>
    <w:semiHidden/>
    <w:rsid w:val="00154680"/>
    <w:pPr>
      <w:widowControl/>
      <w:tabs>
        <w:tab w:val="num" w:pos="720"/>
      </w:tabs>
      <w:adjustRightInd/>
      <w:spacing w:after="120" w:line="240" w:lineRule="auto"/>
      <w:ind w:left="720" w:hanging="360"/>
      <w:textAlignment w:val="auto"/>
    </w:pPr>
    <w:rPr>
      <w:rFonts w:ascii="Times New Roman" w:hAnsi="Times New Roman" w:cs="Times New Roman"/>
      <w:lang w:eastAsia="fr-FR"/>
    </w:rPr>
  </w:style>
  <w:style w:type="paragraph" w:customStyle="1" w:styleId="figure0">
    <w:name w:val="figure"/>
    <w:basedOn w:val="a4"/>
    <w:next w:val="a4"/>
    <w:semiHidden/>
    <w:rsid w:val="00154680"/>
    <w:pPr>
      <w:adjustRightInd/>
      <w:spacing w:line="240" w:lineRule="auto"/>
      <w:jc w:val="center"/>
      <w:textAlignment w:val="auto"/>
    </w:pPr>
    <w:rPr>
      <w:rFonts w:ascii="Arial" w:hAnsi="Arial" w:cs="Times New Roman"/>
      <w:bCs/>
      <w:kern w:val="2"/>
      <w:sz w:val="24"/>
      <w:szCs w:val="24"/>
    </w:rPr>
  </w:style>
  <w:style w:type="paragraph" w:customStyle="1" w:styleId="figurefortoc">
    <w:name w:val="figure for toc"/>
    <w:basedOn w:val="a4"/>
    <w:semiHidden/>
    <w:rsid w:val="00154680"/>
    <w:pPr>
      <w:jc w:val="center"/>
    </w:pPr>
    <w:rPr>
      <w:color w:val="0000FF"/>
    </w:rPr>
  </w:style>
  <w:style w:type="paragraph" w:customStyle="1" w:styleId="font5">
    <w:name w:val="font5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PMingLiU" w:hAnsi="PMingLiU" w:cs="PMingLiU"/>
      <w:sz w:val="18"/>
      <w:szCs w:val="18"/>
    </w:rPr>
  </w:style>
  <w:style w:type="paragraph" w:customStyle="1" w:styleId="font6">
    <w:name w:val="font6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eastAsia="宋体" w:hAnsi="宋体" w:cs="PMingLiU"/>
    </w:rPr>
  </w:style>
  <w:style w:type="paragraph" w:customStyle="1" w:styleId="font7">
    <w:name w:val="font7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paragraph" w:customStyle="1" w:styleId="font8">
    <w:name w:val="font8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character" w:customStyle="1" w:styleId="footerodd">
    <w:name w:val="footer odd 字元 字元"/>
    <w:semiHidden/>
    <w:rsid w:val="00154680"/>
    <w:rPr>
      <w:rFonts w:ascii="Tahoma" w:eastAsia="PMingLiU" w:hAnsi="Tahoma" w:cs="Tahoma"/>
      <w:color w:val="0000FF"/>
      <w:sz w:val="16"/>
      <w:lang w:val="en-US" w:eastAsia="zh-TW" w:bidi="ar-SA"/>
    </w:rPr>
  </w:style>
  <w:style w:type="paragraph" w:customStyle="1" w:styleId="forTOC">
    <w:name w:val="for TOC"/>
    <w:basedOn w:val="a4"/>
    <w:semiHidden/>
    <w:rsid w:val="00154680"/>
    <w:rPr>
      <w:rFonts w:eastAsia="Tahoma"/>
      <w:color w:val="0000FF"/>
      <w:sz w:val="24"/>
      <w:szCs w:val="24"/>
    </w:rPr>
  </w:style>
  <w:style w:type="paragraph" w:customStyle="1" w:styleId="GroupHeader">
    <w:name w:val="GroupHeader"/>
    <w:basedOn w:val="a4"/>
    <w:semiHidden/>
    <w:rsid w:val="00154680"/>
    <w:pPr>
      <w:keepNext/>
      <w:spacing w:before="120" w:after="60"/>
      <w:ind w:left="360"/>
    </w:pPr>
    <w:rPr>
      <w:rFonts w:ascii="Arial" w:hAnsi="Arial" w:cs="Arial"/>
      <w:b/>
      <w:bCs/>
    </w:rPr>
  </w:style>
  <w:style w:type="character" w:customStyle="1" w:styleId="Heading2Char">
    <w:name w:val="Heading 2 Char"/>
    <w:semiHidden/>
    <w:rsid w:val="00154680"/>
    <w:rPr>
      <w:rFonts w:ascii="Arial" w:hAnsi="Arial" w:cs="Arial"/>
      <w:b/>
      <w:bCs/>
      <w:iCs/>
      <w:sz w:val="26"/>
      <w:szCs w:val="28"/>
      <w:lang w:val="en-GB" w:eastAsia="fr-FR" w:bidi="ar-SA"/>
    </w:rPr>
  </w:style>
  <w:style w:type="paragraph" w:customStyle="1" w:styleId="Heading1">
    <w:name w:val="Heading1"/>
    <w:basedOn w:val="10"/>
    <w:autoRedefine/>
    <w:semiHidden/>
    <w:rsid w:val="00154680"/>
    <w:pPr>
      <w:widowControl w:val="0"/>
      <w:tabs>
        <w:tab w:val="clear" w:pos="425"/>
        <w:tab w:val="num" w:pos="55"/>
      </w:tabs>
      <w:spacing w:before="240"/>
      <w:ind w:left="55" w:hanging="480"/>
    </w:pPr>
    <w:rPr>
      <w:rFonts w:ascii="Times New Roman" w:eastAsia="Times New Roman" w:hAnsi="Times New Roman" w:cs="Times New Roman"/>
      <w:b w:val="0"/>
      <w:bCs/>
      <w:caps/>
      <w:noProof w:val="0"/>
      <w:spacing w:val="0"/>
      <w:sz w:val="36"/>
      <w:szCs w:val="36"/>
    </w:rPr>
  </w:style>
  <w:style w:type="paragraph" w:customStyle="1" w:styleId="Heading2">
    <w:name w:val="Heading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</w:pPr>
    <w:rPr>
      <w:rFonts w:ascii="Times New Roman" w:eastAsia="Times New Roman" w:hAnsi="Times New Roman" w:cs="Times New Roman"/>
      <w:kern w:val="2"/>
      <w:sz w:val="32"/>
      <w:szCs w:val="24"/>
    </w:rPr>
  </w:style>
  <w:style w:type="paragraph" w:customStyle="1" w:styleId="LatexTOC0">
    <w:name w:val="LatexTOC 0"/>
    <w:basedOn w:val="a4"/>
    <w:next w:val="a4"/>
    <w:semiHidden/>
    <w:rsid w:val="00154680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4"/>
    <w:next w:val="20"/>
    <w:autoRedefine/>
    <w:semiHidden/>
    <w:rsid w:val="00154680"/>
    <w:pPr>
      <w:tabs>
        <w:tab w:val="right" w:leader="dot" w:pos="9897"/>
      </w:tabs>
      <w:spacing w:before="27" w:after="27"/>
      <w:ind w:left="360"/>
    </w:pPr>
    <w:rPr>
      <w:bCs/>
    </w:rPr>
  </w:style>
  <w:style w:type="paragraph" w:customStyle="1" w:styleId="LatexTOC2">
    <w:name w:val="LatexTOC 2"/>
    <w:basedOn w:val="a4"/>
    <w:next w:val="30"/>
    <w:semiHidden/>
    <w:rsid w:val="00154680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4"/>
    <w:next w:val="41"/>
    <w:semiHidden/>
    <w:rsid w:val="00154680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4"/>
    <w:next w:val="50"/>
    <w:semiHidden/>
    <w:rsid w:val="00154680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4"/>
    <w:next w:val="a4"/>
    <w:semiHidden/>
    <w:rsid w:val="00154680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4"/>
    <w:next w:val="a4"/>
    <w:semiHidden/>
    <w:rsid w:val="00154680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4"/>
    <w:next w:val="a4"/>
    <w:semiHidden/>
    <w:rsid w:val="00154680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4"/>
    <w:next w:val="a4"/>
    <w:semiHidden/>
    <w:rsid w:val="00154680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4"/>
    <w:next w:val="a4"/>
    <w:semiHidden/>
    <w:rsid w:val="00154680"/>
    <w:pPr>
      <w:tabs>
        <w:tab w:val="right" w:leader="dot" w:pos="8640"/>
      </w:tabs>
      <w:spacing w:before="3" w:after="3"/>
      <w:ind w:left="3240"/>
    </w:pPr>
  </w:style>
  <w:style w:type="paragraph" w:customStyle="1" w:styleId="LgendeTableau">
    <w:name w:val="Légende Tableau"/>
    <w:basedOn w:val="a4"/>
    <w:next w:val="a4"/>
    <w:semiHidden/>
    <w:rsid w:val="00154680"/>
    <w:pPr>
      <w:widowControl/>
      <w:numPr>
        <w:numId w:val="7"/>
      </w:numPr>
      <w:adjustRightInd/>
      <w:spacing w:before="120" w:after="120" w:line="240" w:lineRule="auto"/>
      <w:jc w:val="center"/>
      <w:textAlignment w:val="auto"/>
    </w:pPr>
    <w:rPr>
      <w:rFonts w:ascii="Arial" w:eastAsia="Times New Roman" w:hAnsi="Arial" w:cs="Times New Roman"/>
      <w:b/>
      <w:i/>
      <w:color w:val="046DB1"/>
      <w:sz w:val="18"/>
      <w:szCs w:val="24"/>
      <w:lang w:eastAsia="fr-FR"/>
    </w:rPr>
  </w:style>
  <w:style w:type="paragraph" w:customStyle="1" w:styleId="1">
    <w:name w:val="列表1"/>
    <w:basedOn w:val="a4"/>
    <w:semiHidden/>
    <w:rsid w:val="00154680"/>
    <w:pPr>
      <w:widowControl/>
      <w:numPr>
        <w:numId w:val="8"/>
      </w:numPr>
      <w:adjustRightInd/>
      <w:spacing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ListBullet0">
    <w:name w:val="List Bullet 0"/>
    <w:basedOn w:val="a4"/>
    <w:next w:val="a4"/>
    <w:autoRedefine/>
    <w:semiHidden/>
    <w:rsid w:val="00154680"/>
    <w:pPr>
      <w:widowControl/>
      <w:tabs>
        <w:tab w:val="num" w:pos="378"/>
      </w:tabs>
      <w:autoSpaceDE w:val="0"/>
      <w:autoSpaceDN w:val="0"/>
      <w:adjustRightInd/>
      <w:ind w:left="357" w:hanging="357"/>
      <w:textAlignment w:val="auto"/>
    </w:pPr>
  </w:style>
  <w:style w:type="paragraph" w:customStyle="1" w:styleId="ListBullet1">
    <w:name w:val="List Bullet 1"/>
    <w:basedOn w:val="a4"/>
    <w:next w:val="20"/>
    <w:autoRedefine/>
    <w:semiHidden/>
    <w:rsid w:val="00154680"/>
    <w:pPr>
      <w:widowControl/>
      <w:tabs>
        <w:tab w:val="left" w:pos="812"/>
      </w:tabs>
      <w:autoSpaceDE w:val="0"/>
      <w:autoSpaceDN w:val="0"/>
      <w:adjustRightInd/>
      <w:ind w:left="811" w:hanging="431"/>
      <w:textAlignment w:val="auto"/>
    </w:pPr>
  </w:style>
  <w:style w:type="paragraph" w:customStyle="1" w:styleId="ListBullet6">
    <w:name w:val="List Bullet 6"/>
    <w:basedOn w:val="a4"/>
    <w:next w:val="a4"/>
    <w:autoRedefine/>
    <w:semiHidden/>
    <w:rsid w:val="00154680"/>
    <w:pPr>
      <w:tabs>
        <w:tab w:val="num" w:pos="2520"/>
      </w:tabs>
    </w:pPr>
  </w:style>
  <w:style w:type="paragraph" w:customStyle="1" w:styleId="ListBullet7">
    <w:name w:val="List Bullet 7"/>
    <w:basedOn w:val="a4"/>
    <w:next w:val="a4"/>
    <w:autoRedefine/>
    <w:semiHidden/>
    <w:rsid w:val="00154680"/>
    <w:pPr>
      <w:tabs>
        <w:tab w:val="num" w:pos="2880"/>
      </w:tabs>
    </w:pPr>
  </w:style>
  <w:style w:type="paragraph" w:customStyle="1" w:styleId="ListBullet8">
    <w:name w:val="List Bullet 8"/>
    <w:basedOn w:val="a4"/>
    <w:next w:val="a4"/>
    <w:autoRedefine/>
    <w:semiHidden/>
    <w:rsid w:val="00154680"/>
    <w:pPr>
      <w:tabs>
        <w:tab w:val="num" w:pos="3240"/>
      </w:tabs>
    </w:pPr>
  </w:style>
  <w:style w:type="paragraph" w:customStyle="1" w:styleId="ListBullet9">
    <w:name w:val="List Bullet 9"/>
    <w:basedOn w:val="a4"/>
    <w:autoRedefine/>
    <w:semiHidden/>
    <w:rsid w:val="00154680"/>
    <w:pPr>
      <w:tabs>
        <w:tab w:val="num" w:pos="3600"/>
      </w:tabs>
    </w:pPr>
  </w:style>
  <w:style w:type="paragraph" w:customStyle="1" w:styleId="ListContinue0">
    <w:name w:val="List Continue 0"/>
    <w:basedOn w:val="a4"/>
    <w:next w:val="a4"/>
    <w:semiHidden/>
    <w:rsid w:val="00154680"/>
    <w:pPr>
      <w:spacing w:before="30" w:after="60"/>
      <w:jc w:val="both"/>
    </w:pPr>
  </w:style>
  <w:style w:type="paragraph" w:customStyle="1" w:styleId="ListContinue1">
    <w:name w:val="List Continue 1"/>
    <w:basedOn w:val="a4"/>
    <w:next w:val="2f"/>
    <w:semiHidden/>
    <w:rsid w:val="00154680"/>
    <w:pPr>
      <w:tabs>
        <w:tab w:val="num" w:pos="381"/>
      </w:tabs>
      <w:spacing w:before="30" w:after="60"/>
      <w:ind w:left="644" w:hanging="644"/>
      <w:jc w:val="both"/>
    </w:pPr>
    <w:rPr>
      <w:b/>
    </w:rPr>
  </w:style>
  <w:style w:type="paragraph" w:customStyle="1" w:styleId="ListContinue6">
    <w:name w:val="List Continue 6"/>
    <w:basedOn w:val="a4"/>
    <w:next w:val="a4"/>
    <w:semiHidden/>
    <w:rsid w:val="00154680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4"/>
    <w:next w:val="a4"/>
    <w:semiHidden/>
    <w:rsid w:val="00154680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4"/>
    <w:next w:val="a4"/>
    <w:semiHidden/>
    <w:rsid w:val="00154680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4"/>
    <w:semiHidden/>
    <w:rsid w:val="00154680"/>
    <w:pPr>
      <w:spacing w:before="30" w:after="60"/>
      <w:ind w:left="3240"/>
      <w:jc w:val="both"/>
    </w:pPr>
  </w:style>
  <w:style w:type="paragraph" w:customStyle="1" w:styleId="ListEnum0">
    <w:name w:val="List Enum 0"/>
    <w:basedOn w:val="a4"/>
    <w:next w:val="a4"/>
    <w:autoRedefine/>
    <w:semiHidden/>
    <w:rsid w:val="00154680"/>
    <w:pPr>
      <w:ind w:left="360" w:hanging="360"/>
    </w:pPr>
  </w:style>
  <w:style w:type="paragraph" w:customStyle="1" w:styleId="ListEnum1">
    <w:name w:val="List Enum 1"/>
    <w:basedOn w:val="a4"/>
    <w:next w:val="a4"/>
    <w:autoRedefine/>
    <w:semiHidden/>
    <w:rsid w:val="00154680"/>
    <w:pPr>
      <w:ind w:left="720" w:hanging="360"/>
    </w:pPr>
  </w:style>
  <w:style w:type="paragraph" w:customStyle="1" w:styleId="ListEnum2">
    <w:name w:val="List Enum 2"/>
    <w:basedOn w:val="a4"/>
    <w:next w:val="a4"/>
    <w:autoRedefine/>
    <w:semiHidden/>
    <w:rsid w:val="00154680"/>
    <w:pPr>
      <w:ind w:left="1080" w:hanging="360"/>
    </w:pPr>
  </w:style>
  <w:style w:type="paragraph" w:customStyle="1" w:styleId="ListEnum3">
    <w:name w:val="List Enum 3"/>
    <w:basedOn w:val="a4"/>
    <w:next w:val="a4"/>
    <w:autoRedefine/>
    <w:semiHidden/>
    <w:rsid w:val="00154680"/>
    <w:pPr>
      <w:ind w:left="1440" w:hanging="360"/>
    </w:pPr>
  </w:style>
  <w:style w:type="paragraph" w:customStyle="1" w:styleId="ListEnum4">
    <w:name w:val="List Enum 4"/>
    <w:basedOn w:val="a4"/>
    <w:next w:val="a4"/>
    <w:autoRedefine/>
    <w:semiHidden/>
    <w:rsid w:val="00154680"/>
    <w:pPr>
      <w:ind w:left="1800" w:hanging="360"/>
    </w:pPr>
  </w:style>
  <w:style w:type="paragraph" w:customStyle="1" w:styleId="ListEnum5">
    <w:name w:val="List Enum 5"/>
    <w:basedOn w:val="a4"/>
    <w:next w:val="a4"/>
    <w:autoRedefine/>
    <w:semiHidden/>
    <w:rsid w:val="00154680"/>
    <w:pPr>
      <w:ind w:left="2160" w:hanging="360"/>
    </w:pPr>
  </w:style>
  <w:style w:type="paragraph" w:customStyle="1" w:styleId="ListEnum51">
    <w:name w:val="List Enum 51"/>
    <w:basedOn w:val="a4"/>
    <w:autoRedefine/>
    <w:semiHidden/>
    <w:rsid w:val="00154680"/>
    <w:pPr>
      <w:ind w:left="2520" w:hanging="360"/>
    </w:pPr>
  </w:style>
  <w:style w:type="paragraph" w:customStyle="1" w:styleId="ListEnum7">
    <w:name w:val="List Enum 7"/>
    <w:basedOn w:val="a4"/>
    <w:next w:val="a4"/>
    <w:autoRedefine/>
    <w:semiHidden/>
    <w:rsid w:val="00154680"/>
    <w:pPr>
      <w:ind w:left="2880" w:hanging="360"/>
    </w:pPr>
  </w:style>
  <w:style w:type="paragraph" w:customStyle="1" w:styleId="ListEnum8">
    <w:name w:val="List Enum 8"/>
    <w:basedOn w:val="a4"/>
    <w:next w:val="a4"/>
    <w:autoRedefine/>
    <w:semiHidden/>
    <w:rsid w:val="00154680"/>
    <w:pPr>
      <w:ind w:left="3240" w:hanging="360"/>
    </w:pPr>
  </w:style>
  <w:style w:type="paragraph" w:customStyle="1" w:styleId="ListEnum9">
    <w:name w:val="List Enum 9"/>
    <w:basedOn w:val="a4"/>
    <w:autoRedefine/>
    <w:semiHidden/>
    <w:rsid w:val="00154680"/>
    <w:pPr>
      <w:ind w:left="3600" w:hanging="360"/>
    </w:pPr>
  </w:style>
  <w:style w:type="table" w:customStyle="1" w:styleId="MStarStandard">
    <w:name w:val="MStarStandard"/>
    <w:basedOn w:val="a6"/>
    <w:semiHidden/>
    <w:rsid w:val="00154680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Normal8pt">
    <w:name w:val="Normal + 8 pt"/>
    <w:aliases w:val="Bold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caps/>
      <w:sz w:val="16"/>
      <w:szCs w:val="16"/>
      <w:lang w:val="en-GB" w:eastAsia="fr-FR"/>
    </w:rPr>
  </w:style>
  <w:style w:type="paragraph" w:customStyle="1" w:styleId="Normal3">
    <w:name w:val="Normal 3"/>
    <w:basedOn w:val="a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NormalTableau">
    <w:name w:val="Normal Tableau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Norml">
    <w:name w:val="Norml"/>
    <w:basedOn w:val="a8"/>
    <w:semiHidden/>
    <w:rsid w:val="00154680"/>
    <w:pPr>
      <w:tabs>
        <w:tab w:val="clear" w:pos="4998"/>
        <w:tab w:val="center" w:pos="4536"/>
        <w:tab w:val="center" w:pos="5000"/>
        <w:tab w:val="right" w:pos="9072"/>
      </w:tabs>
      <w:snapToGrid/>
      <w:spacing w:line="240" w:lineRule="exact"/>
      <w:jc w:val="both"/>
    </w:pPr>
  </w:style>
  <w:style w:type="paragraph" w:customStyle="1" w:styleId="numberedlist">
    <w:name w:val="numbered list"/>
    <w:basedOn w:val="a4"/>
    <w:semiHidden/>
    <w:rsid w:val="00154680"/>
    <w:pPr>
      <w:widowControl/>
      <w:numPr>
        <w:numId w:val="9"/>
      </w:numPr>
      <w:adjustRightInd/>
      <w:spacing w:before="105" w:after="75"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puce1">
    <w:name w:val="puce1"/>
    <w:basedOn w:val="a4"/>
    <w:semiHidden/>
    <w:rsid w:val="00154680"/>
    <w:pPr>
      <w:spacing w:after="120"/>
    </w:pPr>
    <w:rPr>
      <w:rFonts w:ascii="Zurich Ex BT" w:eastAsia="Tahoma" w:hAnsi="Zurich Ex BT" w:cs="Times New Roman"/>
      <w:noProof/>
    </w:rPr>
  </w:style>
  <w:style w:type="paragraph" w:customStyle="1" w:styleId="Registers">
    <w:name w:val="Registers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hAnsi="Arial" w:cs="Times New Roman"/>
      <w:sz w:val="22"/>
      <w:lang w:val="en-GB" w:eastAsia="en-US"/>
    </w:rPr>
  </w:style>
  <w:style w:type="paragraph" w:customStyle="1" w:styleId="RegMap">
    <w:name w:val="RegMap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rsum">
    <w:name w:val="résumé"/>
    <w:semiHidden/>
    <w:rsid w:val="00154680"/>
    <w:pPr>
      <w:spacing w:line="300" w:lineRule="atLeast"/>
      <w:ind w:left="1701" w:hanging="629"/>
    </w:pPr>
    <w:rPr>
      <w:rFonts w:ascii="Zurich Ex BT" w:hAnsi="Zurich Ex BT"/>
      <w:noProof/>
      <w:sz w:val="18"/>
      <w:lang w:val="fr-FR" w:eastAsia="fr-FR"/>
    </w:rPr>
  </w:style>
  <w:style w:type="paragraph" w:customStyle="1" w:styleId="RevisionConent">
    <w:name w:val="Revision Conent"/>
    <w:basedOn w:val="a4"/>
    <w:semiHidden/>
    <w:rsid w:val="00154680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="Times New Roman" w:eastAsia="Times New Roman" w:hAnsi="Times New Roman" w:cs="Times New Roman"/>
      <w:bCs/>
      <w:kern w:val="2"/>
    </w:rPr>
  </w:style>
  <w:style w:type="paragraph" w:customStyle="1" w:styleId="RevisionHistory">
    <w:name w:val="Revision History"/>
    <w:basedOn w:val="a4"/>
    <w:semiHidden/>
    <w:rsid w:val="00154680"/>
    <w:pPr>
      <w:tabs>
        <w:tab w:val="left" w:pos="540"/>
      </w:tabs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ommaire">
    <w:name w:val="Sommaire"/>
    <w:semiHidden/>
    <w:rsid w:val="00154680"/>
    <w:pPr>
      <w:tabs>
        <w:tab w:val="center" w:pos="1701"/>
        <w:tab w:val="right" w:pos="8931"/>
        <w:tab w:val="right" w:pos="10773"/>
      </w:tabs>
      <w:spacing w:before="480" w:after="480" w:line="300" w:lineRule="atLeast"/>
      <w:ind w:left="3402" w:hanging="629"/>
    </w:pPr>
    <w:rPr>
      <w:rFonts w:ascii="Zurich UBlkEx BT" w:hAnsi="Zurich UBlkEx BT"/>
      <w:noProof/>
      <w:sz w:val="32"/>
      <w:lang w:val="fr-FR" w:eastAsia="fr-FR"/>
    </w:rPr>
  </w:style>
  <w:style w:type="paragraph" w:customStyle="1" w:styleId="SpecHeading2">
    <w:name w:val="Spec Heading 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  <w:outlineLvl w:val="2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pecTItle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PMingLiU"/>
      <w:bCs/>
      <w:kern w:val="2"/>
      <w:sz w:val="40"/>
    </w:rPr>
  </w:style>
  <w:style w:type="paragraph" w:customStyle="1" w:styleId="SpecTitle0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Times New Roman"/>
      <w:kern w:val="2"/>
      <w:sz w:val="52"/>
      <w:szCs w:val="52"/>
    </w:rPr>
  </w:style>
  <w:style w:type="numbering" w:customStyle="1" w:styleId="StyleBulleted">
    <w:name w:val="Style Bulleted"/>
    <w:semiHidden/>
    <w:rsid w:val="00154680"/>
    <w:pPr>
      <w:numPr>
        <w:numId w:val="10"/>
      </w:numPr>
    </w:pPr>
  </w:style>
  <w:style w:type="paragraph" w:customStyle="1" w:styleId="StyleCaptionAsian">
    <w:name w:val="Style Caption + (Asian) 新細明體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styleId="afff4">
    <w:name w:val="caption"/>
    <w:basedOn w:val="a4"/>
    <w:next w:val="a4"/>
    <w:link w:val="Char1"/>
    <w:autoRedefine/>
    <w:qFormat/>
    <w:rsid w:val="00673CCB"/>
    <w:pPr>
      <w:jc w:val="center"/>
    </w:pPr>
    <w:rPr>
      <w:rFonts w:eastAsia="Tahoma"/>
    </w:rPr>
  </w:style>
  <w:style w:type="paragraph" w:customStyle="1" w:styleId="StyleCaptionAsian1">
    <w:name w:val="Style Caption + (Asian) 新細明體1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customStyle="1" w:styleId="StyleCaption10pt">
    <w:name w:val="Style Caption + 10 pt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StyleCaptionCentered">
    <w:name w:val="Style Caption + Centered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PMingLiU"/>
      <w:kern w:val="2"/>
      <w:sz w:val="24"/>
    </w:rPr>
  </w:style>
  <w:style w:type="paragraph" w:customStyle="1" w:styleId="StyleCentered">
    <w:name w:val="Style Centered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PMingLiU"/>
      <w:kern w:val="2"/>
      <w:sz w:val="24"/>
    </w:rPr>
  </w:style>
  <w:style w:type="numbering" w:customStyle="1" w:styleId="StyleOutlinenumbered">
    <w:name w:val="Style Outline numbered"/>
    <w:basedOn w:val="a7"/>
    <w:semiHidden/>
    <w:rsid w:val="00154680"/>
    <w:pPr>
      <w:numPr>
        <w:numId w:val="11"/>
      </w:numPr>
    </w:pPr>
  </w:style>
  <w:style w:type="paragraph" w:customStyle="1" w:styleId="Style1">
    <w:name w:val="Style1"/>
    <w:semiHidden/>
    <w:rsid w:val="00154680"/>
    <w:pPr>
      <w:spacing w:line="360" w:lineRule="auto"/>
      <w:ind w:left="629" w:hanging="629"/>
      <w:jc w:val="right"/>
    </w:pPr>
    <w:rPr>
      <w:rFonts w:ascii="Zurich Ex BT" w:hAnsi="Zurich Ex BT"/>
      <w:noProof/>
      <w:sz w:val="16"/>
      <w:lang w:val="fr-FR" w:eastAsia="fr-FR"/>
    </w:rPr>
  </w:style>
  <w:style w:type="paragraph" w:customStyle="1" w:styleId="Style2">
    <w:name w:val="Style2"/>
    <w:semiHidden/>
    <w:rsid w:val="00154680"/>
    <w:pPr>
      <w:spacing w:line="360" w:lineRule="auto"/>
      <w:ind w:left="-68" w:hanging="629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3">
    <w:name w:val="Style3"/>
    <w:semiHidden/>
    <w:rsid w:val="00154680"/>
    <w:pPr>
      <w:spacing w:line="300" w:lineRule="atLeast"/>
      <w:ind w:left="629" w:hanging="629"/>
      <w:jc w:val="both"/>
    </w:pPr>
    <w:rPr>
      <w:rFonts w:ascii="Zurich Ex BT" w:hAnsi="Zurich Ex BT"/>
      <w:noProof/>
      <w:sz w:val="16"/>
      <w:lang w:val="fr-FR" w:eastAsia="fr-FR"/>
    </w:rPr>
  </w:style>
  <w:style w:type="paragraph" w:customStyle="1" w:styleId="Style4">
    <w:name w:val="Style4"/>
    <w:semiHidden/>
    <w:rsid w:val="00154680"/>
    <w:pPr>
      <w:spacing w:line="300" w:lineRule="atLeast"/>
      <w:ind w:left="629" w:hanging="629"/>
      <w:jc w:val="center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5">
    <w:name w:val="Style5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sz w:val="16"/>
      <w:lang w:val="fr-FR" w:eastAsia="fr-FR"/>
    </w:rPr>
  </w:style>
  <w:style w:type="paragraph" w:customStyle="1" w:styleId="surtitre">
    <w:name w:val="surtitre"/>
    <w:semiHidden/>
    <w:rsid w:val="00154680"/>
    <w:pPr>
      <w:spacing w:before="480" w:after="360" w:line="300" w:lineRule="atLeast"/>
      <w:ind w:left="1701" w:hanging="629"/>
    </w:pPr>
    <w:rPr>
      <w:rFonts w:ascii="Zurich UBlkEx BT" w:hAnsi="Zurich UBlkEx BT"/>
      <w:noProof/>
      <w:sz w:val="40"/>
      <w:lang w:val="fr-FR" w:eastAsia="fr-FR"/>
    </w:rPr>
  </w:style>
  <w:style w:type="paragraph" w:customStyle="1" w:styleId="Symbol">
    <w:name w:val="Symbol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tabdesc">
    <w:name w:val="tab_desc"/>
    <w:semiHidden/>
    <w:rsid w:val="00154680"/>
    <w:pPr>
      <w:spacing w:line="300" w:lineRule="atLeast"/>
      <w:ind w:left="629" w:hanging="629"/>
    </w:pPr>
    <w:rPr>
      <w:rFonts w:ascii="Zurich Ex BT" w:hAnsi="Zurich Ex BT"/>
      <w:sz w:val="16"/>
      <w:szCs w:val="24"/>
      <w:lang w:val="en-CA" w:eastAsia="fr-FR"/>
    </w:rPr>
  </w:style>
  <w:style w:type="paragraph" w:customStyle="1" w:styleId="Tabdescription">
    <w:name w:val="Tab_description"/>
    <w:basedOn w:val="a4"/>
    <w:semiHidden/>
    <w:rsid w:val="00154680"/>
    <w:pPr>
      <w:keepNext/>
    </w:pPr>
    <w:rPr>
      <w:rFonts w:ascii="Zurich Ex BT" w:eastAsia="Tahoma" w:hAnsi="Zurich Ex BT" w:cs="Times New Roman"/>
      <w:sz w:val="16"/>
    </w:rPr>
  </w:style>
  <w:style w:type="paragraph" w:customStyle="1" w:styleId="Tabtitle">
    <w:name w:val="Tab_title"/>
    <w:basedOn w:val="a4"/>
    <w:semiHidden/>
    <w:rsid w:val="00154680"/>
    <w:pPr>
      <w:keepNext/>
      <w:spacing w:before="20" w:after="20"/>
      <w:jc w:val="center"/>
    </w:pPr>
    <w:rPr>
      <w:rFonts w:ascii="Zurich BlkEx BT" w:eastAsia="Tahoma" w:hAnsi="Zurich BlkEx BT" w:cs="Times New Roman"/>
      <w:sz w:val="16"/>
    </w:rPr>
  </w:style>
  <w:style w:type="paragraph" w:customStyle="1" w:styleId="Tabtitle2">
    <w:name w:val="Tab_title2"/>
    <w:basedOn w:val="a4"/>
    <w:semiHidden/>
    <w:rsid w:val="00154680"/>
    <w:pPr>
      <w:keepNext/>
      <w:jc w:val="center"/>
    </w:pPr>
    <w:rPr>
      <w:rFonts w:ascii="Zurich Ex BT" w:eastAsia="Tahoma" w:hAnsi="Zurich Ex BT" w:cs="Times New Roman"/>
      <w:sz w:val="16"/>
    </w:rPr>
  </w:style>
  <w:style w:type="paragraph" w:customStyle="1" w:styleId="tabtitre">
    <w:name w:val="tab_titre"/>
    <w:semiHidden/>
    <w:rsid w:val="00154680"/>
    <w:pPr>
      <w:spacing w:line="300" w:lineRule="atLeast"/>
      <w:ind w:left="629" w:hanging="629"/>
      <w:jc w:val="center"/>
    </w:pPr>
    <w:rPr>
      <w:rFonts w:ascii="Zurich Ex BT" w:hAnsi="Zurich Ex BT"/>
      <w:b/>
      <w:bCs/>
      <w:sz w:val="16"/>
      <w:szCs w:val="24"/>
      <w:lang w:val="en-CA" w:eastAsia="fr-FR"/>
    </w:rPr>
  </w:style>
  <w:style w:type="paragraph" w:customStyle="1" w:styleId="table0">
    <w:name w:val="table"/>
    <w:basedOn w:val="Figure"/>
    <w:next w:val="a4"/>
    <w:semiHidden/>
    <w:rsid w:val="00154680"/>
    <w:pPr>
      <w:numPr>
        <w:numId w:val="0"/>
      </w:numPr>
      <w:jc w:val="left"/>
    </w:pPr>
  </w:style>
  <w:style w:type="paragraph" w:customStyle="1" w:styleId="TableCell">
    <w:name w:val="Table Cell"/>
    <w:basedOn w:val="a4"/>
    <w:semiHidden/>
    <w:rsid w:val="00154680"/>
    <w:pPr>
      <w:widowControl/>
      <w:adjustRightInd/>
      <w:spacing w:before="60" w:after="60" w:line="240" w:lineRule="auto"/>
      <w:textAlignment w:val="auto"/>
    </w:pPr>
    <w:rPr>
      <w:rFonts w:eastAsia="Times New Roman" w:cs="Times New Roman"/>
      <w:b/>
      <w:sz w:val="24"/>
      <w:lang w:eastAsia="en-US"/>
    </w:rPr>
  </w:style>
  <w:style w:type="paragraph" w:customStyle="1" w:styleId="TableHead">
    <w:name w:val="Table Head"/>
    <w:semiHidden/>
    <w:rsid w:val="00154680"/>
    <w:pPr>
      <w:spacing w:before="60" w:after="60" w:line="300" w:lineRule="atLeast"/>
      <w:ind w:left="629" w:hanging="629"/>
    </w:pPr>
    <w:rPr>
      <w:rFonts w:ascii="Tahoma" w:eastAsia="Times New Roman" w:hAnsi="Tahoma" w:cs="Tahoma"/>
      <w:b/>
      <w:bCs/>
      <w:color w:val="0000FF"/>
      <w:sz w:val="24"/>
      <w:szCs w:val="24"/>
    </w:rPr>
  </w:style>
  <w:style w:type="paragraph" w:customStyle="1" w:styleId="TableNotes1">
    <w:name w:val="Table Notes1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TableNotes10">
    <w:name w:val="Table Notes1 字元 字元 字元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hAnsi="Arial"/>
      <w:b/>
      <w:sz w:val="16"/>
    </w:rPr>
  </w:style>
  <w:style w:type="paragraph" w:customStyle="1" w:styleId="tabletext">
    <w:name w:val="table text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  <w:lang w:val="en-GB"/>
    </w:rPr>
  </w:style>
  <w:style w:type="paragraph" w:customStyle="1" w:styleId="tabletext-reg">
    <w:name w:val="table text - reg"/>
    <w:basedOn w:val="a4"/>
    <w:semiHidden/>
    <w:rsid w:val="00154680"/>
    <w:pPr>
      <w:adjustRightInd/>
      <w:spacing w:line="240" w:lineRule="auto"/>
      <w:jc w:val="both"/>
      <w:textAlignment w:val="auto"/>
    </w:pPr>
    <w:rPr>
      <w:rFonts w:ascii="Times New Roman" w:eastAsia="Times New Roman" w:hAnsi="Times New Roman" w:cs="Times New Roman"/>
      <w:kern w:val="2"/>
      <w:sz w:val="16"/>
      <w:lang w:val="en-GB"/>
    </w:rPr>
  </w:style>
  <w:style w:type="paragraph" w:customStyle="1" w:styleId="tabletext-small">
    <w:name w:val="table text - small"/>
    <w:basedOn w:val="tabletext"/>
    <w:semiHidden/>
    <w:rsid w:val="00154680"/>
    <w:rPr>
      <w:sz w:val="16"/>
    </w:rPr>
  </w:style>
  <w:style w:type="paragraph" w:customStyle="1" w:styleId="tabletextAsian">
    <w:name w:val="table text + (Asian) 新細明體"/>
    <w:basedOn w:val="tabletext"/>
    <w:semiHidden/>
    <w:rsid w:val="00154680"/>
    <w:rPr>
      <w:rFonts w:eastAsia="PMingLiU"/>
    </w:rPr>
  </w:style>
  <w:style w:type="paragraph" w:customStyle="1" w:styleId="tabletextBefore12pt">
    <w:name w:val="table text + Before:  12 pt"/>
    <w:aliases w:val="After:  3 pt"/>
    <w:basedOn w:val="tabletext"/>
    <w:semiHidden/>
    <w:rsid w:val="00154680"/>
    <w:pPr>
      <w:keepNext/>
      <w:spacing w:before="240" w:after="60"/>
      <w:outlineLvl w:val="0"/>
    </w:pPr>
  </w:style>
  <w:style w:type="paragraph" w:customStyle="1" w:styleId="tabletext-sma">
    <w:name w:val="table text -sma"/>
    <w:basedOn w:val="tabletext-reg"/>
    <w:semiHidden/>
    <w:rsid w:val="00154680"/>
  </w:style>
  <w:style w:type="paragraph" w:customStyle="1" w:styleId="Tablextext">
    <w:name w:val="Tablex text"/>
    <w:basedOn w:val="tabletext"/>
    <w:semiHidden/>
    <w:rsid w:val="00154680"/>
    <w:rPr>
      <w:b/>
    </w:rPr>
  </w:style>
  <w:style w:type="paragraph" w:customStyle="1" w:styleId="TAC">
    <w:name w:val="TAC"/>
    <w:basedOn w:val="a4"/>
    <w:semiHidden/>
    <w:rsid w:val="00154680"/>
    <w:pPr>
      <w:keepNext/>
      <w:keepLines/>
      <w:widowControl/>
      <w:overflowPunct w:val="0"/>
      <w:autoSpaceDE w:val="0"/>
      <w:autoSpaceDN w:val="0"/>
      <w:spacing w:line="240" w:lineRule="auto"/>
    </w:pPr>
    <w:rPr>
      <w:rFonts w:ascii="Arial" w:hAnsi="Arial" w:cs="Times New Roman"/>
      <w:sz w:val="18"/>
      <w:lang w:val="en-GB" w:eastAsia="en-US"/>
    </w:rPr>
  </w:style>
  <w:style w:type="paragraph" w:customStyle="1" w:styleId="TAH">
    <w:name w:val="TAH"/>
    <w:basedOn w:val="TAC"/>
    <w:semiHidden/>
    <w:rsid w:val="00154680"/>
    <w:rPr>
      <w:b/>
    </w:rPr>
  </w:style>
  <w:style w:type="paragraph" w:customStyle="1" w:styleId="texte">
    <w:name w:val="texte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lang w:val="fr-FR" w:eastAsia="fr-FR"/>
    </w:rPr>
  </w:style>
  <w:style w:type="paragraph" w:customStyle="1" w:styleId="texte1">
    <w:name w:val="texte1"/>
    <w:basedOn w:val="a4"/>
    <w:semiHidden/>
    <w:rsid w:val="00154680"/>
    <w:pPr>
      <w:numPr>
        <w:numId w:val="13"/>
      </w:numPr>
      <w:spacing w:after="120"/>
    </w:pPr>
    <w:rPr>
      <w:rFonts w:ascii="Zurich Ex BT" w:eastAsia="Tahoma" w:hAnsi="Zurich Ex BT" w:cs="Times New Roman"/>
      <w:noProof/>
    </w:rPr>
  </w:style>
  <w:style w:type="paragraph" w:customStyle="1" w:styleId="Titredossier">
    <w:name w:val="Titre dossier"/>
    <w:semiHidden/>
    <w:rsid w:val="00154680"/>
    <w:pPr>
      <w:spacing w:before="480" w:after="480" w:line="300" w:lineRule="atLeast"/>
      <w:ind w:left="3402" w:hanging="629"/>
    </w:pPr>
    <w:rPr>
      <w:rFonts w:ascii="Zurich UBlkEx BT" w:hAnsi="Zurich UBlkEx BT"/>
      <w:sz w:val="40"/>
      <w:lang w:val="en-GB" w:eastAsia="fr-FR"/>
    </w:rPr>
  </w:style>
  <w:style w:type="paragraph" w:customStyle="1" w:styleId="TitreRubrique">
    <w:name w:val="Titre Rubrique"/>
    <w:basedOn w:val="10"/>
    <w:next w:val="a4"/>
    <w:semiHidden/>
    <w:rsid w:val="00154680"/>
    <w:pPr>
      <w:tabs>
        <w:tab w:val="clear" w:pos="425"/>
      </w:tabs>
      <w:wordWrap w:val="0"/>
      <w:spacing w:before="480" w:after="120"/>
      <w:jc w:val="center"/>
      <w:outlineLvl w:val="9"/>
    </w:pPr>
    <w:rPr>
      <w:rFonts w:ascii="Zurich UBlkEx BT" w:hAnsi="Zurich UBlkEx BT" w:cs="Times New Roman"/>
      <w:b w:val="0"/>
      <w:bCs/>
      <w:kern w:val="0"/>
      <w:sz w:val="40"/>
      <w:szCs w:val="20"/>
    </w:rPr>
  </w:style>
  <w:style w:type="paragraph" w:customStyle="1" w:styleId="TitreTableau">
    <w:name w:val="Titre Tableau"/>
    <w:basedOn w:val="ContenuTableau"/>
    <w:semiHidden/>
    <w:rsid w:val="00154680"/>
    <w:pPr>
      <w:keepNext/>
      <w:spacing w:before="100" w:beforeAutospacing="1" w:after="100" w:afterAutospacing="1"/>
      <w:jc w:val="center"/>
    </w:pPr>
    <w:rPr>
      <w:b/>
    </w:rPr>
  </w:style>
  <w:style w:type="paragraph" w:customStyle="1" w:styleId="TitreDoc">
    <w:name w:val="TitreDoc"/>
    <w:basedOn w:val="a4"/>
    <w:next w:val="a4"/>
    <w:semiHidden/>
    <w:rsid w:val="00154680"/>
    <w:pPr>
      <w:widowControl/>
      <w:pBdr>
        <w:top w:val="single" w:sz="24" w:space="1" w:color="auto"/>
      </w:pBdr>
      <w:adjustRightInd/>
      <w:spacing w:before="3000" w:after="3600" w:line="240" w:lineRule="auto"/>
      <w:jc w:val="right"/>
      <w:textAlignment w:val="auto"/>
    </w:pPr>
    <w:rPr>
      <w:rFonts w:ascii="Arial" w:hAnsi="Arial" w:cs="Times New Roman"/>
      <w:b/>
      <w:sz w:val="40"/>
      <w:lang w:val="fr-FR" w:eastAsia="fr-FR"/>
    </w:rPr>
  </w:style>
  <w:style w:type="paragraph" w:customStyle="1" w:styleId="TOC">
    <w:name w:val="TOC"/>
    <w:basedOn w:val="10"/>
    <w:semiHidden/>
    <w:rsid w:val="00154680"/>
    <w:pPr>
      <w:widowControl w:val="0"/>
      <w:tabs>
        <w:tab w:val="clear" w:pos="425"/>
      </w:tabs>
      <w:spacing w:before="240"/>
    </w:pPr>
    <w:rPr>
      <w:rFonts w:ascii="Times New Roman" w:eastAsia="PMingLiU" w:hAnsi="Times New Roman" w:cs="Times New Roman"/>
      <w:b w:val="0"/>
      <w:bCs/>
      <w:caps/>
      <w:noProof w:val="0"/>
      <w:spacing w:val="0"/>
      <w:sz w:val="32"/>
      <w:szCs w:val="32"/>
    </w:rPr>
  </w:style>
  <w:style w:type="paragraph" w:customStyle="1" w:styleId="Tte3">
    <w:name w:val="Tte 3"/>
    <w:basedOn w:val="31"/>
    <w:semiHidden/>
    <w:rsid w:val="00154680"/>
    <w:pPr>
      <w:keepNext w:val="0"/>
      <w:widowControl/>
      <w:tabs>
        <w:tab w:val="num" w:pos="720"/>
        <w:tab w:val="left" w:pos="960"/>
      </w:tabs>
      <w:adjustRightInd/>
      <w:spacing w:before="0" w:after="120"/>
      <w:ind w:left="720" w:hanging="720"/>
      <w:jc w:val="both"/>
      <w:textAlignment w:val="auto"/>
    </w:pPr>
    <w:rPr>
      <w:rFonts w:ascii="Zurich UBlkEx BT" w:eastAsia="宋体" w:hAnsi="Zurich UBlkEx BT" w:cs="Times New Roman"/>
      <w:b/>
      <w:bCs/>
      <w:i/>
      <w:sz w:val="20"/>
      <w:szCs w:val="20"/>
      <w:lang w:eastAsia="fr-FR"/>
    </w:rPr>
  </w:style>
  <w:style w:type="character" w:customStyle="1" w:styleId="WW8Num14z2">
    <w:name w:val="WW8Num14z2"/>
    <w:semiHidden/>
    <w:rsid w:val="00154680"/>
    <w:rPr>
      <w:rFonts w:ascii="Wingdings" w:hAnsi="Wingdings"/>
    </w:rPr>
  </w:style>
  <w:style w:type="paragraph" w:customStyle="1" w:styleId="xl22">
    <w:name w:val="xl22"/>
    <w:basedOn w:val="a4"/>
    <w:semiHidden/>
    <w:rsid w:val="00154680"/>
    <w:pPr>
      <w:widowControl/>
      <w:pBdr>
        <w:top w:val="single" w:sz="8" w:space="0" w:color="FFFFFF"/>
        <w:left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</w:rPr>
  </w:style>
  <w:style w:type="paragraph" w:customStyle="1" w:styleId="xl23">
    <w:name w:val="xl23"/>
    <w:basedOn w:val="a4"/>
    <w:semiHidden/>
    <w:rsid w:val="00154680"/>
    <w:pPr>
      <w:widowControl/>
      <w:pBdr>
        <w:top w:val="single" w:sz="8" w:space="0" w:color="FFFFFF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xl24">
    <w:name w:val="xl2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5">
    <w:name w:val="xl2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6">
    <w:name w:val="xl2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7">
    <w:name w:val="xl2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8">
    <w:name w:val="xl2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9">
    <w:name w:val="xl2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0">
    <w:name w:val="xl30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1">
    <w:name w:val="xl31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2">
    <w:name w:val="xl3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3">
    <w:name w:val="xl3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4">
    <w:name w:val="xl3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5">
    <w:name w:val="xl3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6">
    <w:name w:val="xl3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7">
    <w:name w:val="xl3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8">
    <w:name w:val="xl3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9">
    <w:name w:val="xl3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sz w:val="24"/>
      <w:szCs w:val="24"/>
      <w:lang w:val="fr-FR" w:eastAsia="ja-JP"/>
    </w:rPr>
  </w:style>
  <w:style w:type="paragraph" w:customStyle="1" w:styleId="xl40">
    <w:name w:val="xl40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1">
    <w:name w:val="xl41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2">
    <w:name w:val="xl4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3">
    <w:name w:val="xl4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4">
    <w:name w:val="xl4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5">
    <w:name w:val="xl45"/>
    <w:basedOn w:val="a4"/>
    <w:semiHidden/>
    <w:rsid w:val="001546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6">
    <w:name w:val="xl46"/>
    <w:basedOn w:val="a4"/>
    <w:semiHidden/>
    <w:rsid w:val="001546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7">
    <w:name w:val="xl4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8">
    <w:name w:val="xl48"/>
    <w:basedOn w:val="a4"/>
    <w:semiHidden/>
    <w:rsid w:val="00154680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49">
    <w:name w:val="xl49"/>
    <w:basedOn w:val="a4"/>
    <w:semiHidden/>
    <w:rsid w:val="00154680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0">
    <w:name w:val="xl50"/>
    <w:basedOn w:val="a4"/>
    <w:semiHidden/>
    <w:rsid w:val="001546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1">
    <w:name w:val="xl51"/>
    <w:basedOn w:val="a4"/>
    <w:semiHidden/>
    <w:rsid w:val="00154680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2">
    <w:name w:val="xl52"/>
    <w:basedOn w:val="a4"/>
    <w:semiHidden/>
    <w:rsid w:val="00154680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3">
    <w:name w:val="xl53"/>
    <w:basedOn w:val="a4"/>
    <w:semiHidden/>
    <w:rsid w:val="00154680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4">
    <w:name w:val="xl54"/>
    <w:basedOn w:val="a4"/>
    <w:semiHidden/>
    <w:rsid w:val="0015468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5">
    <w:name w:val="xl55"/>
    <w:basedOn w:val="a4"/>
    <w:semiHidden/>
    <w:rsid w:val="00154680"/>
    <w:pPr>
      <w:widowControl/>
      <w:pBdr>
        <w:top w:val="single" w:sz="12" w:space="0" w:color="auto"/>
        <w:left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6">
    <w:name w:val="xl56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7">
    <w:name w:val="xl57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  <w:right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character" w:customStyle="1" w:styleId="ZGSM">
    <w:name w:val="ZGSM"/>
    <w:semiHidden/>
    <w:rsid w:val="00154680"/>
  </w:style>
  <w:style w:type="paragraph" w:customStyle="1" w:styleId="afff5">
    <w:name w:val="內文 + 置中"/>
    <w:basedOn w:val="a4"/>
    <w:semiHidden/>
    <w:rsid w:val="00154680"/>
    <w:pPr>
      <w:jc w:val="center"/>
    </w:pPr>
    <w:rPr>
      <w:rFonts w:eastAsia="Tahoma"/>
    </w:rPr>
  </w:style>
  <w:style w:type="paragraph" w:customStyle="1" w:styleId="afff6">
    <w:name w:val="內文+置中"/>
    <w:basedOn w:val="a4"/>
    <w:next w:val="a4"/>
    <w:autoRedefine/>
    <w:semiHidden/>
    <w:rsid w:val="00154680"/>
    <w:pPr>
      <w:jc w:val="center"/>
    </w:pPr>
    <w:rPr>
      <w:rFonts w:eastAsia="Tahoma" w:cs="PMingLiU"/>
    </w:rPr>
  </w:style>
  <w:style w:type="paragraph" w:styleId="afff7">
    <w:name w:val="macro"/>
    <w:semiHidden/>
    <w:rsid w:val="001546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line="300" w:lineRule="atLeast"/>
      <w:ind w:left="360" w:hanging="360"/>
      <w:textAlignment w:val="baseline"/>
    </w:pPr>
    <w:rPr>
      <w:rFonts w:ascii="Courier New" w:hAnsi="Courier New" w:cs="Courier New"/>
      <w:sz w:val="24"/>
      <w:szCs w:val="24"/>
    </w:rPr>
  </w:style>
  <w:style w:type="paragraph" w:styleId="49">
    <w:name w:val="toc 4"/>
    <w:basedOn w:val="a4"/>
    <w:next w:val="a4"/>
    <w:autoRedefine/>
    <w:uiPriority w:val="39"/>
    <w:qFormat/>
    <w:rsid w:val="00684479"/>
    <w:pPr>
      <w:tabs>
        <w:tab w:val="left" w:pos="2400"/>
        <w:tab w:val="right" w:leader="dot" w:pos="9900"/>
      </w:tabs>
      <w:ind w:leftChars="600" w:left="600"/>
    </w:pPr>
    <w:rPr>
      <w:rFonts w:eastAsia="Tahoma"/>
    </w:rPr>
  </w:style>
  <w:style w:type="paragraph" w:styleId="59">
    <w:name w:val="toc 5"/>
    <w:basedOn w:val="a4"/>
    <w:next w:val="a4"/>
    <w:autoRedefine/>
    <w:uiPriority w:val="39"/>
    <w:qFormat/>
    <w:rsid w:val="0089343D"/>
    <w:pPr>
      <w:tabs>
        <w:tab w:val="left" w:pos="3021"/>
        <w:tab w:val="right" w:leader="dot" w:pos="9900"/>
      </w:tabs>
      <w:ind w:leftChars="800" w:left="800"/>
    </w:pPr>
    <w:rPr>
      <w:rFonts w:eastAsia="Tahoma"/>
      <w:lang w:val="fr-FR" w:eastAsia="ja-JP"/>
    </w:rPr>
  </w:style>
  <w:style w:type="paragraph" w:styleId="63">
    <w:name w:val="toc 6"/>
    <w:basedOn w:val="a4"/>
    <w:next w:val="a4"/>
    <w:autoRedefine/>
    <w:uiPriority w:val="39"/>
    <w:qFormat/>
    <w:rsid w:val="0089343D"/>
    <w:pPr>
      <w:tabs>
        <w:tab w:val="left" w:pos="3800"/>
        <w:tab w:val="right" w:leader="dot" w:pos="8930"/>
      </w:tabs>
      <w:spacing w:line="240" w:lineRule="atLeast"/>
      <w:ind w:leftChars="1000" w:left="1000"/>
    </w:pPr>
    <w:rPr>
      <w:rFonts w:ascii="Zurich Ex BT" w:eastAsia="Tahoma" w:hAnsi="Zurich Ex BT" w:cs="Times New Roman"/>
      <w:noProof/>
    </w:rPr>
  </w:style>
  <w:style w:type="paragraph" w:styleId="72">
    <w:name w:val="toc 7"/>
    <w:basedOn w:val="a4"/>
    <w:next w:val="a4"/>
    <w:autoRedefine/>
    <w:semiHidden/>
    <w:rsid w:val="00154680"/>
    <w:pPr>
      <w:ind w:left="144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82">
    <w:name w:val="toc 8"/>
    <w:basedOn w:val="a4"/>
    <w:next w:val="a4"/>
    <w:autoRedefine/>
    <w:semiHidden/>
    <w:rsid w:val="00154680"/>
    <w:pPr>
      <w:ind w:left="168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90">
    <w:name w:val="toc 9"/>
    <w:basedOn w:val="a4"/>
    <w:next w:val="a4"/>
    <w:autoRedefine/>
    <w:semiHidden/>
    <w:rsid w:val="00154680"/>
    <w:pPr>
      <w:ind w:left="192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afff8">
    <w:name w:val="table of authorities"/>
    <w:basedOn w:val="a4"/>
    <w:next w:val="a4"/>
    <w:semiHidden/>
    <w:rsid w:val="00154680"/>
    <w:pPr>
      <w:ind w:left="480"/>
    </w:pPr>
    <w:rPr>
      <w:rFonts w:eastAsia="Times New Roman"/>
    </w:rPr>
  </w:style>
  <w:style w:type="paragraph" w:styleId="afff9">
    <w:name w:val="toa heading"/>
    <w:basedOn w:val="a4"/>
    <w:next w:val="a4"/>
    <w:semiHidden/>
    <w:rsid w:val="00154680"/>
    <w:pPr>
      <w:spacing w:before="120"/>
    </w:pPr>
    <w:rPr>
      <w:rFonts w:ascii="Arial" w:eastAsia="Times New Roman" w:hAnsi="Arial" w:cs="Arial"/>
      <w:sz w:val="24"/>
      <w:szCs w:val="24"/>
    </w:rPr>
  </w:style>
  <w:style w:type="paragraph" w:customStyle="1" w:styleId="L">
    <w:name w:val="表內文字L"/>
    <w:basedOn w:val="ac"/>
    <w:autoRedefine/>
    <w:semiHidden/>
    <w:rsid w:val="00154680"/>
    <w:pPr>
      <w:spacing w:line="240" w:lineRule="auto"/>
      <w:ind w:right="72"/>
      <w:jc w:val="both"/>
    </w:pPr>
    <w:rPr>
      <w:rFonts w:eastAsia="Times New Roman"/>
    </w:rPr>
  </w:style>
  <w:style w:type="paragraph" w:customStyle="1" w:styleId="M">
    <w:name w:val="表內文字M"/>
    <w:basedOn w:val="ac"/>
    <w:autoRedefine/>
    <w:semiHidden/>
    <w:rsid w:val="00154680"/>
    <w:pPr>
      <w:spacing w:line="240" w:lineRule="atLeast"/>
      <w:ind w:right="-28"/>
    </w:pPr>
    <w:rPr>
      <w:rFonts w:eastAsia="Times New Roman"/>
    </w:rPr>
  </w:style>
  <w:style w:type="paragraph" w:customStyle="1" w:styleId="1e">
    <w:name w:val="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paragraph" w:customStyle="1" w:styleId="X">
    <w:name w:val="表格標題X"/>
    <w:basedOn w:val="a9"/>
    <w:autoRedefine/>
    <w:semiHidden/>
    <w:rsid w:val="00154680"/>
    <w:pPr>
      <w:spacing w:line="240" w:lineRule="auto"/>
      <w:ind w:leftChars="-54" w:left="-64" w:hangingChars="22" w:hanging="44"/>
      <w:jc w:val="center"/>
    </w:pPr>
    <w:rPr>
      <w:rFonts w:eastAsia="Times New Roman"/>
      <w:b w:val="0"/>
    </w:rPr>
  </w:style>
  <w:style w:type="paragraph" w:customStyle="1" w:styleId="XL">
    <w:name w:val="表格標題XL"/>
    <w:basedOn w:val="X"/>
    <w:autoRedefine/>
    <w:semiHidden/>
    <w:rsid w:val="00154680"/>
    <w:pPr>
      <w:ind w:leftChars="-31" w:left="-62" w:firstLineChars="31" w:firstLine="62"/>
      <w:jc w:val="left"/>
    </w:pPr>
  </w:style>
  <w:style w:type="paragraph" w:customStyle="1" w:styleId="XM">
    <w:name w:val="表格標題XM"/>
    <w:basedOn w:val="X"/>
    <w:semiHidden/>
    <w:rsid w:val="00154680"/>
  </w:style>
  <w:style w:type="paragraph" w:customStyle="1" w:styleId="YL">
    <w:name w:val="表格標題YL"/>
    <w:semiHidden/>
    <w:rsid w:val="00154680"/>
    <w:pPr>
      <w:spacing w:line="300" w:lineRule="atLeast"/>
      <w:ind w:left="629" w:hanging="629"/>
    </w:pPr>
    <w:rPr>
      <w:rFonts w:ascii="Arial" w:hAnsi="Arial" w:cs="Arial"/>
      <w:i/>
      <w:iCs/>
      <w:sz w:val="18"/>
      <w:szCs w:val="18"/>
    </w:rPr>
  </w:style>
  <w:style w:type="paragraph" w:customStyle="1" w:styleId="YM">
    <w:name w:val="表格標題YM"/>
    <w:basedOn w:val="YL"/>
    <w:autoRedefine/>
    <w:semiHidden/>
    <w:rsid w:val="00154680"/>
    <w:pPr>
      <w:ind w:left="-25" w:right="7" w:firstLine="25"/>
      <w:jc w:val="both"/>
    </w:pPr>
    <w:rPr>
      <w:rFonts w:ascii="Times New Roman" w:hAnsi="Times New Roman" w:cs="Times New Roman"/>
    </w:rPr>
  </w:style>
  <w:style w:type="paragraph" w:customStyle="1" w:styleId="afffa">
    <w:name w:val="封面文字一"/>
    <w:next w:val="10"/>
    <w:semiHidden/>
    <w:rsid w:val="00154680"/>
    <w:pPr>
      <w:spacing w:line="1000" w:lineRule="exact"/>
      <w:ind w:left="-401" w:right="-108" w:hanging="629"/>
      <w:jc w:val="center"/>
    </w:pPr>
    <w:rPr>
      <w:sz w:val="52"/>
      <w:szCs w:val="52"/>
    </w:rPr>
  </w:style>
  <w:style w:type="paragraph" w:customStyle="1" w:styleId="afffb">
    <w:name w:val="封面文字二"/>
    <w:semiHidden/>
    <w:rsid w:val="00154680"/>
    <w:pPr>
      <w:spacing w:line="480" w:lineRule="auto"/>
      <w:ind w:left="629" w:right="706" w:hanging="629"/>
      <w:jc w:val="right"/>
    </w:pPr>
    <w:rPr>
      <w:i/>
      <w:iCs/>
      <w:noProof/>
      <w:color w:val="0000FF"/>
      <w:sz w:val="36"/>
      <w:szCs w:val="36"/>
    </w:rPr>
  </w:style>
  <w:style w:type="paragraph" w:customStyle="1" w:styleId="afffc">
    <w:name w:val="封面文字三"/>
    <w:autoRedefine/>
    <w:semiHidden/>
    <w:rsid w:val="00154680"/>
    <w:pPr>
      <w:spacing w:line="300" w:lineRule="atLeast"/>
      <w:ind w:left="629" w:hanging="629"/>
      <w:jc w:val="center"/>
    </w:pPr>
    <w:rPr>
      <w:sz w:val="40"/>
      <w:szCs w:val="40"/>
    </w:rPr>
  </w:style>
  <w:style w:type="paragraph" w:customStyle="1" w:styleId="afffd">
    <w:name w:val="頁首基準"/>
    <w:basedOn w:val="a4"/>
    <w:semiHidden/>
    <w:rsid w:val="00154680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spacing w:line="240" w:lineRule="auto"/>
    </w:pPr>
    <w:rPr>
      <w:rFonts w:ascii="Arial" w:hAnsi="Arial" w:cs="Arial"/>
      <w:spacing w:val="-4"/>
    </w:rPr>
  </w:style>
  <w:style w:type="paragraph" w:styleId="1f">
    <w:name w:val="index 1"/>
    <w:basedOn w:val="a4"/>
    <w:next w:val="a4"/>
    <w:autoRedefine/>
    <w:semiHidden/>
    <w:rsid w:val="00154680"/>
  </w:style>
  <w:style w:type="paragraph" w:styleId="2f2">
    <w:name w:val="index 2"/>
    <w:basedOn w:val="a4"/>
    <w:next w:val="a4"/>
    <w:autoRedefine/>
    <w:semiHidden/>
    <w:rsid w:val="00154680"/>
    <w:pPr>
      <w:ind w:leftChars="200" w:left="200"/>
    </w:pPr>
  </w:style>
  <w:style w:type="paragraph" w:styleId="3f0">
    <w:name w:val="index 3"/>
    <w:basedOn w:val="a4"/>
    <w:next w:val="a4"/>
    <w:autoRedefine/>
    <w:semiHidden/>
    <w:rsid w:val="00154680"/>
    <w:pPr>
      <w:ind w:left="960"/>
    </w:pPr>
    <w:rPr>
      <w:rFonts w:eastAsia="Times New Roman"/>
    </w:rPr>
  </w:style>
  <w:style w:type="paragraph" w:styleId="4a">
    <w:name w:val="index 4"/>
    <w:basedOn w:val="a4"/>
    <w:next w:val="a4"/>
    <w:autoRedefine/>
    <w:semiHidden/>
    <w:rsid w:val="00154680"/>
    <w:pPr>
      <w:ind w:left="1440"/>
    </w:pPr>
    <w:rPr>
      <w:rFonts w:eastAsia="Times New Roman"/>
    </w:rPr>
  </w:style>
  <w:style w:type="paragraph" w:styleId="5a">
    <w:name w:val="index 5"/>
    <w:basedOn w:val="a4"/>
    <w:next w:val="a4"/>
    <w:autoRedefine/>
    <w:semiHidden/>
    <w:rsid w:val="00154680"/>
    <w:pPr>
      <w:ind w:left="1920"/>
    </w:pPr>
    <w:rPr>
      <w:rFonts w:eastAsia="Times New Roman"/>
    </w:rPr>
  </w:style>
  <w:style w:type="paragraph" w:styleId="64">
    <w:name w:val="index 6"/>
    <w:basedOn w:val="a4"/>
    <w:next w:val="a4"/>
    <w:autoRedefine/>
    <w:semiHidden/>
    <w:rsid w:val="00154680"/>
    <w:pPr>
      <w:ind w:left="2400"/>
    </w:pPr>
    <w:rPr>
      <w:rFonts w:eastAsia="Times New Roman"/>
    </w:rPr>
  </w:style>
  <w:style w:type="paragraph" w:styleId="73">
    <w:name w:val="index 7"/>
    <w:basedOn w:val="a4"/>
    <w:next w:val="a4"/>
    <w:autoRedefine/>
    <w:semiHidden/>
    <w:rsid w:val="00154680"/>
    <w:pPr>
      <w:ind w:left="2880"/>
    </w:pPr>
    <w:rPr>
      <w:rFonts w:eastAsia="Times New Roman"/>
    </w:rPr>
  </w:style>
  <w:style w:type="paragraph" w:styleId="83">
    <w:name w:val="index 8"/>
    <w:basedOn w:val="a4"/>
    <w:next w:val="a4"/>
    <w:autoRedefine/>
    <w:semiHidden/>
    <w:rsid w:val="00154680"/>
    <w:pPr>
      <w:ind w:left="3360"/>
    </w:pPr>
    <w:rPr>
      <w:rFonts w:eastAsia="Times New Roman"/>
    </w:rPr>
  </w:style>
  <w:style w:type="paragraph" w:styleId="91">
    <w:name w:val="index 9"/>
    <w:basedOn w:val="a4"/>
    <w:next w:val="a4"/>
    <w:autoRedefine/>
    <w:semiHidden/>
    <w:rsid w:val="00154680"/>
    <w:pPr>
      <w:ind w:left="3840"/>
    </w:pPr>
    <w:rPr>
      <w:rFonts w:eastAsia="Times New Roman"/>
    </w:rPr>
  </w:style>
  <w:style w:type="paragraph" w:styleId="afffe">
    <w:name w:val="index heading"/>
    <w:basedOn w:val="a4"/>
    <w:next w:val="1f"/>
    <w:semiHidden/>
    <w:rsid w:val="00154680"/>
    <w:rPr>
      <w:rFonts w:ascii="Arial" w:eastAsia="Times New Roman" w:hAnsi="Arial" w:cs="Arial"/>
      <w:b/>
      <w:bCs/>
    </w:rPr>
  </w:style>
  <w:style w:type="paragraph" w:styleId="affff">
    <w:name w:val="endnote text"/>
    <w:basedOn w:val="a4"/>
    <w:semiHidden/>
    <w:rsid w:val="00154680"/>
    <w:rPr>
      <w:rFonts w:eastAsia="Tahoma"/>
    </w:rPr>
  </w:style>
  <w:style w:type="character" w:styleId="affff0">
    <w:name w:val="endnote reference"/>
    <w:semiHidden/>
    <w:rsid w:val="00154680"/>
    <w:rPr>
      <w:vertAlign w:val="superscript"/>
    </w:rPr>
  </w:style>
  <w:style w:type="numbering" w:customStyle="1" w:styleId="1f0">
    <w:name w:val="無清單1"/>
    <w:next w:val="a7"/>
    <w:semiHidden/>
    <w:rsid w:val="00154680"/>
  </w:style>
  <w:style w:type="character" w:styleId="affff1">
    <w:name w:val="footnote reference"/>
    <w:semiHidden/>
    <w:rsid w:val="00154680"/>
    <w:rPr>
      <w:vertAlign w:val="superscript"/>
    </w:rPr>
  </w:style>
  <w:style w:type="paragraph" w:styleId="affff2">
    <w:name w:val="annotation text"/>
    <w:basedOn w:val="a4"/>
    <w:semiHidden/>
    <w:rsid w:val="00154680"/>
    <w:pPr>
      <w:widowControl/>
      <w:adjustRightInd/>
      <w:spacing w:after="120" w:line="240" w:lineRule="auto"/>
      <w:textAlignment w:val="auto"/>
    </w:pPr>
    <w:rPr>
      <w:rFonts w:ascii="Zurich Ex BT" w:eastAsia="宋体" w:hAnsi="Zurich Ex BT" w:cs="Times New Roman"/>
      <w:lang w:val="fr-FR" w:eastAsia="fr-FR"/>
    </w:rPr>
  </w:style>
  <w:style w:type="paragraph" w:styleId="affff3">
    <w:name w:val="Balloon Text"/>
    <w:basedOn w:val="a4"/>
    <w:semiHidden/>
    <w:rsid w:val="00154680"/>
    <w:rPr>
      <w:rFonts w:eastAsia="Tahoma"/>
      <w:sz w:val="16"/>
      <w:szCs w:val="16"/>
    </w:rPr>
  </w:style>
  <w:style w:type="paragraph" w:styleId="affff4">
    <w:name w:val="annotation subject"/>
    <w:basedOn w:val="affff2"/>
    <w:next w:val="affff2"/>
    <w:semiHidden/>
    <w:rsid w:val="00154680"/>
    <w:pPr>
      <w:widowControl w:val="0"/>
      <w:spacing w:after="0"/>
    </w:pPr>
    <w:rPr>
      <w:rFonts w:ascii="Times New Roman" w:eastAsia="Times New Roman" w:hAnsi="Times New Roman"/>
      <w:b/>
      <w:bCs/>
      <w:kern w:val="2"/>
      <w:sz w:val="24"/>
      <w:szCs w:val="32"/>
      <w:lang w:val="en-US" w:eastAsia="zh-TW"/>
    </w:rPr>
  </w:style>
  <w:style w:type="character" w:styleId="affff5">
    <w:name w:val="annotation reference"/>
    <w:semiHidden/>
    <w:rsid w:val="00154680"/>
    <w:rPr>
      <w:sz w:val="18"/>
      <w:szCs w:val="18"/>
    </w:rPr>
  </w:style>
  <w:style w:type="paragraph" w:customStyle="1" w:styleId="affff6">
    <w:name w:val="項目一"/>
    <w:autoRedefine/>
    <w:semiHidden/>
    <w:rsid w:val="00154680"/>
    <w:pPr>
      <w:tabs>
        <w:tab w:val="num" w:pos="417"/>
      </w:tabs>
      <w:spacing w:before="60" w:after="60" w:line="300" w:lineRule="atLeast"/>
      <w:ind w:left="397" w:hanging="340"/>
    </w:pPr>
    <w:rPr>
      <w:rFonts w:ascii="Tahoma" w:eastAsia="Tahoma" w:hAnsi="Tahoma" w:cs="Tahoma"/>
    </w:rPr>
  </w:style>
  <w:style w:type="paragraph" w:customStyle="1" w:styleId="a3">
    <w:name w:val="項目二"/>
    <w:basedOn w:val="affff6"/>
    <w:autoRedefine/>
    <w:semiHidden/>
    <w:rsid w:val="00154680"/>
    <w:pPr>
      <w:numPr>
        <w:numId w:val="20"/>
      </w:numPr>
    </w:pPr>
    <w:rPr>
      <w:rFonts w:eastAsia="PMingLiU"/>
      <w:color w:val="0000FF"/>
    </w:rPr>
  </w:style>
  <w:style w:type="paragraph" w:customStyle="1" w:styleId="affff7">
    <w:name w:val="項目符號 + 紅色"/>
    <w:basedOn w:val="a0"/>
    <w:autoRedefine/>
    <w:semiHidden/>
    <w:rsid w:val="00154680"/>
    <w:pPr>
      <w:numPr>
        <w:numId w:val="0"/>
      </w:numPr>
      <w:shd w:val="clear" w:color="auto" w:fill="E6E6E6"/>
      <w:tabs>
        <w:tab w:val="num" w:pos="284"/>
      </w:tabs>
      <w:ind w:left="284" w:hanging="284"/>
    </w:pPr>
    <w:rPr>
      <w:rFonts w:eastAsia="Tahoma"/>
      <w:vanish/>
      <w:color w:val="FF0000"/>
    </w:rPr>
  </w:style>
  <w:style w:type="paragraph" w:customStyle="1" w:styleId="2f3">
    <w:name w:val="項目符號 2 + 紅色"/>
    <w:basedOn w:val="20"/>
    <w:semiHidden/>
    <w:rsid w:val="00154680"/>
    <w:pPr>
      <w:numPr>
        <w:numId w:val="0"/>
      </w:numPr>
      <w:shd w:val="clear" w:color="auto" w:fill="E6E6E6"/>
      <w:tabs>
        <w:tab w:val="num" w:pos="284"/>
        <w:tab w:val="left" w:pos="728"/>
      </w:tabs>
      <w:ind w:left="284" w:hanging="284"/>
    </w:pPr>
    <w:rPr>
      <w:rFonts w:eastAsia="Tahoma"/>
      <w:vanish/>
      <w:color w:val="FF0000"/>
    </w:rPr>
  </w:style>
  <w:style w:type="character" w:customStyle="1" w:styleId="210">
    <w:name w:val="項目符號 2 字元1"/>
    <w:semiHidden/>
    <w:rsid w:val="00154680"/>
    <w:rPr>
      <w:rFonts w:ascii="Tahoma" w:eastAsia="PMingLiU" w:hAnsi="Tahoma" w:cs="Tahoma"/>
      <w:color w:val="0000FF"/>
      <w:lang w:val="en-US" w:eastAsia="zh-TW" w:bidi="ar-SA"/>
    </w:rPr>
  </w:style>
  <w:style w:type="character" w:customStyle="1" w:styleId="affff8">
    <w:name w:val="項目符號 字元"/>
    <w:semiHidden/>
    <w:rsid w:val="00154680"/>
    <w:rPr>
      <w:rFonts w:ascii="Tahoma" w:eastAsia="Times New Roman" w:hAnsi="Tahoma" w:cs="Tahoma"/>
      <w:lang w:val="en-US" w:eastAsia="zh-TW"/>
    </w:rPr>
  </w:style>
  <w:style w:type="paragraph" w:customStyle="1" w:styleId="affff9">
    <w:name w:val="項目符號+右移"/>
    <w:basedOn w:val="a0"/>
    <w:semiHidden/>
    <w:rsid w:val="00154680"/>
    <w:pPr>
      <w:numPr>
        <w:numId w:val="0"/>
      </w:numPr>
      <w:tabs>
        <w:tab w:val="num" w:pos="284"/>
      </w:tabs>
      <w:ind w:left="2268" w:hanging="1984"/>
    </w:pPr>
    <w:rPr>
      <w:rFonts w:eastAsia="Tahoma"/>
    </w:rPr>
  </w:style>
  <w:style w:type="paragraph" w:customStyle="1" w:styleId="1f1">
    <w:name w:val="項目符號+右移 + 紅色1"/>
    <w:basedOn w:val="affff9"/>
    <w:semiHidden/>
    <w:rsid w:val="00154680"/>
    <w:pPr>
      <w:shd w:val="clear" w:color="auto" w:fill="E6E6E6"/>
      <w:tabs>
        <w:tab w:val="clear" w:pos="284"/>
        <w:tab w:val="num" w:pos="283"/>
      </w:tabs>
    </w:pPr>
    <w:rPr>
      <w:vanish/>
      <w:color w:val="FF0000"/>
    </w:rPr>
  </w:style>
  <w:style w:type="paragraph" w:customStyle="1" w:styleId="3f1">
    <w:name w:val="項目符號3"/>
    <w:basedOn w:val="a0"/>
    <w:semiHidden/>
    <w:rsid w:val="00154680"/>
    <w:pPr>
      <w:numPr>
        <w:numId w:val="0"/>
      </w:numPr>
      <w:tabs>
        <w:tab w:val="left" w:pos="672"/>
      </w:tabs>
      <w:snapToGrid w:val="0"/>
    </w:pPr>
    <w:rPr>
      <w:bCs/>
    </w:rPr>
  </w:style>
  <w:style w:type="character" w:customStyle="1" w:styleId="3f2">
    <w:name w:val="項目符號3 字元 字元"/>
    <w:semiHidden/>
    <w:rsid w:val="00154680"/>
    <w:rPr>
      <w:rFonts w:ascii="Tahoma" w:eastAsia="PMingLiU" w:hAnsi="Tahoma" w:cs="Tahoma"/>
      <w:bCs/>
      <w:lang w:val="en-US" w:eastAsia="zh-TW" w:bidi="ar-SA"/>
    </w:rPr>
  </w:style>
  <w:style w:type="paragraph" w:customStyle="1" w:styleId="4b">
    <w:name w:val="項目符號4"/>
    <w:basedOn w:val="a0"/>
    <w:next w:val="a4"/>
    <w:semiHidden/>
    <w:rsid w:val="00154680"/>
    <w:pPr>
      <w:numPr>
        <w:numId w:val="0"/>
      </w:numPr>
      <w:tabs>
        <w:tab w:val="num" w:pos="284"/>
        <w:tab w:val="num" w:pos="1148"/>
      </w:tabs>
      <w:ind w:left="1143" w:hanging="275"/>
    </w:pPr>
  </w:style>
  <w:style w:type="character" w:customStyle="1" w:styleId="4c">
    <w:name w:val="項目符號4 字元"/>
    <w:semiHidden/>
    <w:rsid w:val="00154680"/>
    <w:rPr>
      <w:rFonts w:ascii="Tahoma" w:eastAsia="Tahoma" w:hAnsi="Tahoma" w:cs="Tahoma"/>
      <w:lang w:val="en-US" w:eastAsia="zh-TW" w:bidi="ar-SA"/>
    </w:rPr>
  </w:style>
  <w:style w:type="paragraph" w:customStyle="1" w:styleId="4d">
    <w:name w:val="項頁符號4"/>
    <w:basedOn w:val="3f1"/>
    <w:semiHidden/>
    <w:rsid w:val="00154680"/>
    <w:pPr>
      <w:tabs>
        <w:tab w:val="left" w:pos="900"/>
      </w:tabs>
    </w:pPr>
    <w:rPr>
      <w:rFonts w:eastAsia="Tahoma"/>
    </w:rPr>
  </w:style>
  <w:style w:type="paragraph" w:customStyle="1" w:styleId="affffa">
    <w:name w:val="圖文一"/>
    <w:basedOn w:val="af2"/>
    <w:autoRedefine/>
    <w:semiHidden/>
    <w:rsid w:val="00154680"/>
    <w:pPr>
      <w:adjustRightInd/>
      <w:spacing w:line="2220" w:lineRule="exact"/>
      <w:textAlignment w:val="auto"/>
    </w:pPr>
    <w:rPr>
      <w:rFonts w:ascii="Arial" w:eastAsia="Times New Roman" w:hAnsi="Arial" w:cs="Arial"/>
      <w:color w:val="0000FF"/>
      <w:sz w:val="160"/>
      <w:szCs w:val="1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fffb">
    <w:name w:val="圖文二"/>
    <w:autoRedefine/>
    <w:semiHidden/>
    <w:rsid w:val="00154680"/>
    <w:pPr>
      <w:spacing w:line="240" w:lineRule="atLeast"/>
      <w:ind w:left="629" w:hanging="629"/>
    </w:pPr>
    <w:rPr>
      <w:rFonts w:ascii="Arial" w:hAnsi="Arial" w:cs="Arial"/>
    </w:rPr>
  </w:style>
  <w:style w:type="paragraph" w:customStyle="1" w:styleId="affffc">
    <w:name w:val="圖文三"/>
    <w:autoRedefine/>
    <w:semiHidden/>
    <w:rsid w:val="00154680"/>
    <w:pPr>
      <w:widowControl w:val="0"/>
      <w:adjustRightInd w:val="0"/>
      <w:spacing w:line="300" w:lineRule="atLeast"/>
      <w:ind w:left="629" w:hanging="629"/>
      <w:textAlignment w:val="baseline"/>
    </w:pPr>
    <w:rPr>
      <w:rFonts w:eastAsia="DFLiHeiBold"/>
      <w:b/>
      <w:bCs/>
      <w:sz w:val="24"/>
      <w:szCs w:val="24"/>
    </w:rPr>
  </w:style>
  <w:style w:type="paragraph" w:styleId="affffd">
    <w:name w:val="table of figures"/>
    <w:basedOn w:val="a4"/>
    <w:next w:val="a4"/>
    <w:autoRedefine/>
    <w:uiPriority w:val="99"/>
    <w:rsid w:val="002C06BB"/>
    <w:pPr>
      <w:tabs>
        <w:tab w:val="left" w:pos="1143"/>
        <w:tab w:val="right" w:leader="dot" w:pos="9900"/>
      </w:tabs>
      <w:ind w:left="1149" w:hangingChars="574" w:hanging="1149"/>
    </w:pPr>
    <w:rPr>
      <w:rFonts w:eastAsia="Tahoma"/>
      <w:bCs/>
      <w:noProof/>
      <w:szCs w:val="28"/>
    </w:rPr>
  </w:style>
  <w:style w:type="numbering" w:customStyle="1" w:styleId="a2">
    <w:name w:val="樣式 大綱編號 (中文) 新細明體 藍色"/>
    <w:basedOn w:val="a7"/>
    <w:semiHidden/>
    <w:rsid w:val="00154680"/>
    <w:pPr>
      <w:numPr>
        <w:numId w:val="25"/>
      </w:numPr>
    </w:pPr>
  </w:style>
  <w:style w:type="numbering" w:customStyle="1" w:styleId="11">
    <w:name w:val="樣式 大綱編號 11 點 粗體 斜體 藍色"/>
    <w:basedOn w:val="a7"/>
    <w:semiHidden/>
    <w:rsid w:val="00154680"/>
    <w:pPr>
      <w:numPr>
        <w:numId w:val="26"/>
      </w:numPr>
    </w:pPr>
  </w:style>
  <w:style w:type="numbering" w:customStyle="1" w:styleId="14">
    <w:name w:val="樣式 大綱編號 14 點 藍色"/>
    <w:basedOn w:val="a7"/>
    <w:semiHidden/>
    <w:rsid w:val="00154680"/>
    <w:pPr>
      <w:numPr>
        <w:numId w:val="27"/>
      </w:numPr>
    </w:pPr>
  </w:style>
  <w:style w:type="numbering" w:customStyle="1" w:styleId="141">
    <w:name w:val="樣式 大綱編號 14 點 藍色1"/>
    <w:basedOn w:val="a7"/>
    <w:semiHidden/>
    <w:rsid w:val="00154680"/>
    <w:pPr>
      <w:numPr>
        <w:numId w:val="28"/>
      </w:numPr>
    </w:pPr>
  </w:style>
  <w:style w:type="numbering" w:customStyle="1" w:styleId="142">
    <w:name w:val="樣式 大綱編號 14 點 藍色2"/>
    <w:basedOn w:val="a7"/>
    <w:semiHidden/>
    <w:rsid w:val="00154680"/>
    <w:pPr>
      <w:numPr>
        <w:numId w:val="29"/>
      </w:numPr>
    </w:pPr>
  </w:style>
  <w:style w:type="paragraph" w:customStyle="1" w:styleId="Tahoma1005cm">
    <w:name w:val="樣式 本文 + Tahoma 10 點 第一行:  0.5 cm"/>
    <w:basedOn w:val="af2"/>
    <w:autoRedefine/>
    <w:semiHidden/>
    <w:rsid w:val="00154680"/>
    <w:pPr>
      <w:widowControl/>
      <w:spacing w:after="0" w:line="300" w:lineRule="exact"/>
      <w:ind w:firstLine="284"/>
      <w:jc w:val="both"/>
    </w:pPr>
    <w:rPr>
      <w:rFonts w:eastAsia="DFLiHeiBold" w:cs="PMingLiU"/>
    </w:rPr>
  </w:style>
  <w:style w:type="paragraph" w:customStyle="1" w:styleId="affffe">
    <w:name w:val="樣式 表內文字 + 置中"/>
    <w:basedOn w:val="ac"/>
    <w:semiHidden/>
    <w:rsid w:val="00154680"/>
    <w:pPr>
      <w:jc w:val="center"/>
    </w:pPr>
    <w:rPr>
      <w:rFonts w:eastAsia="Tahoma" w:cs="PMingLiU"/>
    </w:rPr>
  </w:style>
  <w:style w:type="paragraph" w:customStyle="1" w:styleId="afffff">
    <w:name w:val="樣式 表格標題 + 紅色"/>
    <w:basedOn w:val="a9"/>
    <w:autoRedefine/>
    <w:semiHidden/>
    <w:rsid w:val="00154680"/>
    <w:rPr>
      <w:rFonts w:eastAsia="Times New Roman"/>
      <w:bCs/>
      <w:vanish/>
      <w:color w:val="FF0000"/>
    </w:rPr>
  </w:style>
  <w:style w:type="paragraph" w:customStyle="1" w:styleId="afffff0">
    <w:name w:val="樣式 表格標題 + 置中"/>
    <w:basedOn w:val="a9"/>
    <w:semiHidden/>
    <w:rsid w:val="00154680"/>
    <w:pPr>
      <w:jc w:val="center"/>
    </w:pPr>
    <w:rPr>
      <w:rFonts w:eastAsia="Times New Roman"/>
      <w:bCs/>
    </w:rPr>
  </w:style>
  <w:style w:type="paragraph" w:customStyle="1" w:styleId="1f2">
    <w:name w:val="樣式 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numbering" w:customStyle="1" w:styleId="Tahoma">
    <w:name w:val="樣式 樣式 大綱編號 (中文) 新細明體 藍色 + 大綱編號 (拉丁) Tahoma (中文) 新細明體 藍色"/>
    <w:basedOn w:val="a7"/>
    <w:semiHidden/>
    <w:rsid w:val="00154680"/>
    <w:pPr>
      <w:numPr>
        <w:numId w:val="30"/>
      </w:numPr>
    </w:pPr>
  </w:style>
  <w:style w:type="numbering" w:customStyle="1" w:styleId="Tahoma0">
    <w:name w:val="樣式 樣式 大綱編號 (中文) 新細明體 藍色 + 大綱編號 Tahoma 藍色"/>
    <w:basedOn w:val="a7"/>
    <w:semiHidden/>
    <w:rsid w:val="00154680"/>
    <w:pPr>
      <w:numPr>
        <w:numId w:val="31"/>
      </w:numPr>
    </w:pPr>
  </w:style>
  <w:style w:type="paragraph" w:customStyle="1" w:styleId="51">
    <w:name w:val="樣式 樣式 標題 5 + 非粗體 藍色 行距:  單行間距 + 非斜體"/>
    <w:basedOn w:val="a4"/>
    <w:semiHidden/>
    <w:rsid w:val="00154680"/>
    <w:pPr>
      <w:keepNext/>
      <w:numPr>
        <w:ilvl w:val="3"/>
        <w:numId w:val="32"/>
      </w:numPr>
      <w:spacing w:before="240" w:after="120" w:line="240" w:lineRule="auto"/>
      <w:ind w:rightChars="-453" w:right="-906"/>
      <w:outlineLvl w:val="3"/>
    </w:pPr>
    <w:rPr>
      <w:rFonts w:eastAsia="Tahoma" w:cs="PMingLiU"/>
      <w:color w:val="0000FF"/>
      <w:sz w:val="22"/>
    </w:rPr>
  </w:style>
  <w:style w:type="paragraph" w:customStyle="1" w:styleId="2-063cm187-004cm0pt">
    <w:name w:val="樣式 標題 2 + 左:  -0.63 cm 凸出:  1.87 字元 右:  -0.04 cm 套用前:  0 pt"/>
    <w:basedOn w:val="21"/>
    <w:semiHidden/>
    <w:rsid w:val="00154680"/>
    <w:pPr>
      <w:spacing w:before="0"/>
    </w:pPr>
    <w:rPr>
      <w:rFonts w:eastAsia="Times New Roman"/>
    </w:rPr>
  </w:style>
  <w:style w:type="paragraph" w:customStyle="1" w:styleId="314">
    <w:name w:val="樣式 標題 3 + 14 點"/>
    <w:basedOn w:val="31"/>
    <w:semiHidden/>
    <w:rsid w:val="00154680"/>
    <w:pPr>
      <w:adjustRightInd/>
      <w:textAlignment w:val="auto"/>
    </w:pPr>
    <w:rPr>
      <w:rFonts w:eastAsia="Times New Roman"/>
      <w:b/>
      <w:bCs/>
      <w:sz w:val="28"/>
      <w:szCs w:val="28"/>
    </w:rPr>
  </w:style>
  <w:style w:type="paragraph" w:customStyle="1" w:styleId="3140">
    <w:name w:val="樣式 標題 3 + 14 點 字元 字元"/>
    <w:basedOn w:val="31"/>
    <w:autoRedefine/>
    <w:semiHidden/>
    <w:rsid w:val="00154680"/>
    <w:pPr>
      <w:ind w:firstLine="245"/>
    </w:pPr>
    <w:rPr>
      <w:bCs/>
      <w:szCs w:val="28"/>
    </w:rPr>
  </w:style>
  <w:style w:type="paragraph" w:customStyle="1" w:styleId="5b">
    <w:name w:val="樣式 標題 5 + 非粗體 藍色 行距:  單行間距"/>
    <w:basedOn w:val="40"/>
    <w:semiHidden/>
    <w:rsid w:val="00154680"/>
    <w:pPr>
      <w:spacing w:before="240" w:after="120"/>
      <w:ind w:rightChars="-453" w:right="-906"/>
    </w:pPr>
    <w:rPr>
      <w:rFonts w:eastAsia="Tahoma" w:cs="PMingLiU"/>
      <w:iCs/>
      <w:szCs w:val="20"/>
    </w:rPr>
  </w:style>
  <w:style w:type="paragraph" w:customStyle="1" w:styleId="5-453">
    <w:name w:val="樣式 標題 5 + 非粗體 藍色 行距:  單行間距 右 -4.53 字元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1">
    <w:name w:val="樣式 標題 5 + 非粗體 藍色 行距:  單行間距 右 -4.53 字元1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FF6600"/>
      <w:sz w:val="20"/>
      <w:szCs w:val="20"/>
    </w:rPr>
  </w:style>
  <w:style w:type="paragraph" w:customStyle="1" w:styleId="5-4532">
    <w:name w:val="樣式 標題 5 + 非粗體 藍色 行距:  單行間距 右 -4.53 字元2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3">
    <w:name w:val="樣式 標題 5 + 非粗體 藍色 行距:  單行間距 右 -4.53 字元3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6-453">
    <w:name w:val="樣式 標題 6 + 非粗體 行距:  單行間距 右 -4.53 字元"/>
    <w:basedOn w:val="6"/>
    <w:semiHidden/>
    <w:rsid w:val="00154680"/>
    <w:pPr>
      <w:keepNext w:val="0"/>
      <w:spacing w:before="240" w:after="160"/>
      <w:ind w:left="0" w:rightChars="-453" w:right="-906"/>
    </w:pPr>
    <w:rPr>
      <w:rFonts w:ascii="Tahoma" w:eastAsia="Tahoma" w:hAnsi="Tahoma" w:cs="PMingLiU"/>
      <w:iCs/>
      <w:color w:val="0000FF"/>
      <w:sz w:val="20"/>
      <w:szCs w:val="20"/>
    </w:rPr>
  </w:style>
  <w:style w:type="paragraph" w:customStyle="1" w:styleId="1f3">
    <w:name w:val="樣式1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2f4">
    <w:name w:val="樣式2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3f3">
    <w:name w:val="樣式3"/>
    <w:basedOn w:val="affff9"/>
    <w:semiHidden/>
    <w:rsid w:val="00154680"/>
    <w:rPr>
      <w:rFonts w:eastAsia="Times New Roman"/>
    </w:rPr>
  </w:style>
  <w:style w:type="paragraph" w:customStyle="1" w:styleId="65">
    <w:name w:val="樣式6"/>
    <w:basedOn w:val="ac"/>
    <w:semiHidden/>
    <w:rsid w:val="00154680"/>
    <w:pPr>
      <w:ind w:leftChars="100" w:left="100"/>
    </w:pPr>
    <w:rPr>
      <w:rFonts w:eastAsia="Tahoma"/>
    </w:rPr>
  </w:style>
  <w:style w:type="character" w:customStyle="1" w:styleId="1f4">
    <w:name w:val="標題 1 字元"/>
    <w:aliases w:val="Compte Rendu 字元 字元2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character" w:customStyle="1" w:styleId="2f5">
    <w:name w:val="標題 2 字元 字元"/>
    <w:semiHidden/>
    <w:rsid w:val="00154680"/>
    <w:rPr>
      <w:rFonts w:ascii="Tahoma" w:hAnsi="Tahoma" w:cs="Tahoma"/>
      <w:color w:val="0000FF"/>
      <w:sz w:val="28"/>
      <w:szCs w:val="28"/>
      <w:lang w:val="en-US" w:eastAsia="zh-TW" w:bidi="ar-SA"/>
    </w:rPr>
  </w:style>
  <w:style w:type="character" w:customStyle="1" w:styleId="211">
    <w:name w:val="標題 2 字元1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310">
    <w:name w:val="標題 3 字元1 字元"/>
    <w:aliases w:val="標題 3 字元 字元 字元,標題 3 字元3 字元,標題 3 字元2 字元 字元 字元,標題 3 字元1 字元 字元 字元 字元,標題 3 字元 字元 字元 字元 字元 字元,標題 3 字元3 字元 字元 字元 字元 字元,標題 3 字元3 字元 字元 字元 字元 字元 字元 字元,標題 3 字元 字元 字元 字元 字元 字元 字元 字元 字元,標題 3 字元1 字元 字元 字元 字元 字元 字元 字元,標題 3 字元 字元1 字元 字元 字元 字元 字元,標題 3 字 字元"/>
    <w:semiHidden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character" w:customStyle="1" w:styleId="341">
    <w:name w:val="標題 3 字元4 字元1"/>
    <w:aliases w:val="標題 3 字元3 字元 字元1,標題 3 字元1 字元 字元 字元1,標題 3 字元 字元 字元 字元 字元1,標題 3 字元 字元1 字元 字元1,標題 3 字元1 字元1 字元1,標題 3 字元 字元 字元1 字元1,標題 3 字元 字元2 字元1,標題 3 字元1 字元 字元2,標題 3 字元 字元 字元 字元2,標題 3 字元5 字元 字元 字元1,標題 3 字元4 字元 字元 字元 字元1,標題 3 字元3 字元 字元 字元 字元 字元1"/>
    <w:semiHidden/>
    <w:locked/>
    <w:rsid w:val="00154680"/>
    <w:rPr>
      <w:rFonts w:ascii="Tahoma" w:eastAsia="Times New Roman" w:hAnsi="Tahoma" w:cs="Tahoma"/>
      <w:color w:val="0000FF"/>
      <w:sz w:val="24"/>
      <w:szCs w:val="24"/>
      <w:lang w:val="en-US" w:eastAsia="zh-TW"/>
    </w:rPr>
  </w:style>
  <w:style w:type="paragraph" w:customStyle="1" w:styleId="2N">
    <w:name w:val="標題2N"/>
    <w:basedOn w:val="a4"/>
    <w:next w:val="21"/>
    <w:semiHidden/>
    <w:rsid w:val="00154680"/>
    <w:pPr>
      <w:numPr>
        <w:numId w:val="33"/>
      </w:numPr>
    </w:pPr>
    <w:rPr>
      <w:rFonts w:eastAsia="Tahoma"/>
      <w:color w:val="0000FF"/>
      <w:sz w:val="28"/>
    </w:rPr>
  </w:style>
  <w:style w:type="paragraph" w:customStyle="1" w:styleId="afffff1">
    <w:name w:val="標題基準"/>
    <w:basedOn w:val="a4"/>
    <w:next w:val="af2"/>
    <w:semiHidden/>
    <w:rsid w:val="00154680"/>
    <w:pPr>
      <w:keepNext/>
      <w:keepLines/>
      <w:widowControl/>
      <w:overflowPunct w:val="0"/>
      <w:autoSpaceDE w:val="0"/>
      <w:autoSpaceDN w:val="0"/>
      <w:spacing w:before="140" w:line="220" w:lineRule="atLeast"/>
      <w:ind w:left="1080"/>
    </w:pPr>
    <w:rPr>
      <w:rFonts w:ascii="Arial" w:hAnsi="Arial" w:cs="Arial"/>
      <w:spacing w:val="-4"/>
      <w:kern w:val="28"/>
      <w:sz w:val="22"/>
      <w:szCs w:val="22"/>
    </w:rPr>
  </w:style>
  <w:style w:type="character" w:customStyle="1" w:styleId="aa">
    <w:name w:val="表格標題 字元"/>
    <w:link w:val="a9"/>
    <w:rsid w:val="001A70DC"/>
    <w:rPr>
      <w:rFonts w:ascii="Tahoma" w:hAnsi="Tahoma" w:cs="Tahoma"/>
      <w:b/>
      <w:color w:val="0000FF"/>
    </w:rPr>
  </w:style>
  <w:style w:type="character" w:customStyle="1" w:styleId="ad">
    <w:name w:val="表內文字 字元"/>
    <w:link w:val="ac"/>
    <w:rsid w:val="001A70DC"/>
    <w:rPr>
      <w:rFonts w:ascii="Tahoma" w:hAnsi="Tahoma" w:cs="Tahoma"/>
      <w:color w:val="000000"/>
    </w:rPr>
  </w:style>
  <w:style w:type="character" w:customStyle="1" w:styleId="1Char">
    <w:name w:val="標題 1 字元1"/>
    <w:link w:val="10"/>
    <w:rsid w:val="00E4713B"/>
    <w:rPr>
      <w:rFonts w:ascii="Tahoma" w:eastAsia="Tahoma" w:hAnsi="Tahoma" w:cs="Tahoma"/>
      <w:b/>
      <w:noProof/>
      <w:spacing w:val="-4"/>
      <w:kern w:val="52"/>
      <w:sz w:val="28"/>
      <w:szCs w:val="28"/>
      <w:u w:color="0000FF"/>
    </w:rPr>
  </w:style>
  <w:style w:type="character" w:customStyle="1" w:styleId="2Char">
    <w:name w:val="標題 2 字元"/>
    <w:link w:val="21"/>
    <w:rsid w:val="009C6687"/>
    <w:rPr>
      <w:rFonts w:ascii="Tahoma" w:hAnsi="Tahoma" w:cs="Tahoma"/>
      <w:sz w:val="28"/>
      <w:szCs w:val="28"/>
    </w:rPr>
  </w:style>
  <w:style w:type="character" w:customStyle="1" w:styleId="Char1">
    <w:name w:val="標號 字元"/>
    <w:link w:val="afff4"/>
    <w:rsid w:val="00673CCB"/>
    <w:rPr>
      <w:rFonts w:ascii="Tahoma" w:eastAsia="Tahoma" w:hAnsi="Tahoma" w:cs="Tahoma"/>
    </w:rPr>
  </w:style>
  <w:style w:type="paragraph" w:customStyle="1" w:styleId="RHTOC">
    <w:name w:val="RHTOC"/>
    <w:basedOn w:val="a4"/>
    <w:autoRedefine/>
    <w:qFormat/>
    <w:rsid w:val="00693321"/>
    <w:pPr>
      <w:outlineLvl w:val="0"/>
    </w:pPr>
    <w:rPr>
      <w:rFonts w:cs="PMingLiU"/>
      <w:b/>
      <w:bCs/>
      <w:color w:val="000000"/>
      <w:sz w:val="28"/>
      <w:szCs w:val="28"/>
    </w:rPr>
  </w:style>
  <w:style w:type="paragraph" w:styleId="TOC0">
    <w:name w:val="TOC Heading"/>
    <w:basedOn w:val="10"/>
    <w:next w:val="a4"/>
    <w:uiPriority w:val="39"/>
    <w:semiHidden/>
    <w:unhideWhenUsed/>
    <w:qFormat/>
    <w:rsid w:val="00393CF1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PMingLiU" w:hAnsi="Cambria" w:cs="Times New Roman"/>
      <w:bCs/>
      <w:caps/>
      <w:noProof w:val="0"/>
      <w:color w:val="365F91"/>
      <w:spacing w:val="0"/>
      <w:kern w:val="0"/>
      <w:lang w:eastAsia="en-US"/>
    </w:rPr>
  </w:style>
  <w:style w:type="paragraph" w:customStyle="1" w:styleId="paragraphe">
    <w:name w:val="paragraphe"/>
    <w:basedOn w:val="a4"/>
    <w:rsid w:val="00451461"/>
    <w:pPr>
      <w:keepLines/>
      <w:widowControl/>
      <w:overflowPunct w:val="0"/>
      <w:autoSpaceDE w:val="0"/>
      <w:autoSpaceDN w:val="0"/>
      <w:spacing w:after="240" w:line="240" w:lineRule="auto"/>
      <w:jc w:val="both"/>
    </w:pPr>
    <w:rPr>
      <w:rFonts w:ascii="FuturaA Bk BT" w:hAnsi="FuturaA Bk BT" w:cs="Times New Roman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2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uen.shih\Application%20Data\Microsoft\Templates\Normal1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B78D618372847AECB73C2582CF502" ma:contentTypeVersion="9" ma:contentTypeDescription="Create a new document." ma:contentTypeScope="" ma:versionID="bf57311012118c0cc33745a34cd177c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9fc74d2c39ad942fea926c0114793f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9" nillable="true" ma:displayName="E-Mail Sender" ma:hidden="true" ma:internalName="EmailSender">
      <xsd:simpleType>
        <xsd:restriction base="dms:Note"/>
      </xsd:simpleType>
    </xsd:element>
    <xsd:element name="EmailTo" ma:index="10" nillable="true" ma:displayName="E-Mail To" ma:hidden="true" ma:internalName="EmailTo">
      <xsd:simpleType>
        <xsd:restriction base="dms:Note"/>
      </xsd:simpleType>
    </xsd:element>
    <xsd:element name="EmailCc" ma:index="11" nillable="true" ma:displayName="E-Mail Cc" ma:hidden="true" ma:internalName="EmailCc">
      <xsd:simpleType>
        <xsd:restriction base="dms:Note"/>
      </xsd:simpleType>
    </xsd:element>
    <xsd:element name="EmailFrom" ma:index="12" nillable="true" ma:displayName="E-Mail From" ma:hidden="true" ma:internalName="EmailFrom">
      <xsd:simpleType>
        <xsd:restriction base="dms:Text"/>
      </xsd:simpleType>
    </xsd:element>
    <xsd:element name="EmailSubject" ma:index="13" nillable="true" ma:displayName="E-Mail Subject" ma:hidden="true" ma:internalName="EmailSubjec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3766B-1F2A-4584-9E85-96D9F091D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EFADF58-8F9F-463F-82C9-B55BE46B1A8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3E72C3E-921F-471C-887A-5415E61F1E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34F06A0-C0F0-40FB-8F9D-D5A5D52EA7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35AFF2-8162-4557-B604-8F7E922E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6205</TotalTime>
  <Pages>8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MStar Word Template</vt:lpstr>
    </vt:vector>
  </TitlesOfParts>
  <Company>MStar Semiconductor, Inc.</Company>
  <LinksUpToDate>false</LinksUpToDate>
  <CharactersWithSpaces>6006</CharactersWithSpaces>
  <SharedDoc>false</SharedDoc>
  <HLinks>
    <vt:vector size="378" baseType="variant">
      <vt:variant>
        <vt:i4>983089</vt:i4>
      </vt:variant>
      <vt:variant>
        <vt:i4>405</vt:i4>
      </vt:variant>
      <vt:variant>
        <vt:i4>0</vt:i4>
      </vt:variant>
      <vt:variant>
        <vt:i4>5</vt:i4>
      </vt:variant>
      <vt:variant>
        <vt:lpwstr>http://directfb.org/docs/DirectFB_Reference_1_4/index.html</vt:lpwstr>
      </vt:variant>
      <vt:variant>
        <vt:lpwstr/>
      </vt:variant>
      <vt:variant>
        <vt:i4>8257608</vt:i4>
      </vt:variant>
      <vt:variant>
        <vt:i4>381</vt:i4>
      </vt:variant>
      <vt:variant>
        <vt:i4>0</vt:i4>
      </vt:variant>
      <vt:variant>
        <vt:i4>5</vt:i4>
      </vt:variant>
      <vt:variant>
        <vt:lpwstr>http://proj-sps/sites/tvteam/rm/Shared Documents/%E3%80%90SE%E3%80%91/Document Material/Template/API-Spec Template_v0.2.doc</vt:lpwstr>
      </vt:variant>
      <vt:variant>
        <vt:lpwstr/>
      </vt:variant>
      <vt:variant>
        <vt:i4>3145781</vt:i4>
      </vt:variant>
      <vt:variant>
        <vt:i4>378</vt:i4>
      </vt:variant>
      <vt:variant>
        <vt:i4>0</vt:i4>
      </vt:variant>
      <vt:variant>
        <vt:i4>5</vt:i4>
      </vt:variant>
      <vt:variant>
        <vt:lpwstr>http://proj-sps/sites/tvteam/rm/Shared Documents/Forms/AllItems.aspx?RootFolder=%2fsites%2ftvteam%2frm%2fShared%20Documents%2f%e3%80%90SE%e3%80%91%2fDocument%20Material%2fTemplate&amp;FolderCTID=&amp;View=%7b1BBBDFE1%2dEE4F%2d43D5%2dBA38%2dA293ED036E81%7d</vt:lpwstr>
      </vt:variant>
      <vt:variant>
        <vt:lpwstr/>
      </vt:variant>
      <vt:variant>
        <vt:i4>1572916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_Toc343201480</vt:lpwstr>
      </vt:variant>
      <vt:variant>
        <vt:i4>1507380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_Toc343201479</vt:lpwstr>
      </vt:variant>
      <vt:variant>
        <vt:i4>1507380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_Toc343201478</vt:lpwstr>
      </vt:variant>
      <vt:variant>
        <vt:i4>1507380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_Toc343201477</vt:lpwstr>
      </vt:variant>
      <vt:variant>
        <vt:i4>1507380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_Toc343201476</vt:lpwstr>
      </vt:variant>
      <vt:variant>
        <vt:i4>1507380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_Toc343201475</vt:lpwstr>
      </vt:variant>
      <vt:variant>
        <vt:i4>1507380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_Toc343201474</vt:lpwstr>
      </vt:variant>
      <vt:variant>
        <vt:i4>1507380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_Toc343201473</vt:lpwstr>
      </vt:variant>
      <vt:variant>
        <vt:i4>1507380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_Toc343201472</vt:lpwstr>
      </vt:variant>
      <vt:variant>
        <vt:i4>1507380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_Toc343201471</vt:lpwstr>
      </vt:variant>
      <vt:variant>
        <vt:i4>1507380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_Toc343201470</vt:lpwstr>
      </vt:variant>
      <vt:variant>
        <vt:i4>1441844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_Toc343201469</vt:lpwstr>
      </vt:variant>
      <vt:variant>
        <vt:i4>1441844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_Toc343201468</vt:lpwstr>
      </vt:variant>
      <vt:variant>
        <vt:i4>1441844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_Toc343201467</vt:lpwstr>
      </vt:variant>
      <vt:variant>
        <vt:i4>1441844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_Toc343201466</vt:lpwstr>
      </vt:variant>
      <vt:variant>
        <vt:i4>1441844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_Toc343201465</vt:lpwstr>
      </vt:variant>
      <vt:variant>
        <vt:i4>1441844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_Toc343201464</vt:lpwstr>
      </vt:variant>
      <vt:variant>
        <vt:i4>1441844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_Toc343201463</vt:lpwstr>
      </vt:variant>
      <vt:variant>
        <vt:i4>1441844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_Toc343201462</vt:lpwstr>
      </vt:variant>
      <vt:variant>
        <vt:i4>1441844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_Toc343201461</vt:lpwstr>
      </vt:variant>
      <vt:variant>
        <vt:i4>1441844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_Toc343201460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_Toc343201459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_Toc343201458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_Toc343201457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_Toc343201456</vt:lpwstr>
      </vt:variant>
      <vt:variant>
        <vt:i4>1376308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_Toc343201455</vt:lpwstr>
      </vt:variant>
      <vt:variant>
        <vt:i4>1376308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_Toc343201454</vt:lpwstr>
      </vt:variant>
      <vt:variant>
        <vt:i4>1376308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_Toc343201453</vt:lpwstr>
      </vt:variant>
      <vt:variant>
        <vt:i4>1376308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_Toc343201452</vt:lpwstr>
      </vt:variant>
      <vt:variant>
        <vt:i4>1376308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_Toc343201451</vt:lpwstr>
      </vt:variant>
      <vt:variant>
        <vt:i4>1376308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_Toc343201450</vt:lpwstr>
      </vt:variant>
      <vt:variant>
        <vt:i4>1310772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_Toc343201449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_Toc343201448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_Toc343201447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_Toc343201446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_Toc343201445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_Toc343201444</vt:lpwstr>
      </vt:variant>
      <vt:variant>
        <vt:i4>1310772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_Toc343201443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_Toc343201442</vt:lpwstr>
      </vt:variant>
      <vt:variant>
        <vt:i4>1310772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_Toc343201441</vt:lpwstr>
      </vt:variant>
      <vt:variant>
        <vt:i4>1310772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_Toc343201440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_Toc343201439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_Toc343201438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_Toc343201437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_Toc343201436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_Toc343201435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_Toc343201434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_Toc343201433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_Toc343201432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_Toc343201431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_Toc343201430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_Toc343201429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_Toc343201428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_Toc343201427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_Toc343201426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_Toc343201425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_Toc343201424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_Toc343201423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_Toc343201422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_Toc343201421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MStar High Level Design Document Template</dc:title>
  <dc:subject>Template for high level design document in Word format</dc:subject>
  <dc:creator>Herve JOURDAIN</dc:creator>
  <dc:description/>
  <cp:lastModifiedBy>Jimmy.liu</cp:lastModifiedBy>
  <cp:revision>494</cp:revision>
  <cp:lastPrinted>2012-12-11T03:54:00Z</cp:lastPrinted>
  <dcterms:created xsi:type="dcterms:W3CDTF">2013-01-16T12:37:00Z</dcterms:created>
  <dcterms:modified xsi:type="dcterms:W3CDTF">2014-08-08T08:32:00Z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0x010100266B78D618372847AECB73C2582CF502</vt:lpwstr>
  </property>
</Properties>
</file>